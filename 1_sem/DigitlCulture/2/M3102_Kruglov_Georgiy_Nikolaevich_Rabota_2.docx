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3695" w:rsidRPr="007354F0" w:rsidRDefault="00C826E0" w:rsidP="007354F0">
      <w:pPr>
        <w:jc w:val="center"/>
        <w:rPr>
          <w:rFonts w:ascii="Times New Roman" w:hAnsi="Times New Roman" w:cs="Times New Roman"/>
          <w:b/>
        </w:rPr>
      </w:pPr>
      <w:r w:rsidRPr="007354F0">
        <w:rPr>
          <w:rFonts w:ascii="Times New Roman" w:hAnsi="Times New Roman" w:cs="Times New Roman"/>
          <w:b/>
        </w:rPr>
        <w:t xml:space="preserve">Министерство науки и образования </w:t>
      </w:r>
      <w:r w:rsidR="007354F0" w:rsidRPr="007354F0">
        <w:rPr>
          <w:rFonts w:ascii="Times New Roman" w:hAnsi="Times New Roman" w:cs="Times New Roman"/>
          <w:b/>
        </w:rPr>
        <w:t>Р</w:t>
      </w:r>
      <w:r w:rsidRPr="007354F0">
        <w:rPr>
          <w:rFonts w:ascii="Times New Roman" w:hAnsi="Times New Roman" w:cs="Times New Roman"/>
          <w:b/>
        </w:rPr>
        <w:t xml:space="preserve">оссийской </w:t>
      </w:r>
      <w:r w:rsidR="007354F0" w:rsidRPr="007354F0">
        <w:rPr>
          <w:rFonts w:ascii="Times New Roman" w:hAnsi="Times New Roman" w:cs="Times New Roman"/>
          <w:b/>
        </w:rPr>
        <w:t>Ф</w:t>
      </w:r>
      <w:r w:rsidRPr="007354F0">
        <w:rPr>
          <w:rFonts w:ascii="Times New Roman" w:hAnsi="Times New Roman" w:cs="Times New Roman"/>
          <w:b/>
        </w:rPr>
        <w:t>едерации</w:t>
      </w:r>
    </w:p>
    <w:p w:rsidR="007354F0" w:rsidRPr="007354F0" w:rsidRDefault="007354F0" w:rsidP="007354F0">
      <w:pPr>
        <w:pStyle w:val="a6"/>
        <w:rPr>
          <w:rFonts w:ascii="Times New Roman" w:hAnsi="Times New Roman" w:cs="Times New Roman"/>
          <w:sz w:val="18"/>
        </w:rPr>
      </w:pPr>
      <w:r w:rsidRPr="007354F0">
        <w:rPr>
          <w:rFonts w:ascii="Times New Roman" w:hAnsi="Times New Roman" w:cs="Times New Roman"/>
          <w:sz w:val="18"/>
        </w:rPr>
        <w:t>ФЕДЕРАЛЬНОЕ ГОСУДАРСТВЕННОЕ АВТОНОМНОЕ ОБРАЗОВАТЕЛЬНОЕ УЧЕРЕЖДЕНИЕ ВЫСШЕГО ОБРАЗОВАНИЯ</w:t>
      </w:r>
    </w:p>
    <w:p w:rsidR="007354F0" w:rsidRPr="007354F0" w:rsidRDefault="007354F0" w:rsidP="007354F0">
      <w:pPr>
        <w:pStyle w:val="a6"/>
        <w:rPr>
          <w:rFonts w:ascii="Times New Roman" w:hAnsi="Times New Roman" w:cs="Times New Roman"/>
          <w:b/>
        </w:rPr>
      </w:pPr>
      <w:r w:rsidRPr="007354F0">
        <w:rPr>
          <w:rFonts w:ascii="Times New Roman" w:hAnsi="Times New Roman" w:cs="Times New Roman"/>
          <w:b/>
        </w:rPr>
        <w:t>Национальный исследовательский университет ИТМО</w:t>
      </w:r>
    </w:p>
    <w:p w:rsidR="007354F0" w:rsidRPr="007354F0" w:rsidRDefault="007354F0" w:rsidP="007354F0">
      <w:pPr>
        <w:pStyle w:val="a6"/>
        <w:rPr>
          <w:rFonts w:ascii="Times New Roman" w:hAnsi="Times New Roman" w:cs="Times New Roman"/>
          <w:b/>
        </w:rPr>
      </w:pPr>
    </w:p>
    <w:p w:rsidR="007354F0" w:rsidRPr="007354F0" w:rsidRDefault="007354F0" w:rsidP="007354F0">
      <w:pPr>
        <w:pStyle w:val="a6"/>
        <w:rPr>
          <w:rFonts w:ascii="Times New Roman" w:hAnsi="Times New Roman" w:cs="Times New Roman"/>
          <w:sz w:val="20"/>
        </w:rPr>
      </w:pPr>
      <w:proofErr w:type="spellStart"/>
      <w:r w:rsidRPr="007354F0">
        <w:rPr>
          <w:rFonts w:ascii="Times New Roman" w:hAnsi="Times New Roman" w:cs="Times New Roman"/>
          <w:sz w:val="20"/>
        </w:rPr>
        <w:t>Мегафакультет</w:t>
      </w:r>
      <w:proofErr w:type="spellEnd"/>
      <w:r w:rsidRPr="007354F0">
        <w:rPr>
          <w:rFonts w:ascii="Times New Roman" w:hAnsi="Times New Roman" w:cs="Times New Roman"/>
          <w:sz w:val="20"/>
        </w:rPr>
        <w:t xml:space="preserve"> трансляционных информационных технологий</w:t>
      </w:r>
    </w:p>
    <w:p w:rsidR="007354F0" w:rsidRPr="007354F0" w:rsidRDefault="007354F0" w:rsidP="007354F0">
      <w:pPr>
        <w:pStyle w:val="a6"/>
        <w:rPr>
          <w:rFonts w:ascii="Times New Roman" w:hAnsi="Times New Roman" w:cs="Times New Roman"/>
          <w:sz w:val="20"/>
        </w:rPr>
      </w:pPr>
      <w:r w:rsidRPr="007354F0">
        <w:rPr>
          <w:rFonts w:ascii="Times New Roman" w:hAnsi="Times New Roman" w:cs="Times New Roman"/>
          <w:sz w:val="20"/>
        </w:rPr>
        <w:t>Факультет информационных технологий и программирования</w:t>
      </w:r>
    </w:p>
    <w:p w:rsidR="007354F0" w:rsidRPr="007354F0" w:rsidRDefault="007354F0" w:rsidP="007354F0">
      <w:pPr>
        <w:pStyle w:val="a6"/>
        <w:rPr>
          <w:rFonts w:ascii="Times New Roman" w:hAnsi="Times New Roman" w:cs="Times New Roman"/>
          <w:sz w:val="20"/>
        </w:rPr>
      </w:pPr>
    </w:p>
    <w:p w:rsidR="007354F0" w:rsidRPr="007354F0" w:rsidRDefault="007354F0" w:rsidP="007354F0">
      <w:pPr>
        <w:pStyle w:val="a6"/>
        <w:rPr>
          <w:rFonts w:ascii="Times New Roman" w:hAnsi="Times New Roman" w:cs="Times New Roman"/>
          <w:sz w:val="20"/>
        </w:rPr>
      </w:pPr>
    </w:p>
    <w:p w:rsidR="007354F0" w:rsidRPr="007354F0" w:rsidRDefault="007354F0" w:rsidP="007354F0">
      <w:pPr>
        <w:pStyle w:val="a6"/>
        <w:rPr>
          <w:rFonts w:ascii="Times New Roman" w:hAnsi="Times New Roman" w:cs="Times New Roman"/>
          <w:sz w:val="20"/>
        </w:rPr>
      </w:pPr>
    </w:p>
    <w:p w:rsidR="007354F0" w:rsidRPr="007354F0" w:rsidRDefault="007354F0" w:rsidP="007354F0">
      <w:pPr>
        <w:pStyle w:val="a6"/>
        <w:rPr>
          <w:rFonts w:ascii="Times New Roman" w:hAnsi="Times New Roman" w:cs="Times New Roman"/>
          <w:sz w:val="20"/>
        </w:rPr>
      </w:pPr>
    </w:p>
    <w:p w:rsidR="007354F0" w:rsidRPr="00FE20A6" w:rsidRDefault="007354F0" w:rsidP="007354F0">
      <w:pPr>
        <w:pStyle w:val="a6"/>
        <w:rPr>
          <w:rFonts w:ascii="Times New Roman" w:hAnsi="Times New Roman" w:cs="Times New Roman"/>
          <w:b/>
        </w:rPr>
      </w:pPr>
      <w:r w:rsidRPr="00D80756">
        <w:rPr>
          <w:rFonts w:ascii="Times New Roman" w:hAnsi="Times New Roman" w:cs="Times New Roman"/>
          <w:b/>
        </w:rPr>
        <w:t>ЛАБОРАТОРНАЯ РАБОТА №</w:t>
      </w:r>
      <w:r w:rsidR="00FE20A6" w:rsidRPr="00FE20A6">
        <w:rPr>
          <w:rFonts w:ascii="Times New Roman" w:hAnsi="Times New Roman" w:cs="Times New Roman"/>
          <w:b/>
        </w:rPr>
        <w:t>2</w:t>
      </w:r>
    </w:p>
    <w:p w:rsidR="007354F0" w:rsidRPr="00D80756" w:rsidRDefault="007354F0" w:rsidP="007354F0">
      <w:pPr>
        <w:pStyle w:val="a6"/>
        <w:rPr>
          <w:rFonts w:ascii="Times New Roman" w:hAnsi="Times New Roman" w:cs="Times New Roman"/>
          <w:b/>
        </w:rPr>
      </w:pPr>
      <w:r w:rsidRPr="00D80756">
        <w:rPr>
          <w:rFonts w:ascii="Times New Roman" w:hAnsi="Times New Roman" w:cs="Times New Roman"/>
          <w:b/>
        </w:rPr>
        <w:t>По дисциплине ‹‹</w:t>
      </w:r>
      <w:r w:rsidR="00D80756" w:rsidRPr="00D80756">
        <w:rPr>
          <w:rFonts w:ascii="Times New Roman" w:hAnsi="Times New Roman" w:cs="Times New Roman"/>
          <w:b/>
        </w:rPr>
        <w:t>Введение в цифровую культуру и программирование</w:t>
      </w:r>
      <w:r w:rsidRPr="00D80756">
        <w:rPr>
          <w:rFonts w:ascii="Times New Roman" w:hAnsi="Times New Roman" w:cs="Times New Roman"/>
          <w:b/>
        </w:rPr>
        <w:t>››</w:t>
      </w:r>
    </w:p>
    <w:p w:rsidR="00FE20A6" w:rsidRPr="00FE20A6" w:rsidRDefault="00FE20A6" w:rsidP="00FE20A6">
      <w:pPr>
        <w:pStyle w:val="a6"/>
        <w:rPr>
          <w:rFonts w:ascii="Times New Roman" w:hAnsi="Times New Roman" w:cs="Times New Roman"/>
          <w:b/>
          <w:bCs/>
          <w:lang w:eastAsia="ru-RU"/>
        </w:rPr>
      </w:pPr>
      <w:r w:rsidRPr="00FE20A6">
        <w:rPr>
          <w:rFonts w:ascii="Times New Roman" w:hAnsi="Times New Roman" w:cs="Times New Roman"/>
          <w:b/>
          <w:bCs/>
          <w:lang w:eastAsia="ru-RU"/>
        </w:rPr>
        <w:t>Эффективное кодирование</w:t>
      </w:r>
    </w:p>
    <w:p w:rsidR="00D80756" w:rsidRDefault="00D80756" w:rsidP="007354F0">
      <w:pPr>
        <w:pStyle w:val="a6"/>
        <w:rPr>
          <w:rFonts w:ascii="Times New Roman" w:hAnsi="Times New Roman" w:cs="Times New Roman"/>
          <w:b/>
        </w:rPr>
      </w:pPr>
    </w:p>
    <w:p w:rsidR="00D80756" w:rsidRDefault="00D80756" w:rsidP="007354F0">
      <w:pPr>
        <w:pStyle w:val="a6"/>
        <w:rPr>
          <w:rFonts w:ascii="Times New Roman" w:hAnsi="Times New Roman" w:cs="Times New Roman"/>
          <w:b/>
        </w:rPr>
      </w:pPr>
    </w:p>
    <w:p w:rsidR="00D80756" w:rsidRDefault="00D80756" w:rsidP="007354F0">
      <w:pPr>
        <w:pStyle w:val="a6"/>
        <w:rPr>
          <w:rFonts w:ascii="Times New Roman" w:hAnsi="Times New Roman" w:cs="Times New Roman"/>
          <w:b/>
        </w:rPr>
      </w:pPr>
    </w:p>
    <w:p w:rsidR="00D80756" w:rsidRPr="00FE20A6" w:rsidRDefault="00D80756" w:rsidP="00D80756">
      <w:pPr>
        <w:pStyle w:val="a6"/>
        <w:jc w:val="right"/>
        <w:rPr>
          <w:rFonts w:ascii="Times New Roman" w:hAnsi="Times New Roman" w:cs="Times New Roman"/>
        </w:rPr>
      </w:pPr>
      <w:proofErr w:type="gramStart"/>
      <w:r w:rsidRPr="00D80756">
        <w:rPr>
          <w:rFonts w:ascii="Times New Roman" w:hAnsi="Times New Roman" w:cs="Times New Roman"/>
        </w:rPr>
        <w:t>Выполнил</w:t>
      </w:r>
      <w:r>
        <w:rPr>
          <w:rFonts w:ascii="Times New Roman" w:hAnsi="Times New Roman" w:cs="Times New Roman"/>
        </w:rPr>
        <w:t xml:space="preserve"> </w:t>
      </w:r>
      <w:r w:rsidRPr="00D80756">
        <w:rPr>
          <w:rFonts w:ascii="Times New Roman" w:hAnsi="Times New Roman" w:cs="Times New Roman"/>
        </w:rPr>
        <w:t xml:space="preserve"> </w:t>
      </w:r>
      <w:r w:rsidR="00FE20A6">
        <w:rPr>
          <w:rFonts w:ascii="Times New Roman" w:hAnsi="Times New Roman" w:cs="Times New Roman"/>
        </w:rPr>
        <w:t>Круглов</w:t>
      </w:r>
      <w:proofErr w:type="gramEnd"/>
      <w:r w:rsidR="00FE20A6">
        <w:rPr>
          <w:rFonts w:ascii="Times New Roman" w:hAnsi="Times New Roman" w:cs="Times New Roman"/>
        </w:rPr>
        <w:t xml:space="preserve"> Георгий Николаевич</w:t>
      </w:r>
    </w:p>
    <w:p w:rsidR="00D80756" w:rsidRDefault="00D80756" w:rsidP="00D80756">
      <w:pPr>
        <w:pStyle w:val="a6"/>
        <w:jc w:val="right"/>
        <w:rPr>
          <w:rFonts w:ascii="Times New Roman" w:hAnsi="Times New Roman" w:cs="Times New Roman"/>
        </w:rPr>
      </w:pPr>
      <w:r w:rsidRPr="00D80756">
        <w:rPr>
          <w:rFonts w:ascii="Times New Roman" w:hAnsi="Times New Roman" w:cs="Times New Roman"/>
        </w:rPr>
        <w:t xml:space="preserve">(Фамилия Имя Отчество)     </w:t>
      </w:r>
    </w:p>
    <w:p w:rsidR="00D80756" w:rsidRDefault="00D80756" w:rsidP="00D80756">
      <w:pPr>
        <w:pStyle w:val="a6"/>
        <w:rPr>
          <w:rFonts w:ascii="Times New Roman" w:hAnsi="Times New Roman" w:cs="Times New Roman"/>
          <w:b/>
        </w:rPr>
      </w:pPr>
    </w:p>
    <w:p w:rsidR="00D80756" w:rsidRPr="00D80756" w:rsidRDefault="00D80756" w:rsidP="00D80756">
      <w:pPr>
        <w:pStyle w:val="a6"/>
        <w:jc w:val="right"/>
        <w:rPr>
          <w:rFonts w:ascii="Times New Roman" w:hAnsi="Times New Roman" w:cs="Times New Roman"/>
        </w:rPr>
      </w:pPr>
      <w:r>
        <w:rPr>
          <w:rFonts w:ascii="Times New Roman" w:hAnsi="Times New Roman" w:cs="Times New Roman"/>
        </w:rPr>
        <w:t>Проверил</w:t>
      </w:r>
      <w:r w:rsidRPr="00D80756">
        <w:rPr>
          <w:rFonts w:ascii="Times New Roman" w:hAnsi="Times New Roman" w:cs="Times New Roman"/>
        </w:rPr>
        <w:t xml:space="preserve"> </w:t>
      </w:r>
      <w:proofErr w:type="spellStart"/>
      <w:r w:rsidR="00FE20A6">
        <w:rPr>
          <w:rFonts w:ascii="Times New Roman" w:hAnsi="Times New Roman" w:cs="Times New Roman"/>
        </w:rPr>
        <w:t>Страдина</w:t>
      </w:r>
      <w:proofErr w:type="spellEnd"/>
      <w:r w:rsidR="00FE20A6">
        <w:rPr>
          <w:rFonts w:ascii="Times New Roman" w:hAnsi="Times New Roman" w:cs="Times New Roman"/>
        </w:rPr>
        <w:t xml:space="preserve"> Марина Владимировна</w:t>
      </w:r>
    </w:p>
    <w:p w:rsidR="00D80756" w:rsidRPr="00D80756" w:rsidRDefault="00D80756" w:rsidP="00D80756">
      <w:pPr>
        <w:pStyle w:val="a6"/>
        <w:jc w:val="right"/>
        <w:rPr>
          <w:rFonts w:ascii="Times New Roman" w:hAnsi="Times New Roman" w:cs="Times New Roman"/>
        </w:rPr>
      </w:pPr>
      <w:r w:rsidRPr="00D80756">
        <w:rPr>
          <w:rFonts w:ascii="Times New Roman" w:hAnsi="Times New Roman" w:cs="Times New Roman"/>
        </w:rPr>
        <w:t xml:space="preserve">(Фамилия Имя Отчество)                             </w:t>
      </w:r>
    </w:p>
    <w:p w:rsidR="00D80756" w:rsidRDefault="00D80756" w:rsidP="00D80756">
      <w:pPr>
        <w:pStyle w:val="a6"/>
        <w:jc w:val="right"/>
        <w:rPr>
          <w:rFonts w:ascii="Times New Roman" w:hAnsi="Times New Roman" w:cs="Times New Roman"/>
        </w:rPr>
      </w:pPr>
      <w:r w:rsidRPr="00D80756">
        <w:rPr>
          <w:rFonts w:ascii="Times New Roman" w:hAnsi="Times New Roman" w:cs="Times New Roman"/>
        </w:rPr>
        <w:t xml:space="preserve">         </w:t>
      </w: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D80756" w:rsidRDefault="00D80756" w:rsidP="00D80756">
      <w:pPr>
        <w:pStyle w:val="a6"/>
        <w:jc w:val="right"/>
        <w:rPr>
          <w:rFonts w:ascii="Times New Roman" w:hAnsi="Times New Roman" w:cs="Times New Roman"/>
        </w:rPr>
      </w:pPr>
    </w:p>
    <w:p w:rsidR="005E39B4" w:rsidRDefault="00D80756" w:rsidP="00D80756">
      <w:pPr>
        <w:pStyle w:val="a6"/>
        <w:rPr>
          <w:rFonts w:ascii="Times New Roman" w:hAnsi="Times New Roman" w:cs="Times New Roman"/>
        </w:rPr>
      </w:pPr>
      <w:r>
        <w:rPr>
          <w:rFonts w:ascii="Times New Roman" w:hAnsi="Times New Roman" w:cs="Times New Roman"/>
        </w:rPr>
        <w:t>Санкт-Петербург, 20</w:t>
      </w:r>
      <w:r w:rsidR="00FE20A6">
        <w:rPr>
          <w:rFonts w:ascii="Times New Roman" w:hAnsi="Times New Roman" w:cs="Times New Roman"/>
        </w:rPr>
        <w:t>20</w:t>
      </w:r>
      <w:r>
        <w:rPr>
          <w:rFonts w:ascii="Times New Roman" w:hAnsi="Times New Roman" w:cs="Times New Roman"/>
        </w:rPr>
        <w:t xml:space="preserve"> г.</w:t>
      </w:r>
    </w:p>
    <w:p w:rsidR="005E39B4" w:rsidRDefault="005E39B4">
      <w:pPr>
        <w:rPr>
          <w:rFonts w:ascii="Times New Roman" w:hAnsi="Times New Roman" w:cs="Times New Roman"/>
        </w:rPr>
      </w:pPr>
      <w:r>
        <w:rPr>
          <w:rFonts w:ascii="Times New Roman" w:hAnsi="Times New Roman" w:cs="Times New Roman"/>
        </w:rPr>
        <w:br w:type="page"/>
      </w:r>
    </w:p>
    <w:p w:rsidR="00503469" w:rsidRDefault="00503469">
      <w:pPr>
        <w:pStyle w:val="13"/>
        <w:tabs>
          <w:tab w:val="right" w:leader="dot" w:pos="9911"/>
        </w:tabs>
        <w:rPr>
          <w:rFonts w:ascii="Times New Roman" w:hAnsi="Times New Roman" w:cs="Times New Roman"/>
        </w:rPr>
      </w:pPr>
    </w:p>
    <w:p w:rsidR="000372B5" w:rsidRDefault="005E39B4">
      <w:pPr>
        <w:pStyle w:val="13"/>
        <w:tabs>
          <w:tab w:val="right" w:leader="dot" w:pos="9911"/>
        </w:tabs>
        <w:rPr>
          <w:rFonts w:eastAsiaTheme="minorEastAsia"/>
          <w:noProof/>
          <w:sz w:val="24"/>
          <w:szCs w:val="24"/>
          <w:lang w:eastAsia="ru-RU"/>
        </w:rPr>
      </w:pPr>
      <w:r>
        <w:rPr>
          <w:rFonts w:ascii="Times New Roman" w:hAnsi="Times New Roman" w:cs="Times New Roman"/>
        </w:rPr>
        <w:fldChar w:fldCharType="begin"/>
      </w:r>
      <w:r>
        <w:rPr>
          <w:rFonts w:ascii="Times New Roman" w:hAnsi="Times New Roman" w:cs="Times New Roman"/>
        </w:rPr>
        <w:instrText xml:space="preserve"> TOC \h \z \t "Заголовок 1  уровня;1;Заголовок 2 уровня;2;Заголовок 3 уровня;3" </w:instrText>
      </w:r>
      <w:r>
        <w:rPr>
          <w:rFonts w:ascii="Times New Roman" w:hAnsi="Times New Roman" w:cs="Times New Roman"/>
        </w:rPr>
        <w:fldChar w:fldCharType="separate"/>
      </w:r>
      <w:hyperlink w:anchor="_Toc53223926" w:history="1">
        <w:r w:rsidR="000372B5" w:rsidRPr="00A057F4">
          <w:rPr>
            <w:rStyle w:val="af3"/>
            <w:noProof/>
          </w:rPr>
          <w:t>Изображения:</w:t>
        </w:r>
        <w:r w:rsidR="000372B5">
          <w:rPr>
            <w:noProof/>
            <w:webHidden/>
          </w:rPr>
          <w:tab/>
        </w:r>
        <w:r w:rsidR="000372B5">
          <w:rPr>
            <w:noProof/>
            <w:webHidden/>
          </w:rPr>
          <w:fldChar w:fldCharType="begin"/>
        </w:r>
        <w:r w:rsidR="000372B5">
          <w:rPr>
            <w:noProof/>
            <w:webHidden/>
          </w:rPr>
          <w:instrText xml:space="preserve"> PAGEREF _Toc53223926 \h </w:instrText>
        </w:r>
        <w:r w:rsidR="000372B5">
          <w:rPr>
            <w:noProof/>
            <w:webHidden/>
          </w:rPr>
        </w:r>
        <w:r w:rsidR="000372B5">
          <w:rPr>
            <w:noProof/>
            <w:webHidden/>
          </w:rPr>
          <w:fldChar w:fldCharType="separate"/>
        </w:r>
        <w:r w:rsidR="000372B5">
          <w:rPr>
            <w:noProof/>
            <w:webHidden/>
          </w:rPr>
          <w:t>3</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27" w:history="1">
        <w:r w:rsidR="000372B5" w:rsidRPr="00A057F4">
          <w:rPr>
            <w:rStyle w:val="af3"/>
            <w:noProof/>
          </w:rPr>
          <w:t>Исходное изображение:</w:t>
        </w:r>
        <w:r w:rsidR="000372B5">
          <w:rPr>
            <w:noProof/>
            <w:webHidden/>
          </w:rPr>
          <w:tab/>
        </w:r>
        <w:r w:rsidR="000372B5">
          <w:rPr>
            <w:noProof/>
            <w:webHidden/>
          </w:rPr>
          <w:fldChar w:fldCharType="begin"/>
        </w:r>
        <w:r w:rsidR="000372B5">
          <w:rPr>
            <w:noProof/>
            <w:webHidden/>
          </w:rPr>
          <w:instrText xml:space="preserve"> PAGEREF _Toc53223927 \h </w:instrText>
        </w:r>
        <w:r w:rsidR="000372B5">
          <w:rPr>
            <w:noProof/>
            <w:webHidden/>
          </w:rPr>
        </w:r>
        <w:r w:rsidR="000372B5">
          <w:rPr>
            <w:noProof/>
            <w:webHidden/>
          </w:rPr>
          <w:fldChar w:fldCharType="separate"/>
        </w:r>
        <w:r w:rsidR="000372B5">
          <w:rPr>
            <w:noProof/>
            <w:webHidden/>
          </w:rPr>
          <w:t>3</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28" w:history="1">
        <w:r w:rsidR="000372B5" w:rsidRPr="00A057F4">
          <w:rPr>
            <w:rStyle w:val="af3"/>
            <w:noProof/>
          </w:rPr>
          <w:t>Изображение в заданном формате:</w:t>
        </w:r>
        <w:r w:rsidR="000372B5">
          <w:rPr>
            <w:noProof/>
            <w:webHidden/>
          </w:rPr>
          <w:tab/>
        </w:r>
        <w:r w:rsidR="000372B5">
          <w:rPr>
            <w:noProof/>
            <w:webHidden/>
          </w:rPr>
          <w:fldChar w:fldCharType="begin"/>
        </w:r>
        <w:r w:rsidR="000372B5">
          <w:rPr>
            <w:noProof/>
            <w:webHidden/>
          </w:rPr>
          <w:instrText xml:space="preserve"> PAGEREF _Toc53223928 \h </w:instrText>
        </w:r>
        <w:r w:rsidR="000372B5">
          <w:rPr>
            <w:noProof/>
            <w:webHidden/>
          </w:rPr>
        </w:r>
        <w:r w:rsidR="000372B5">
          <w:rPr>
            <w:noProof/>
            <w:webHidden/>
          </w:rPr>
          <w:fldChar w:fldCharType="separate"/>
        </w:r>
        <w:r w:rsidR="000372B5">
          <w:rPr>
            <w:noProof/>
            <w:webHidden/>
          </w:rPr>
          <w:t>3</w:t>
        </w:r>
        <w:r w:rsidR="000372B5">
          <w:rPr>
            <w:noProof/>
            <w:webHidden/>
          </w:rPr>
          <w:fldChar w:fldCharType="end"/>
        </w:r>
      </w:hyperlink>
    </w:p>
    <w:p w:rsidR="000372B5" w:rsidRDefault="00E14A1F">
      <w:pPr>
        <w:pStyle w:val="13"/>
        <w:tabs>
          <w:tab w:val="right" w:leader="dot" w:pos="9911"/>
        </w:tabs>
        <w:rPr>
          <w:rFonts w:eastAsiaTheme="minorEastAsia"/>
          <w:noProof/>
          <w:sz w:val="24"/>
          <w:szCs w:val="24"/>
          <w:lang w:eastAsia="ru-RU"/>
        </w:rPr>
      </w:pPr>
      <w:hyperlink w:anchor="_Toc53223929" w:history="1">
        <w:r w:rsidR="000372B5" w:rsidRPr="00A057F4">
          <w:rPr>
            <w:rStyle w:val="af3"/>
            <w:noProof/>
          </w:rPr>
          <w:t>Цифровая последовательность:</w:t>
        </w:r>
        <w:r w:rsidR="000372B5">
          <w:rPr>
            <w:noProof/>
            <w:webHidden/>
          </w:rPr>
          <w:tab/>
        </w:r>
        <w:r w:rsidR="000372B5">
          <w:rPr>
            <w:noProof/>
            <w:webHidden/>
          </w:rPr>
          <w:fldChar w:fldCharType="begin"/>
        </w:r>
        <w:r w:rsidR="000372B5">
          <w:rPr>
            <w:noProof/>
            <w:webHidden/>
          </w:rPr>
          <w:instrText xml:space="preserve"> PAGEREF _Toc53223929 \h </w:instrText>
        </w:r>
        <w:r w:rsidR="000372B5">
          <w:rPr>
            <w:noProof/>
            <w:webHidden/>
          </w:rPr>
        </w:r>
        <w:r w:rsidR="000372B5">
          <w:rPr>
            <w:noProof/>
            <w:webHidden/>
          </w:rPr>
          <w:fldChar w:fldCharType="separate"/>
        </w:r>
        <w:r w:rsidR="000372B5">
          <w:rPr>
            <w:noProof/>
            <w:webHidden/>
          </w:rPr>
          <w:t>4</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30" w:history="1">
        <w:r w:rsidR="000372B5" w:rsidRPr="00A057F4">
          <w:rPr>
            <w:rStyle w:val="af3"/>
            <w:noProof/>
          </w:rPr>
          <w:t>Исходная цифровая последовательность:</w:t>
        </w:r>
        <w:r w:rsidR="000372B5">
          <w:rPr>
            <w:noProof/>
            <w:webHidden/>
          </w:rPr>
          <w:tab/>
        </w:r>
        <w:r w:rsidR="000372B5">
          <w:rPr>
            <w:noProof/>
            <w:webHidden/>
          </w:rPr>
          <w:fldChar w:fldCharType="begin"/>
        </w:r>
        <w:r w:rsidR="000372B5">
          <w:rPr>
            <w:noProof/>
            <w:webHidden/>
          </w:rPr>
          <w:instrText xml:space="preserve"> PAGEREF _Toc53223930 \h </w:instrText>
        </w:r>
        <w:r w:rsidR="000372B5">
          <w:rPr>
            <w:noProof/>
            <w:webHidden/>
          </w:rPr>
        </w:r>
        <w:r w:rsidR="000372B5">
          <w:rPr>
            <w:noProof/>
            <w:webHidden/>
          </w:rPr>
          <w:fldChar w:fldCharType="separate"/>
        </w:r>
        <w:r w:rsidR="000372B5">
          <w:rPr>
            <w:noProof/>
            <w:webHidden/>
          </w:rPr>
          <w:t>4</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31" w:history="1">
        <w:r w:rsidR="000372B5" w:rsidRPr="00A057F4">
          <w:rPr>
            <w:rStyle w:val="af3"/>
            <w:noProof/>
          </w:rPr>
          <w:t>Цифровая последовательность после квантования:</w:t>
        </w:r>
        <w:r w:rsidR="000372B5">
          <w:rPr>
            <w:noProof/>
            <w:webHidden/>
          </w:rPr>
          <w:tab/>
        </w:r>
        <w:r w:rsidR="000372B5">
          <w:rPr>
            <w:noProof/>
            <w:webHidden/>
          </w:rPr>
          <w:fldChar w:fldCharType="begin"/>
        </w:r>
        <w:r w:rsidR="000372B5">
          <w:rPr>
            <w:noProof/>
            <w:webHidden/>
          </w:rPr>
          <w:instrText xml:space="preserve"> PAGEREF _Toc53223931 \h </w:instrText>
        </w:r>
        <w:r w:rsidR="000372B5">
          <w:rPr>
            <w:noProof/>
            <w:webHidden/>
          </w:rPr>
        </w:r>
        <w:r w:rsidR="000372B5">
          <w:rPr>
            <w:noProof/>
            <w:webHidden/>
          </w:rPr>
          <w:fldChar w:fldCharType="separate"/>
        </w:r>
        <w:r w:rsidR="000372B5">
          <w:rPr>
            <w:noProof/>
            <w:webHidden/>
          </w:rPr>
          <w:t>4</w:t>
        </w:r>
        <w:r w:rsidR="000372B5">
          <w:rPr>
            <w:noProof/>
            <w:webHidden/>
          </w:rPr>
          <w:fldChar w:fldCharType="end"/>
        </w:r>
      </w:hyperlink>
    </w:p>
    <w:p w:rsidR="000372B5" w:rsidRDefault="00E14A1F">
      <w:pPr>
        <w:pStyle w:val="13"/>
        <w:tabs>
          <w:tab w:val="right" w:leader="dot" w:pos="9911"/>
        </w:tabs>
        <w:rPr>
          <w:rFonts w:eastAsiaTheme="minorEastAsia"/>
          <w:noProof/>
          <w:sz w:val="24"/>
          <w:szCs w:val="24"/>
          <w:lang w:eastAsia="ru-RU"/>
        </w:rPr>
      </w:pPr>
      <w:hyperlink w:anchor="_Toc53223932" w:history="1">
        <w:r w:rsidR="000372B5" w:rsidRPr="00A057F4">
          <w:rPr>
            <w:rStyle w:val="af3"/>
            <w:noProof/>
          </w:rPr>
          <w:t>Ход работы:</w:t>
        </w:r>
        <w:r w:rsidR="000372B5">
          <w:rPr>
            <w:noProof/>
            <w:webHidden/>
          </w:rPr>
          <w:tab/>
        </w:r>
        <w:r w:rsidR="000372B5">
          <w:rPr>
            <w:noProof/>
            <w:webHidden/>
          </w:rPr>
          <w:fldChar w:fldCharType="begin"/>
        </w:r>
        <w:r w:rsidR="000372B5">
          <w:rPr>
            <w:noProof/>
            <w:webHidden/>
          </w:rPr>
          <w:instrText xml:space="preserve"> PAGEREF _Toc53223932 \h </w:instrText>
        </w:r>
        <w:r w:rsidR="000372B5">
          <w:rPr>
            <w:noProof/>
            <w:webHidden/>
          </w:rPr>
        </w:r>
        <w:r w:rsidR="000372B5">
          <w:rPr>
            <w:noProof/>
            <w:webHidden/>
          </w:rPr>
          <w:fldChar w:fldCharType="separate"/>
        </w:r>
        <w:r w:rsidR="000372B5">
          <w:rPr>
            <w:noProof/>
            <w:webHidden/>
          </w:rPr>
          <w:t>5</w:t>
        </w:r>
        <w:r w:rsidR="000372B5">
          <w:rPr>
            <w:noProof/>
            <w:webHidden/>
          </w:rPr>
          <w:fldChar w:fldCharType="end"/>
        </w:r>
      </w:hyperlink>
    </w:p>
    <w:p w:rsidR="000372B5" w:rsidRDefault="00E14A1F">
      <w:pPr>
        <w:pStyle w:val="13"/>
        <w:tabs>
          <w:tab w:val="right" w:leader="dot" w:pos="9911"/>
        </w:tabs>
        <w:rPr>
          <w:rFonts w:eastAsiaTheme="minorEastAsia"/>
          <w:noProof/>
          <w:sz w:val="24"/>
          <w:szCs w:val="24"/>
          <w:lang w:eastAsia="ru-RU"/>
        </w:rPr>
      </w:pPr>
      <w:hyperlink w:anchor="_Toc53223933" w:history="1">
        <w:r w:rsidR="000372B5" w:rsidRPr="00A057F4">
          <w:rPr>
            <w:rStyle w:val="af3"/>
            <w:noProof/>
            <w:lang w:eastAsia="ru-RU"/>
          </w:rPr>
          <w:t>Анализ цифровой последовательности:</w:t>
        </w:r>
        <w:r w:rsidR="000372B5">
          <w:rPr>
            <w:noProof/>
            <w:webHidden/>
          </w:rPr>
          <w:tab/>
        </w:r>
        <w:r w:rsidR="000372B5">
          <w:rPr>
            <w:noProof/>
            <w:webHidden/>
          </w:rPr>
          <w:fldChar w:fldCharType="begin"/>
        </w:r>
        <w:r w:rsidR="000372B5">
          <w:rPr>
            <w:noProof/>
            <w:webHidden/>
          </w:rPr>
          <w:instrText xml:space="preserve"> PAGEREF _Toc53223933 \h </w:instrText>
        </w:r>
        <w:r w:rsidR="000372B5">
          <w:rPr>
            <w:noProof/>
            <w:webHidden/>
          </w:rPr>
        </w:r>
        <w:r w:rsidR="000372B5">
          <w:rPr>
            <w:noProof/>
            <w:webHidden/>
          </w:rPr>
          <w:fldChar w:fldCharType="separate"/>
        </w:r>
        <w:r w:rsidR="000372B5">
          <w:rPr>
            <w:noProof/>
            <w:webHidden/>
          </w:rPr>
          <w:t>6</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34" w:history="1">
        <w:r w:rsidR="000372B5" w:rsidRPr="00A057F4">
          <w:rPr>
            <w:rStyle w:val="af3"/>
            <w:noProof/>
          </w:rPr>
          <w:t>Цифровая последовательность в символах алфавита:</w:t>
        </w:r>
        <w:r w:rsidR="000372B5">
          <w:rPr>
            <w:noProof/>
            <w:webHidden/>
          </w:rPr>
          <w:tab/>
        </w:r>
        <w:r w:rsidR="000372B5">
          <w:rPr>
            <w:noProof/>
            <w:webHidden/>
          </w:rPr>
          <w:fldChar w:fldCharType="begin"/>
        </w:r>
        <w:r w:rsidR="000372B5">
          <w:rPr>
            <w:noProof/>
            <w:webHidden/>
          </w:rPr>
          <w:instrText xml:space="preserve"> PAGEREF _Toc53223934 \h </w:instrText>
        </w:r>
        <w:r w:rsidR="000372B5">
          <w:rPr>
            <w:noProof/>
            <w:webHidden/>
          </w:rPr>
        </w:r>
        <w:r w:rsidR="000372B5">
          <w:rPr>
            <w:noProof/>
            <w:webHidden/>
          </w:rPr>
          <w:fldChar w:fldCharType="separate"/>
        </w:r>
        <w:r w:rsidR="000372B5">
          <w:rPr>
            <w:noProof/>
            <w:webHidden/>
          </w:rPr>
          <w:t>6</w:t>
        </w:r>
        <w:r w:rsidR="000372B5">
          <w:rPr>
            <w:noProof/>
            <w:webHidden/>
          </w:rPr>
          <w:fldChar w:fldCharType="end"/>
        </w:r>
      </w:hyperlink>
    </w:p>
    <w:p w:rsidR="000372B5" w:rsidRDefault="00E14A1F">
      <w:pPr>
        <w:pStyle w:val="13"/>
        <w:tabs>
          <w:tab w:val="right" w:leader="dot" w:pos="9911"/>
        </w:tabs>
        <w:rPr>
          <w:rFonts w:eastAsiaTheme="minorEastAsia"/>
          <w:noProof/>
          <w:sz w:val="24"/>
          <w:szCs w:val="24"/>
          <w:lang w:eastAsia="ru-RU"/>
        </w:rPr>
      </w:pPr>
      <w:hyperlink w:anchor="_Toc53223935" w:history="1">
        <w:r w:rsidR="000372B5" w:rsidRPr="00A057F4">
          <w:rPr>
            <w:rStyle w:val="af3"/>
            <w:noProof/>
          </w:rPr>
          <w:t>Двоичный равномерный код</w:t>
        </w:r>
        <w:r w:rsidR="000372B5">
          <w:rPr>
            <w:noProof/>
            <w:webHidden/>
          </w:rPr>
          <w:tab/>
        </w:r>
        <w:r w:rsidR="000372B5">
          <w:rPr>
            <w:noProof/>
            <w:webHidden/>
          </w:rPr>
          <w:fldChar w:fldCharType="begin"/>
        </w:r>
        <w:r w:rsidR="000372B5">
          <w:rPr>
            <w:noProof/>
            <w:webHidden/>
          </w:rPr>
          <w:instrText xml:space="preserve"> PAGEREF _Toc53223935 \h </w:instrText>
        </w:r>
        <w:r w:rsidR="000372B5">
          <w:rPr>
            <w:noProof/>
            <w:webHidden/>
          </w:rPr>
        </w:r>
        <w:r w:rsidR="000372B5">
          <w:rPr>
            <w:noProof/>
            <w:webHidden/>
          </w:rPr>
          <w:fldChar w:fldCharType="separate"/>
        </w:r>
        <w:r w:rsidR="000372B5">
          <w:rPr>
            <w:noProof/>
            <w:webHidden/>
          </w:rPr>
          <w:t>7</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36" w:history="1">
        <w:r w:rsidR="000372B5" w:rsidRPr="00A057F4">
          <w:rPr>
            <w:rStyle w:val="af3"/>
            <w:noProof/>
          </w:rPr>
          <w:t>Закодированная равномерным кодом последовательность:</w:t>
        </w:r>
        <w:r w:rsidR="000372B5">
          <w:rPr>
            <w:noProof/>
            <w:webHidden/>
          </w:rPr>
          <w:tab/>
        </w:r>
        <w:r w:rsidR="000372B5">
          <w:rPr>
            <w:noProof/>
            <w:webHidden/>
          </w:rPr>
          <w:fldChar w:fldCharType="begin"/>
        </w:r>
        <w:r w:rsidR="000372B5">
          <w:rPr>
            <w:noProof/>
            <w:webHidden/>
          </w:rPr>
          <w:instrText xml:space="preserve"> PAGEREF _Toc53223936 \h </w:instrText>
        </w:r>
        <w:r w:rsidR="000372B5">
          <w:rPr>
            <w:noProof/>
            <w:webHidden/>
          </w:rPr>
        </w:r>
        <w:r w:rsidR="000372B5">
          <w:rPr>
            <w:noProof/>
            <w:webHidden/>
          </w:rPr>
          <w:fldChar w:fldCharType="separate"/>
        </w:r>
        <w:r w:rsidR="000372B5">
          <w:rPr>
            <w:noProof/>
            <w:webHidden/>
          </w:rPr>
          <w:t>7</w:t>
        </w:r>
        <w:r w:rsidR="000372B5">
          <w:rPr>
            <w:noProof/>
            <w:webHidden/>
          </w:rPr>
          <w:fldChar w:fldCharType="end"/>
        </w:r>
      </w:hyperlink>
    </w:p>
    <w:p w:rsidR="000372B5" w:rsidRDefault="00E14A1F">
      <w:pPr>
        <w:pStyle w:val="13"/>
        <w:tabs>
          <w:tab w:val="right" w:leader="dot" w:pos="9911"/>
        </w:tabs>
        <w:rPr>
          <w:rFonts w:eastAsiaTheme="minorEastAsia"/>
          <w:noProof/>
          <w:sz w:val="24"/>
          <w:szCs w:val="24"/>
          <w:lang w:eastAsia="ru-RU"/>
        </w:rPr>
      </w:pPr>
      <w:hyperlink w:anchor="_Toc53223937" w:history="1">
        <w:r w:rsidR="000372B5" w:rsidRPr="00A057F4">
          <w:rPr>
            <w:rStyle w:val="af3"/>
            <w:noProof/>
          </w:rPr>
          <w:t>Коды Шенона-Фано:</w:t>
        </w:r>
        <w:r w:rsidR="000372B5">
          <w:rPr>
            <w:noProof/>
            <w:webHidden/>
          </w:rPr>
          <w:tab/>
        </w:r>
        <w:r w:rsidR="000372B5">
          <w:rPr>
            <w:noProof/>
            <w:webHidden/>
          </w:rPr>
          <w:fldChar w:fldCharType="begin"/>
        </w:r>
        <w:r w:rsidR="000372B5">
          <w:rPr>
            <w:noProof/>
            <w:webHidden/>
          </w:rPr>
          <w:instrText xml:space="preserve"> PAGEREF _Toc53223937 \h </w:instrText>
        </w:r>
        <w:r w:rsidR="000372B5">
          <w:rPr>
            <w:noProof/>
            <w:webHidden/>
          </w:rPr>
        </w:r>
        <w:r w:rsidR="000372B5">
          <w:rPr>
            <w:noProof/>
            <w:webHidden/>
          </w:rPr>
          <w:fldChar w:fldCharType="separate"/>
        </w:r>
        <w:r w:rsidR="000372B5">
          <w:rPr>
            <w:noProof/>
            <w:webHidden/>
          </w:rPr>
          <w:t>8</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38" w:history="1">
        <w:r w:rsidR="000372B5" w:rsidRPr="00A057F4">
          <w:rPr>
            <w:rStyle w:val="af3"/>
            <w:noProof/>
          </w:rPr>
          <w:t>Закодированная полученным кодом Шеннона–Фано последовательность:</w:t>
        </w:r>
        <w:r w:rsidR="000372B5">
          <w:rPr>
            <w:noProof/>
            <w:webHidden/>
          </w:rPr>
          <w:tab/>
        </w:r>
        <w:r w:rsidR="000372B5">
          <w:rPr>
            <w:noProof/>
            <w:webHidden/>
          </w:rPr>
          <w:fldChar w:fldCharType="begin"/>
        </w:r>
        <w:r w:rsidR="000372B5">
          <w:rPr>
            <w:noProof/>
            <w:webHidden/>
          </w:rPr>
          <w:instrText xml:space="preserve"> PAGEREF _Toc53223938 \h </w:instrText>
        </w:r>
        <w:r w:rsidR="000372B5">
          <w:rPr>
            <w:noProof/>
            <w:webHidden/>
          </w:rPr>
        </w:r>
        <w:r w:rsidR="000372B5">
          <w:rPr>
            <w:noProof/>
            <w:webHidden/>
          </w:rPr>
          <w:fldChar w:fldCharType="separate"/>
        </w:r>
        <w:r w:rsidR="000372B5">
          <w:rPr>
            <w:noProof/>
            <w:webHidden/>
          </w:rPr>
          <w:t>8</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39" w:history="1">
        <w:r w:rsidR="000372B5" w:rsidRPr="00A057F4">
          <w:rPr>
            <w:rStyle w:val="af3"/>
            <w:noProof/>
          </w:rPr>
          <w:t>Средняя длина кодового слова:</w:t>
        </w:r>
        <w:r w:rsidR="000372B5">
          <w:rPr>
            <w:noProof/>
            <w:webHidden/>
          </w:rPr>
          <w:tab/>
        </w:r>
        <w:r w:rsidR="000372B5">
          <w:rPr>
            <w:noProof/>
            <w:webHidden/>
          </w:rPr>
          <w:fldChar w:fldCharType="begin"/>
        </w:r>
        <w:r w:rsidR="000372B5">
          <w:rPr>
            <w:noProof/>
            <w:webHidden/>
          </w:rPr>
          <w:instrText xml:space="preserve"> PAGEREF _Toc53223939 \h </w:instrText>
        </w:r>
        <w:r w:rsidR="000372B5">
          <w:rPr>
            <w:noProof/>
            <w:webHidden/>
          </w:rPr>
        </w:r>
        <w:r w:rsidR="000372B5">
          <w:rPr>
            <w:noProof/>
            <w:webHidden/>
          </w:rPr>
          <w:fldChar w:fldCharType="separate"/>
        </w:r>
        <w:r w:rsidR="000372B5">
          <w:rPr>
            <w:noProof/>
            <w:webHidden/>
          </w:rPr>
          <w:t>8</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40" w:history="1">
        <w:r w:rsidR="000372B5" w:rsidRPr="00A057F4">
          <w:rPr>
            <w:rStyle w:val="af3"/>
            <w:i/>
            <w:iCs/>
            <w:noProof/>
          </w:rPr>
          <w:t>Относительная избыточность кода:</w:t>
        </w:r>
        <w:r w:rsidR="000372B5">
          <w:rPr>
            <w:noProof/>
            <w:webHidden/>
          </w:rPr>
          <w:tab/>
        </w:r>
        <w:r w:rsidR="000372B5">
          <w:rPr>
            <w:noProof/>
            <w:webHidden/>
          </w:rPr>
          <w:fldChar w:fldCharType="begin"/>
        </w:r>
        <w:r w:rsidR="000372B5">
          <w:rPr>
            <w:noProof/>
            <w:webHidden/>
          </w:rPr>
          <w:instrText xml:space="preserve"> PAGEREF _Toc53223940 \h </w:instrText>
        </w:r>
        <w:r w:rsidR="000372B5">
          <w:rPr>
            <w:noProof/>
            <w:webHidden/>
          </w:rPr>
        </w:r>
        <w:r w:rsidR="000372B5">
          <w:rPr>
            <w:noProof/>
            <w:webHidden/>
          </w:rPr>
          <w:fldChar w:fldCharType="separate"/>
        </w:r>
        <w:r w:rsidR="000372B5">
          <w:rPr>
            <w:noProof/>
            <w:webHidden/>
          </w:rPr>
          <w:t>8</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41" w:history="1">
        <w:r w:rsidR="000372B5" w:rsidRPr="00A057F4">
          <w:rPr>
            <w:rStyle w:val="af3"/>
            <w:i/>
            <w:noProof/>
          </w:rPr>
          <w:t>Количество переданной информации:</w:t>
        </w:r>
        <w:r w:rsidR="000372B5">
          <w:rPr>
            <w:noProof/>
            <w:webHidden/>
          </w:rPr>
          <w:tab/>
        </w:r>
        <w:r w:rsidR="000372B5">
          <w:rPr>
            <w:noProof/>
            <w:webHidden/>
          </w:rPr>
          <w:fldChar w:fldCharType="begin"/>
        </w:r>
        <w:r w:rsidR="000372B5">
          <w:rPr>
            <w:noProof/>
            <w:webHidden/>
          </w:rPr>
          <w:instrText xml:space="preserve"> PAGEREF _Toc53223941 \h </w:instrText>
        </w:r>
        <w:r w:rsidR="000372B5">
          <w:rPr>
            <w:noProof/>
            <w:webHidden/>
          </w:rPr>
        </w:r>
        <w:r w:rsidR="000372B5">
          <w:rPr>
            <w:noProof/>
            <w:webHidden/>
          </w:rPr>
          <w:fldChar w:fldCharType="separate"/>
        </w:r>
        <w:r w:rsidR="000372B5">
          <w:rPr>
            <w:noProof/>
            <w:webHidden/>
          </w:rPr>
          <w:t>8</w:t>
        </w:r>
        <w:r w:rsidR="000372B5">
          <w:rPr>
            <w:noProof/>
            <w:webHidden/>
          </w:rPr>
          <w:fldChar w:fldCharType="end"/>
        </w:r>
      </w:hyperlink>
    </w:p>
    <w:p w:rsidR="000372B5" w:rsidRDefault="00E14A1F">
      <w:pPr>
        <w:pStyle w:val="13"/>
        <w:tabs>
          <w:tab w:val="right" w:leader="dot" w:pos="9911"/>
        </w:tabs>
        <w:rPr>
          <w:rFonts w:eastAsiaTheme="minorEastAsia"/>
          <w:noProof/>
          <w:sz w:val="24"/>
          <w:szCs w:val="24"/>
          <w:lang w:eastAsia="ru-RU"/>
        </w:rPr>
      </w:pPr>
      <w:hyperlink w:anchor="_Toc53223942" w:history="1">
        <w:r w:rsidR="000372B5" w:rsidRPr="00A057F4">
          <w:rPr>
            <w:rStyle w:val="af3"/>
            <w:noProof/>
          </w:rPr>
          <w:t>Код Хаффмана</w:t>
        </w:r>
        <w:r w:rsidR="000372B5">
          <w:rPr>
            <w:noProof/>
            <w:webHidden/>
          </w:rPr>
          <w:tab/>
        </w:r>
        <w:r w:rsidR="000372B5">
          <w:rPr>
            <w:noProof/>
            <w:webHidden/>
          </w:rPr>
          <w:fldChar w:fldCharType="begin"/>
        </w:r>
        <w:r w:rsidR="000372B5">
          <w:rPr>
            <w:noProof/>
            <w:webHidden/>
          </w:rPr>
          <w:instrText xml:space="preserve"> PAGEREF _Toc53223942 \h </w:instrText>
        </w:r>
        <w:r w:rsidR="000372B5">
          <w:rPr>
            <w:noProof/>
            <w:webHidden/>
          </w:rPr>
        </w:r>
        <w:r w:rsidR="000372B5">
          <w:rPr>
            <w:noProof/>
            <w:webHidden/>
          </w:rPr>
          <w:fldChar w:fldCharType="separate"/>
        </w:r>
        <w:r w:rsidR="000372B5">
          <w:rPr>
            <w:noProof/>
            <w:webHidden/>
          </w:rPr>
          <w:t>9</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43" w:history="1">
        <w:r w:rsidR="000372B5" w:rsidRPr="00A057F4">
          <w:rPr>
            <w:rStyle w:val="af3"/>
            <w:noProof/>
          </w:rPr>
          <w:t>Закодированная полученным кодом Хаффмана последовательность:</w:t>
        </w:r>
        <w:r w:rsidR="000372B5">
          <w:rPr>
            <w:noProof/>
            <w:webHidden/>
          </w:rPr>
          <w:tab/>
        </w:r>
        <w:r w:rsidR="000372B5">
          <w:rPr>
            <w:noProof/>
            <w:webHidden/>
          </w:rPr>
          <w:fldChar w:fldCharType="begin"/>
        </w:r>
        <w:r w:rsidR="000372B5">
          <w:rPr>
            <w:noProof/>
            <w:webHidden/>
          </w:rPr>
          <w:instrText xml:space="preserve"> PAGEREF _Toc53223943 \h </w:instrText>
        </w:r>
        <w:r w:rsidR="000372B5">
          <w:rPr>
            <w:noProof/>
            <w:webHidden/>
          </w:rPr>
        </w:r>
        <w:r w:rsidR="000372B5">
          <w:rPr>
            <w:noProof/>
            <w:webHidden/>
          </w:rPr>
          <w:fldChar w:fldCharType="separate"/>
        </w:r>
        <w:r w:rsidR="000372B5">
          <w:rPr>
            <w:noProof/>
            <w:webHidden/>
          </w:rPr>
          <w:t>9</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44" w:history="1">
        <w:r w:rsidR="000372B5" w:rsidRPr="00A057F4">
          <w:rPr>
            <w:rStyle w:val="af3"/>
            <w:noProof/>
          </w:rPr>
          <w:t>Средняя длина кодового слова:</w:t>
        </w:r>
        <w:r w:rsidR="000372B5">
          <w:rPr>
            <w:noProof/>
            <w:webHidden/>
          </w:rPr>
          <w:tab/>
        </w:r>
        <w:r w:rsidR="000372B5">
          <w:rPr>
            <w:noProof/>
            <w:webHidden/>
          </w:rPr>
          <w:fldChar w:fldCharType="begin"/>
        </w:r>
        <w:r w:rsidR="000372B5">
          <w:rPr>
            <w:noProof/>
            <w:webHidden/>
          </w:rPr>
          <w:instrText xml:space="preserve"> PAGEREF _Toc53223944 \h </w:instrText>
        </w:r>
        <w:r w:rsidR="000372B5">
          <w:rPr>
            <w:noProof/>
            <w:webHidden/>
          </w:rPr>
        </w:r>
        <w:r w:rsidR="000372B5">
          <w:rPr>
            <w:noProof/>
            <w:webHidden/>
          </w:rPr>
          <w:fldChar w:fldCharType="separate"/>
        </w:r>
        <w:r w:rsidR="000372B5">
          <w:rPr>
            <w:noProof/>
            <w:webHidden/>
          </w:rPr>
          <w:t>9</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45" w:history="1">
        <w:r w:rsidR="000372B5" w:rsidRPr="00A057F4">
          <w:rPr>
            <w:rStyle w:val="af3"/>
            <w:i/>
            <w:iCs/>
            <w:noProof/>
          </w:rPr>
          <w:t>Относительная избыточность кода:</w:t>
        </w:r>
        <w:r w:rsidR="000372B5">
          <w:rPr>
            <w:noProof/>
            <w:webHidden/>
          </w:rPr>
          <w:tab/>
        </w:r>
        <w:r w:rsidR="000372B5">
          <w:rPr>
            <w:noProof/>
            <w:webHidden/>
          </w:rPr>
          <w:fldChar w:fldCharType="begin"/>
        </w:r>
        <w:r w:rsidR="000372B5">
          <w:rPr>
            <w:noProof/>
            <w:webHidden/>
          </w:rPr>
          <w:instrText xml:space="preserve"> PAGEREF _Toc53223945 \h </w:instrText>
        </w:r>
        <w:r w:rsidR="000372B5">
          <w:rPr>
            <w:noProof/>
            <w:webHidden/>
          </w:rPr>
        </w:r>
        <w:r w:rsidR="000372B5">
          <w:rPr>
            <w:noProof/>
            <w:webHidden/>
          </w:rPr>
          <w:fldChar w:fldCharType="separate"/>
        </w:r>
        <w:r w:rsidR="000372B5">
          <w:rPr>
            <w:noProof/>
            <w:webHidden/>
          </w:rPr>
          <w:t>9</w:t>
        </w:r>
        <w:r w:rsidR="000372B5">
          <w:rPr>
            <w:noProof/>
            <w:webHidden/>
          </w:rPr>
          <w:fldChar w:fldCharType="end"/>
        </w:r>
      </w:hyperlink>
    </w:p>
    <w:p w:rsidR="000372B5" w:rsidRDefault="00E14A1F">
      <w:pPr>
        <w:pStyle w:val="22"/>
        <w:tabs>
          <w:tab w:val="right" w:leader="dot" w:pos="9911"/>
        </w:tabs>
        <w:rPr>
          <w:rFonts w:eastAsiaTheme="minorEastAsia"/>
          <w:noProof/>
          <w:sz w:val="24"/>
          <w:szCs w:val="24"/>
          <w:lang w:eastAsia="ru-RU"/>
        </w:rPr>
      </w:pPr>
      <w:hyperlink w:anchor="_Toc53223946" w:history="1">
        <w:r w:rsidR="000372B5" w:rsidRPr="00A057F4">
          <w:rPr>
            <w:rStyle w:val="af3"/>
            <w:i/>
            <w:noProof/>
          </w:rPr>
          <w:t>Количество переданной информации:</w:t>
        </w:r>
        <w:r w:rsidR="000372B5">
          <w:rPr>
            <w:noProof/>
            <w:webHidden/>
          </w:rPr>
          <w:tab/>
        </w:r>
        <w:r w:rsidR="000372B5">
          <w:rPr>
            <w:noProof/>
            <w:webHidden/>
          </w:rPr>
          <w:fldChar w:fldCharType="begin"/>
        </w:r>
        <w:r w:rsidR="000372B5">
          <w:rPr>
            <w:noProof/>
            <w:webHidden/>
          </w:rPr>
          <w:instrText xml:space="preserve"> PAGEREF _Toc53223946 \h </w:instrText>
        </w:r>
        <w:r w:rsidR="000372B5">
          <w:rPr>
            <w:noProof/>
            <w:webHidden/>
          </w:rPr>
        </w:r>
        <w:r w:rsidR="000372B5">
          <w:rPr>
            <w:noProof/>
            <w:webHidden/>
          </w:rPr>
          <w:fldChar w:fldCharType="separate"/>
        </w:r>
        <w:r w:rsidR="000372B5">
          <w:rPr>
            <w:noProof/>
            <w:webHidden/>
          </w:rPr>
          <w:t>9</w:t>
        </w:r>
        <w:r w:rsidR="000372B5">
          <w:rPr>
            <w:noProof/>
            <w:webHidden/>
          </w:rPr>
          <w:fldChar w:fldCharType="end"/>
        </w:r>
      </w:hyperlink>
    </w:p>
    <w:p w:rsidR="000372B5" w:rsidRDefault="00E14A1F">
      <w:pPr>
        <w:pStyle w:val="13"/>
        <w:tabs>
          <w:tab w:val="right" w:leader="dot" w:pos="9911"/>
        </w:tabs>
        <w:rPr>
          <w:rFonts w:eastAsiaTheme="minorEastAsia"/>
          <w:noProof/>
          <w:sz w:val="24"/>
          <w:szCs w:val="24"/>
          <w:lang w:eastAsia="ru-RU"/>
        </w:rPr>
      </w:pPr>
      <w:hyperlink w:anchor="_Toc53223947" w:history="1">
        <w:r w:rsidR="000372B5" w:rsidRPr="00A057F4">
          <w:rPr>
            <w:rStyle w:val="af3"/>
            <w:noProof/>
          </w:rPr>
          <w:t>Вывод</w:t>
        </w:r>
        <w:r w:rsidR="000372B5">
          <w:rPr>
            <w:noProof/>
            <w:webHidden/>
          </w:rPr>
          <w:tab/>
        </w:r>
        <w:r w:rsidR="000372B5">
          <w:rPr>
            <w:noProof/>
            <w:webHidden/>
          </w:rPr>
          <w:fldChar w:fldCharType="begin"/>
        </w:r>
        <w:r w:rsidR="000372B5">
          <w:rPr>
            <w:noProof/>
            <w:webHidden/>
          </w:rPr>
          <w:instrText xml:space="preserve"> PAGEREF _Toc53223947 \h </w:instrText>
        </w:r>
        <w:r w:rsidR="000372B5">
          <w:rPr>
            <w:noProof/>
            <w:webHidden/>
          </w:rPr>
        </w:r>
        <w:r w:rsidR="000372B5">
          <w:rPr>
            <w:noProof/>
            <w:webHidden/>
          </w:rPr>
          <w:fldChar w:fldCharType="separate"/>
        </w:r>
        <w:r w:rsidR="000372B5">
          <w:rPr>
            <w:noProof/>
            <w:webHidden/>
          </w:rPr>
          <w:t>10</w:t>
        </w:r>
        <w:r w:rsidR="000372B5">
          <w:rPr>
            <w:noProof/>
            <w:webHidden/>
          </w:rPr>
          <w:fldChar w:fldCharType="end"/>
        </w:r>
      </w:hyperlink>
    </w:p>
    <w:p w:rsidR="00FE20A6" w:rsidRDefault="005E39B4">
      <w:pPr>
        <w:rPr>
          <w:rFonts w:ascii="Times New Roman" w:hAnsi="Times New Roman" w:cs="Times New Roman"/>
        </w:rPr>
      </w:pPr>
      <w:r>
        <w:rPr>
          <w:rFonts w:ascii="Times New Roman" w:hAnsi="Times New Roman" w:cs="Times New Roman"/>
        </w:rPr>
        <w:fldChar w:fldCharType="end"/>
      </w:r>
      <w:r w:rsidR="00FE20A6">
        <w:rPr>
          <w:rFonts w:ascii="Times New Roman" w:hAnsi="Times New Roman" w:cs="Times New Roman"/>
        </w:rPr>
        <w:br w:type="page"/>
      </w:r>
    </w:p>
    <w:p w:rsidR="00FE20A6" w:rsidRDefault="00FE20A6" w:rsidP="005E39B4">
      <w:pPr>
        <w:pStyle w:val="11"/>
      </w:pPr>
      <w:bookmarkStart w:id="0" w:name="_Toc53223926"/>
      <w:r w:rsidRPr="00FE20A6">
        <w:lastRenderedPageBreak/>
        <w:t>Изображения:</w:t>
      </w:r>
      <w:bookmarkEnd w:id="0"/>
      <w:r w:rsidRPr="00FE20A6">
        <w:t xml:space="preserve"> </w:t>
      </w:r>
    </w:p>
    <w:p w:rsidR="005E39B4" w:rsidRDefault="005E39B4" w:rsidP="005E39B4">
      <w:pPr>
        <w:pStyle w:val="21"/>
      </w:pPr>
      <w:bookmarkStart w:id="1" w:name="_Toc53223927"/>
      <w:r w:rsidRPr="005E39B4">
        <w:t>Исходное изображение:</w:t>
      </w:r>
      <w:bookmarkEnd w:id="1"/>
    </w:p>
    <w:p w:rsidR="005E39B4" w:rsidRDefault="005E39B4" w:rsidP="005E39B4">
      <w:pPr>
        <w:pStyle w:val="a6"/>
        <w:jc w:val="left"/>
      </w:pPr>
      <w:r>
        <w:rPr>
          <w:noProof/>
        </w:rPr>
        <w:drawing>
          <wp:inline distT="0" distB="0" distL="0" distR="0">
            <wp:extent cx="6299835" cy="3543935"/>
            <wp:effectExtent l="0" t="0" r="0" b="0"/>
            <wp:docPr id="1" name="Рисунок 1" descr="Изображение выглядит как человек, внутренний, мужчина, костюм&#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человек, внутренний, мужчина, костюм&#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6299835" cy="3543935"/>
                    </a:xfrm>
                    <a:prstGeom prst="rect">
                      <a:avLst/>
                    </a:prstGeom>
                  </pic:spPr>
                </pic:pic>
              </a:graphicData>
            </a:graphic>
          </wp:inline>
        </w:drawing>
      </w:r>
    </w:p>
    <w:p w:rsidR="005E39B4" w:rsidRDefault="005E39B4" w:rsidP="005E39B4">
      <w:pPr>
        <w:pStyle w:val="a6"/>
      </w:pPr>
    </w:p>
    <w:p w:rsidR="005E39B4" w:rsidRDefault="005E39B4" w:rsidP="005E39B4">
      <w:pPr>
        <w:pStyle w:val="21"/>
      </w:pPr>
      <w:bookmarkStart w:id="2" w:name="_Toc53223928"/>
      <w:r>
        <w:t>Изображение в заданном формате:</w:t>
      </w:r>
      <w:bookmarkEnd w:id="2"/>
    </w:p>
    <w:p w:rsidR="005E39B4" w:rsidRDefault="005E39B4" w:rsidP="005E39B4">
      <w:pPr>
        <w:pStyle w:val="a6"/>
        <w:jc w:val="left"/>
      </w:pPr>
      <w:r w:rsidRPr="005E39B4">
        <w:rPr>
          <w:noProof/>
        </w:rPr>
        <w:drawing>
          <wp:inline distT="0" distB="0" distL="0" distR="0">
            <wp:extent cx="1625600" cy="1625600"/>
            <wp:effectExtent l="0" t="0" r="0" b="0"/>
            <wp:docPr id="2" name="Рисунок 2" descr="Изображение выглядит как человек, внутренний, мужчина, галсту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человек, внутренний, мужчина, галстук&#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rsidR="005E39B4" w:rsidRDefault="005E39B4">
      <w:pPr>
        <w:rPr>
          <w:b/>
          <w:caps/>
          <w:sz w:val="24"/>
        </w:rPr>
      </w:pPr>
      <w:r>
        <w:br w:type="page"/>
      </w:r>
    </w:p>
    <w:p w:rsidR="005E39B4" w:rsidRDefault="005E39B4" w:rsidP="005E39B4">
      <w:pPr>
        <w:pStyle w:val="11"/>
      </w:pPr>
      <w:bookmarkStart w:id="3" w:name="_Toc53223929"/>
      <w:r>
        <w:lastRenderedPageBreak/>
        <w:t>Цифровая последовательность:</w:t>
      </w:r>
      <w:bookmarkEnd w:id="3"/>
    </w:p>
    <w:p w:rsidR="005E39B4" w:rsidRDefault="005E39B4" w:rsidP="005E39B4">
      <w:pPr>
        <w:pStyle w:val="21"/>
      </w:pPr>
      <w:bookmarkStart w:id="4" w:name="_Toc53223930"/>
      <w:r>
        <w:t>Исходная цифровая последовательность:</w:t>
      </w:r>
      <w:bookmarkEnd w:id="4"/>
    </w:p>
    <w:p w:rsidR="005E39B4" w:rsidRDefault="005E39B4" w:rsidP="005E39B4">
      <w:pPr>
        <w:pStyle w:val="a6"/>
        <w:jc w:val="left"/>
      </w:pPr>
      <w:r w:rsidRPr="005E39B4">
        <w:t>104 104 104 104 105 106 105 106 105 105 104 105 105 106 107 108 108 109 109 109 109 110 110 110 108 109 167 167 157 149 161 164 169 176 171 174 176 179 178 179 181 181 181 182 182 183 182 178 174 171 167 156 146 140 127 103 111 126 129 150 103 105 51 72 70 93 97 97 103 87 85 81 99 124 135 152 151 143 137 132 130 104 62 68 73 81 64 52 45 56 58 121 123 64 72 94 100 112 120 122 135 128 121 124 123 124 124 124 124 123 123 121 119 119 120 120 119 119 119 119 120 119 120 120 120 120 122</w:t>
      </w:r>
      <w:r>
        <w:t> </w:t>
      </w:r>
      <w:r w:rsidRPr="005E39B4">
        <w:t>122</w:t>
      </w:r>
    </w:p>
    <w:p w:rsidR="005E39B4" w:rsidRDefault="005E39B4" w:rsidP="005E39B4">
      <w:pPr>
        <w:pStyle w:val="a6"/>
        <w:jc w:val="left"/>
      </w:pPr>
    </w:p>
    <w:p w:rsidR="005E39B4" w:rsidRPr="009C0689" w:rsidRDefault="005E39B4" w:rsidP="005E39B4">
      <w:pPr>
        <w:pStyle w:val="21"/>
      </w:pPr>
      <w:bookmarkStart w:id="5" w:name="_Toc53223931"/>
      <w:r>
        <w:t>Цифровая последовательность после квантования:</w:t>
      </w:r>
      <w:bookmarkEnd w:id="5"/>
    </w:p>
    <w:p w:rsidR="005E39B4" w:rsidRPr="00503469" w:rsidRDefault="005E39B4" w:rsidP="005E39B4">
      <w:pPr>
        <w:pStyle w:val="a6"/>
        <w:jc w:val="left"/>
      </w:pPr>
      <w:r w:rsidRPr="00503469">
        <w:t>100 100 100 100 100 100 100 100 100 100 100 100 100 100 100 100 100 100 100 100 100 120 120 120 100 100 160 160 160 140 160 160 160 180 180 180 180 180 180 180 180 180 180 180 180 180 180 180 180 180 160 160 140 140 120 100 120 120 120 160 100 100 60 80 80 100 100 100 100 80 80 80 100 120 140 160 160 140 140 140 140 100 60 60 80 80 60 60 40 60 60 120 120 60 80 100 100 120 120 120 140 120 120 120 120 120 120 120 120 120 120 120 120 120 120 120 120 120 120 120 120 120 120 120 120 120 120</w:t>
      </w:r>
      <w:r w:rsidR="00503469">
        <w:rPr>
          <w:lang w:val="en-US"/>
        </w:rPr>
        <w:t> </w:t>
      </w:r>
      <w:r w:rsidRPr="00503469">
        <w:t>120</w:t>
      </w:r>
    </w:p>
    <w:p w:rsidR="005E39B4" w:rsidRPr="00503469" w:rsidRDefault="005E39B4" w:rsidP="005E39B4">
      <w:pPr>
        <w:pStyle w:val="a6"/>
        <w:jc w:val="left"/>
      </w:pPr>
    </w:p>
    <w:p w:rsidR="009C0689" w:rsidRPr="00A508E3" w:rsidRDefault="009C0689" w:rsidP="009C0689">
      <w:r w:rsidRPr="00A508E3">
        <w:tab/>
      </w:r>
    </w:p>
    <w:p w:rsidR="00503469" w:rsidRPr="00503469" w:rsidRDefault="00503469" w:rsidP="00503469"/>
    <w:p w:rsidR="00503469" w:rsidRPr="00503469" w:rsidRDefault="00503469" w:rsidP="005E39B4">
      <w:pPr>
        <w:pStyle w:val="a6"/>
        <w:jc w:val="left"/>
      </w:pPr>
    </w:p>
    <w:p w:rsidR="005E39B4" w:rsidRPr="00503469" w:rsidRDefault="001540F5" w:rsidP="001540F5">
      <w:r w:rsidRPr="00503469">
        <w:br w:type="page"/>
      </w:r>
    </w:p>
    <w:p w:rsidR="005E39B4" w:rsidRDefault="005E39B4" w:rsidP="005E39B4">
      <w:pPr>
        <w:pStyle w:val="11"/>
      </w:pPr>
      <w:bookmarkStart w:id="6" w:name="_Toc53223932"/>
      <w:r>
        <w:lastRenderedPageBreak/>
        <w:t>Ход работы:</w:t>
      </w:r>
      <w:bookmarkEnd w:id="6"/>
    </w:p>
    <w:p w:rsidR="005E39B4" w:rsidRDefault="005E39B4" w:rsidP="005E39B4">
      <w:pPr>
        <w:pStyle w:val="a6"/>
        <w:numPr>
          <w:ilvl w:val="0"/>
          <w:numId w:val="3"/>
        </w:numPr>
        <w:jc w:val="both"/>
      </w:pPr>
      <w:r w:rsidRPr="005E39B4">
        <w:t>Выделяем цифровую последовательность путем написания программы с использованием библиотеки “bitmap_image.hpp”.</w:t>
      </w:r>
    </w:p>
    <w:p w:rsidR="005E39B4" w:rsidRDefault="005E39B4" w:rsidP="005E39B4">
      <w:pPr>
        <w:pStyle w:val="a6"/>
        <w:jc w:val="left"/>
      </w:pPr>
      <w:r>
        <w:rPr>
          <w:noProof/>
        </w:rPr>
        <w:drawing>
          <wp:inline distT="0" distB="0" distL="0" distR="0" wp14:anchorId="20CABA5A" wp14:editId="1C5BC7B8">
            <wp:extent cx="3898900" cy="977900"/>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3898900" cy="977900"/>
                    </a:xfrm>
                    <a:prstGeom prst="rect">
                      <a:avLst/>
                    </a:prstGeom>
                  </pic:spPr>
                </pic:pic>
              </a:graphicData>
            </a:graphic>
          </wp:inline>
        </w:drawing>
      </w:r>
    </w:p>
    <w:p w:rsidR="005E39B4" w:rsidRDefault="005E39B4" w:rsidP="005E39B4">
      <w:pPr>
        <w:pStyle w:val="a6"/>
        <w:jc w:val="left"/>
      </w:pPr>
    </w:p>
    <w:p w:rsidR="005E39B4" w:rsidRDefault="005E39B4" w:rsidP="005E39B4">
      <w:pPr>
        <w:pStyle w:val="a6"/>
        <w:numPr>
          <w:ilvl w:val="0"/>
          <w:numId w:val="3"/>
        </w:numPr>
        <w:jc w:val="left"/>
        <w:rPr>
          <w:lang w:eastAsia="ru-RU"/>
        </w:rPr>
      </w:pPr>
      <w:r>
        <w:rPr>
          <w:lang w:eastAsia="ru-RU"/>
        </w:rPr>
        <w:t>Программным путем выделяем среднюю строку изображения, для каждого уникального символа вычисляем частоту появления в цифровой последовательности и производим квантование и вывод полученной последовательности.</w:t>
      </w:r>
    </w:p>
    <w:p w:rsidR="001540F5" w:rsidRDefault="005E39B4" w:rsidP="001540F5">
      <w:pPr>
        <w:pStyle w:val="a6"/>
        <w:jc w:val="left"/>
        <w:rPr>
          <w:lang w:eastAsia="ru-RU"/>
        </w:rPr>
      </w:pPr>
      <w:r>
        <w:rPr>
          <w:lang w:eastAsia="ru-RU"/>
        </w:rPr>
        <w:t>Ниже приведен код программы данного алгоритма</w:t>
      </w:r>
      <w:r w:rsidR="001540F5">
        <w:rPr>
          <w:noProof/>
        </w:rPr>
        <w:drawing>
          <wp:inline distT="0" distB="0" distL="0" distR="0" wp14:anchorId="12E75F07" wp14:editId="5135547A">
            <wp:extent cx="6249745" cy="4502552"/>
            <wp:effectExtent l="0" t="0" r="0" b="635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rotWithShape="1">
                    <a:blip r:embed="rId11">
                      <a:extLst>
                        <a:ext uri="{28A0092B-C50C-407E-A947-70E740481C1C}">
                          <a14:useLocalDpi xmlns:a14="http://schemas.microsoft.com/office/drawing/2010/main" val="0"/>
                        </a:ext>
                      </a:extLst>
                    </a:blip>
                    <a:srcRect b="22150"/>
                    <a:stretch/>
                  </pic:blipFill>
                  <pic:spPr bwMode="auto">
                    <a:xfrm>
                      <a:off x="0" y="0"/>
                      <a:ext cx="6276396" cy="4521752"/>
                    </a:xfrm>
                    <a:prstGeom prst="rect">
                      <a:avLst/>
                    </a:prstGeom>
                    <a:ln>
                      <a:noFill/>
                    </a:ln>
                    <a:extLst>
                      <a:ext uri="{53640926-AAD7-44D8-BBD7-CCE9431645EC}">
                        <a14:shadowObscured xmlns:a14="http://schemas.microsoft.com/office/drawing/2010/main"/>
                      </a:ext>
                    </a:extLst>
                  </pic:spPr>
                </pic:pic>
              </a:graphicData>
            </a:graphic>
          </wp:inline>
        </w:drawing>
      </w:r>
      <w:r>
        <w:rPr>
          <w:lang w:eastAsia="ru-RU"/>
        </w:rPr>
        <w:t>:</w:t>
      </w:r>
    </w:p>
    <w:p w:rsidR="001540F5" w:rsidRPr="009C0689" w:rsidRDefault="001540F5" w:rsidP="001540F5">
      <w:pPr>
        <w:pStyle w:val="11"/>
        <w:rPr>
          <w:lang w:eastAsia="ru-RU"/>
        </w:rPr>
      </w:pPr>
      <w:r>
        <w:rPr>
          <w:lang w:eastAsia="ru-RU"/>
        </w:rPr>
        <w:br w:type="page"/>
      </w:r>
      <w:bookmarkStart w:id="7" w:name="_Toc53223933"/>
      <w:r w:rsidR="00F73663">
        <w:rPr>
          <w:lang w:eastAsia="ru-RU"/>
        </w:rPr>
        <w:lastRenderedPageBreak/>
        <w:t>А</w:t>
      </w:r>
      <w:r>
        <w:rPr>
          <w:lang w:eastAsia="ru-RU"/>
        </w:rPr>
        <w:t>нализ цифровой последовательности:</w:t>
      </w:r>
      <w:bookmarkEnd w:id="7"/>
    </w:p>
    <w:tbl>
      <w:tblPr>
        <w:tblStyle w:val="af6"/>
        <w:tblW w:w="9911" w:type="dxa"/>
        <w:tblLook w:val="04A0" w:firstRow="1" w:lastRow="0" w:firstColumn="1" w:lastColumn="0" w:noHBand="0" w:noVBand="1"/>
      </w:tblPr>
      <w:tblGrid>
        <w:gridCol w:w="1716"/>
        <w:gridCol w:w="973"/>
        <w:gridCol w:w="992"/>
        <w:gridCol w:w="992"/>
        <w:gridCol w:w="992"/>
        <w:gridCol w:w="993"/>
        <w:gridCol w:w="992"/>
        <w:gridCol w:w="1064"/>
        <w:gridCol w:w="1197"/>
      </w:tblGrid>
      <w:tr w:rsidR="009C0689" w:rsidRPr="001540F5" w:rsidTr="009C0689">
        <w:trPr>
          <w:trHeight w:val="644"/>
        </w:trPr>
        <w:tc>
          <w:tcPr>
            <w:tcW w:w="1716" w:type="dxa"/>
          </w:tcPr>
          <w:p w:rsidR="001540F5" w:rsidRPr="001540F5" w:rsidRDefault="001540F5" w:rsidP="00F73663">
            <w:pPr>
              <w:pStyle w:val="aa"/>
              <w:rPr>
                <w:rStyle w:val="af5"/>
                <w:i/>
                <w:iCs w:val="0"/>
                <w:color w:val="000000" w:themeColor="text1"/>
              </w:rPr>
            </w:pPr>
            <w:r w:rsidRPr="001540F5">
              <w:rPr>
                <w:rStyle w:val="af5"/>
                <w:color w:val="000000" w:themeColor="text1"/>
              </w:rPr>
              <w:t>Символ алфавита</w:t>
            </w:r>
          </w:p>
        </w:tc>
        <w:tc>
          <w:tcPr>
            <w:tcW w:w="973" w:type="dxa"/>
          </w:tcPr>
          <w:p w:rsidR="001540F5" w:rsidRPr="001540F5" w:rsidRDefault="001540F5" w:rsidP="00F73663">
            <w:pPr>
              <w:pStyle w:val="ad"/>
              <w:rPr>
                <w:rStyle w:val="af5"/>
                <w:i w:val="0"/>
                <w:iCs w:val="0"/>
                <w:color w:val="000000" w:themeColor="text1"/>
              </w:rPr>
            </w:pPr>
            <w:proofErr w:type="gramStart"/>
            <w:r w:rsidRPr="001540F5">
              <w:rPr>
                <w:rStyle w:val="af5"/>
                <w:i w:val="0"/>
                <w:color w:val="000000" w:themeColor="text1"/>
              </w:rPr>
              <w:t>A(</w:t>
            </w:r>
            <w:proofErr w:type="gramEnd"/>
            <w:r w:rsidR="009C0689">
              <w:rPr>
                <w:rStyle w:val="af5"/>
                <w:i w:val="0"/>
                <w:color w:val="000000" w:themeColor="text1"/>
                <w:lang w:val="ru-RU"/>
              </w:rPr>
              <w:t>120</w:t>
            </w:r>
            <w:r w:rsidRPr="001540F5">
              <w:rPr>
                <w:rStyle w:val="af5"/>
                <w:i w:val="0"/>
                <w:color w:val="000000" w:themeColor="text1"/>
              </w:rPr>
              <w:t>)</w:t>
            </w:r>
            <w:r w:rsidR="009C0689">
              <w:rPr>
                <w:rStyle w:val="af5"/>
                <w:i w:val="0"/>
                <w:color w:val="000000" w:themeColor="text1"/>
                <w:lang w:val="ru-RU"/>
              </w:rPr>
              <w:t xml:space="preserve"> </w:t>
            </w:r>
          </w:p>
        </w:tc>
        <w:tc>
          <w:tcPr>
            <w:tcW w:w="992" w:type="dxa"/>
          </w:tcPr>
          <w:p w:rsidR="001540F5" w:rsidRPr="009C0689" w:rsidRDefault="001540F5" w:rsidP="009C0689">
            <w:pPr>
              <w:pStyle w:val="ad"/>
              <w:jc w:val="center"/>
              <w:rPr>
                <w:rStyle w:val="af5"/>
                <w:i w:val="0"/>
                <w:iCs w:val="0"/>
                <w:color w:val="000000" w:themeColor="text1"/>
                <w:lang w:val="ru-RU"/>
              </w:rPr>
            </w:pPr>
            <w:proofErr w:type="gramStart"/>
            <w:r w:rsidRPr="001540F5">
              <w:rPr>
                <w:rStyle w:val="af5"/>
                <w:i w:val="0"/>
                <w:color w:val="000000" w:themeColor="text1"/>
              </w:rPr>
              <w:t>B</w:t>
            </w:r>
            <w:r w:rsidR="009C0689">
              <w:rPr>
                <w:rStyle w:val="af5"/>
                <w:i w:val="0"/>
                <w:color w:val="000000" w:themeColor="text1"/>
                <w:lang w:val="ru-RU"/>
              </w:rPr>
              <w:t>(</w:t>
            </w:r>
            <w:proofErr w:type="gramEnd"/>
            <w:r w:rsidR="009C0689">
              <w:rPr>
                <w:rStyle w:val="af5"/>
                <w:i w:val="0"/>
                <w:color w:val="000000" w:themeColor="text1"/>
                <w:lang w:val="ru-RU"/>
              </w:rPr>
              <w:t>1</w:t>
            </w:r>
            <w:r w:rsidR="009C0689">
              <w:rPr>
                <w:rStyle w:val="af5"/>
                <w:color w:val="000000" w:themeColor="text1"/>
                <w:lang w:val="ru-RU"/>
              </w:rPr>
              <w:t>00</w:t>
            </w:r>
            <w:r w:rsidR="009C0689">
              <w:rPr>
                <w:rStyle w:val="af5"/>
                <w:i w:val="0"/>
                <w:color w:val="000000" w:themeColor="text1"/>
                <w:lang w:val="ru-RU"/>
              </w:rPr>
              <w:t>)</w:t>
            </w:r>
          </w:p>
        </w:tc>
        <w:tc>
          <w:tcPr>
            <w:tcW w:w="992" w:type="dxa"/>
          </w:tcPr>
          <w:p w:rsidR="001540F5" w:rsidRPr="001540F5" w:rsidRDefault="001540F5" w:rsidP="00F73663">
            <w:pPr>
              <w:pStyle w:val="ad"/>
              <w:rPr>
                <w:rStyle w:val="af5"/>
                <w:i w:val="0"/>
                <w:iCs w:val="0"/>
                <w:color w:val="000000" w:themeColor="text1"/>
              </w:rPr>
            </w:pPr>
            <w:proofErr w:type="gramStart"/>
            <w:r w:rsidRPr="001540F5">
              <w:rPr>
                <w:rStyle w:val="af5"/>
                <w:i w:val="0"/>
                <w:color w:val="000000" w:themeColor="text1"/>
              </w:rPr>
              <w:t>C</w:t>
            </w:r>
            <w:r w:rsidR="009C0689">
              <w:rPr>
                <w:rStyle w:val="af5"/>
                <w:i w:val="0"/>
                <w:color w:val="000000" w:themeColor="text1"/>
                <w:lang w:val="ru-RU"/>
              </w:rPr>
              <w:t>(</w:t>
            </w:r>
            <w:proofErr w:type="gramEnd"/>
            <w:r w:rsidR="009C0689">
              <w:rPr>
                <w:rStyle w:val="af5"/>
                <w:i w:val="0"/>
                <w:color w:val="000000" w:themeColor="text1"/>
                <w:lang w:val="ru-RU"/>
              </w:rPr>
              <w:t>18</w:t>
            </w:r>
            <w:r w:rsidR="009C0689">
              <w:rPr>
                <w:rStyle w:val="af5"/>
                <w:color w:val="000000" w:themeColor="text1"/>
                <w:lang w:val="ru-RU"/>
              </w:rPr>
              <w:t>0)</w:t>
            </w:r>
            <w:r w:rsidR="009C0689" w:rsidRPr="001540F5">
              <w:rPr>
                <w:rStyle w:val="af5"/>
                <w:i w:val="0"/>
                <w:color w:val="000000" w:themeColor="text1"/>
              </w:rPr>
              <w:t xml:space="preserve"> </w:t>
            </w:r>
          </w:p>
        </w:tc>
        <w:tc>
          <w:tcPr>
            <w:tcW w:w="992" w:type="dxa"/>
          </w:tcPr>
          <w:p w:rsidR="001540F5" w:rsidRPr="001540F5" w:rsidRDefault="001540F5" w:rsidP="00F73663">
            <w:pPr>
              <w:pStyle w:val="ad"/>
              <w:rPr>
                <w:rStyle w:val="af5"/>
                <w:i w:val="0"/>
                <w:iCs w:val="0"/>
                <w:color w:val="000000" w:themeColor="text1"/>
              </w:rPr>
            </w:pPr>
            <w:proofErr w:type="gramStart"/>
            <w:r w:rsidRPr="001540F5">
              <w:rPr>
                <w:rStyle w:val="af5"/>
                <w:i w:val="0"/>
                <w:color w:val="000000" w:themeColor="text1"/>
              </w:rPr>
              <w:t>D(</w:t>
            </w:r>
            <w:proofErr w:type="gramEnd"/>
            <w:r w:rsidR="009C0689">
              <w:rPr>
                <w:rStyle w:val="af5"/>
                <w:i w:val="0"/>
                <w:color w:val="000000" w:themeColor="text1"/>
                <w:lang w:val="ru-RU"/>
              </w:rPr>
              <w:t>16</w:t>
            </w:r>
            <w:r w:rsidR="009C0689">
              <w:rPr>
                <w:rStyle w:val="af5"/>
                <w:color w:val="000000" w:themeColor="text1"/>
                <w:lang w:val="ru-RU"/>
              </w:rPr>
              <w:t>0</w:t>
            </w:r>
            <w:r w:rsidRPr="001540F5">
              <w:rPr>
                <w:rStyle w:val="af5"/>
                <w:i w:val="0"/>
                <w:color w:val="000000" w:themeColor="text1"/>
              </w:rPr>
              <w:t>)</w:t>
            </w:r>
          </w:p>
        </w:tc>
        <w:tc>
          <w:tcPr>
            <w:tcW w:w="993" w:type="dxa"/>
          </w:tcPr>
          <w:p w:rsidR="001540F5" w:rsidRPr="001540F5" w:rsidRDefault="001540F5" w:rsidP="00F73663">
            <w:pPr>
              <w:pStyle w:val="ad"/>
              <w:rPr>
                <w:rStyle w:val="af5"/>
                <w:i w:val="0"/>
                <w:iCs w:val="0"/>
                <w:color w:val="000000" w:themeColor="text1"/>
              </w:rPr>
            </w:pPr>
            <w:proofErr w:type="gramStart"/>
            <w:r w:rsidRPr="001540F5">
              <w:rPr>
                <w:rStyle w:val="af5"/>
                <w:i w:val="0"/>
                <w:color w:val="000000" w:themeColor="text1"/>
              </w:rPr>
              <w:t>E(</w:t>
            </w:r>
            <w:proofErr w:type="gramEnd"/>
            <w:r w:rsidR="009C0689">
              <w:rPr>
                <w:rStyle w:val="af5"/>
                <w:i w:val="0"/>
                <w:color w:val="000000" w:themeColor="text1"/>
                <w:lang w:val="ru-RU"/>
              </w:rPr>
              <w:t>140</w:t>
            </w:r>
            <w:r w:rsidRPr="001540F5">
              <w:rPr>
                <w:rStyle w:val="af5"/>
                <w:i w:val="0"/>
                <w:color w:val="000000" w:themeColor="text1"/>
              </w:rPr>
              <w:t>)</w:t>
            </w:r>
          </w:p>
        </w:tc>
        <w:tc>
          <w:tcPr>
            <w:tcW w:w="992" w:type="dxa"/>
          </w:tcPr>
          <w:p w:rsidR="001540F5" w:rsidRPr="001540F5" w:rsidRDefault="001540F5" w:rsidP="00F73663">
            <w:pPr>
              <w:pStyle w:val="ad"/>
              <w:rPr>
                <w:rStyle w:val="af5"/>
                <w:i w:val="0"/>
                <w:iCs w:val="0"/>
                <w:color w:val="000000" w:themeColor="text1"/>
              </w:rPr>
            </w:pPr>
            <w:proofErr w:type="gramStart"/>
            <w:r w:rsidRPr="001540F5">
              <w:rPr>
                <w:rStyle w:val="af5"/>
                <w:i w:val="0"/>
                <w:color w:val="000000" w:themeColor="text1"/>
              </w:rPr>
              <w:t>F(</w:t>
            </w:r>
            <w:proofErr w:type="gramEnd"/>
            <w:r w:rsidR="009C0689">
              <w:rPr>
                <w:rStyle w:val="af5"/>
                <w:i w:val="0"/>
                <w:color w:val="000000" w:themeColor="text1"/>
                <w:lang w:val="ru-RU"/>
              </w:rPr>
              <w:t>80</w:t>
            </w:r>
            <w:r w:rsidRPr="001540F5">
              <w:rPr>
                <w:rStyle w:val="af5"/>
                <w:i w:val="0"/>
                <w:color w:val="000000" w:themeColor="text1"/>
              </w:rPr>
              <w:t>)</w:t>
            </w:r>
          </w:p>
        </w:tc>
        <w:tc>
          <w:tcPr>
            <w:tcW w:w="1064" w:type="dxa"/>
          </w:tcPr>
          <w:p w:rsidR="001540F5" w:rsidRPr="001540F5" w:rsidRDefault="001540F5" w:rsidP="00F73663">
            <w:pPr>
              <w:pStyle w:val="ad"/>
              <w:rPr>
                <w:rStyle w:val="af5"/>
                <w:i w:val="0"/>
                <w:iCs w:val="0"/>
                <w:color w:val="000000" w:themeColor="text1"/>
              </w:rPr>
            </w:pPr>
            <w:proofErr w:type="gramStart"/>
            <w:r w:rsidRPr="001540F5">
              <w:rPr>
                <w:rStyle w:val="af5"/>
                <w:i w:val="0"/>
                <w:color w:val="000000" w:themeColor="text1"/>
              </w:rPr>
              <w:t>G(</w:t>
            </w:r>
            <w:proofErr w:type="gramEnd"/>
            <w:r w:rsidR="009C0689">
              <w:rPr>
                <w:rStyle w:val="af5"/>
                <w:i w:val="0"/>
                <w:color w:val="000000" w:themeColor="text1"/>
                <w:lang w:val="ru-RU"/>
              </w:rPr>
              <w:t>60</w:t>
            </w:r>
            <w:r w:rsidRPr="001540F5">
              <w:rPr>
                <w:rStyle w:val="af5"/>
                <w:i w:val="0"/>
                <w:color w:val="000000" w:themeColor="text1"/>
              </w:rPr>
              <w:t>)</w:t>
            </w:r>
          </w:p>
        </w:tc>
        <w:tc>
          <w:tcPr>
            <w:tcW w:w="1197" w:type="dxa"/>
          </w:tcPr>
          <w:p w:rsidR="001540F5" w:rsidRPr="001540F5" w:rsidRDefault="001540F5" w:rsidP="00F73663">
            <w:pPr>
              <w:pStyle w:val="ad"/>
              <w:rPr>
                <w:rStyle w:val="af5"/>
                <w:i w:val="0"/>
                <w:iCs w:val="0"/>
                <w:color w:val="000000" w:themeColor="text1"/>
              </w:rPr>
            </w:pPr>
            <w:proofErr w:type="gramStart"/>
            <w:r w:rsidRPr="001540F5">
              <w:rPr>
                <w:rStyle w:val="af5"/>
                <w:i w:val="0"/>
                <w:color w:val="000000" w:themeColor="text1"/>
              </w:rPr>
              <w:t>H</w:t>
            </w:r>
            <w:r w:rsidR="009C0689">
              <w:rPr>
                <w:rStyle w:val="af5"/>
                <w:i w:val="0"/>
                <w:color w:val="000000" w:themeColor="text1"/>
                <w:lang w:val="ru-RU"/>
              </w:rPr>
              <w:t>(</w:t>
            </w:r>
            <w:proofErr w:type="gramEnd"/>
            <w:r w:rsidR="009C0689">
              <w:rPr>
                <w:rStyle w:val="af5"/>
                <w:i w:val="0"/>
                <w:color w:val="000000" w:themeColor="text1"/>
                <w:lang w:val="ru-RU"/>
              </w:rPr>
              <w:t>4</w:t>
            </w:r>
            <w:r w:rsidR="009C0689">
              <w:rPr>
                <w:rStyle w:val="af5"/>
                <w:color w:val="000000" w:themeColor="text1"/>
                <w:lang w:val="ru-RU"/>
              </w:rPr>
              <w:t>0)</w:t>
            </w:r>
          </w:p>
        </w:tc>
      </w:tr>
      <w:tr w:rsidR="009C0689" w:rsidRPr="001540F5" w:rsidTr="009C0689">
        <w:trPr>
          <w:trHeight w:val="644"/>
        </w:trPr>
        <w:tc>
          <w:tcPr>
            <w:tcW w:w="1716" w:type="dxa"/>
          </w:tcPr>
          <w:p w:rsidR="001540F5" w:rsidRPr="001540F5" w:rsidRDefault="001540F5" w:rsidP="00F73663">
            <w:pPr>
              <w:pStyle w:val="aa"/>
              <w:rPr>
                <w:rStyle w:val="af5"/>
                <w:i/>
                <w:iCs w:val="0"/>
                <w:color w:val="000000" w:themeColor="text1"/>
              </w:rPr>
            </w:pPr>
            <w:r w:rsidRPr="001540F5">
              <w:rPr>
                <w:rStyle w:val="af5"/>
                <w:color w:val="000000" w:themeColor="text1"/>
              </w:rPr>
              <w:t>Количество</w:t>
            </w:r>
          </w:p>
          <w:p w:rsidR="001540F5" w:rsidRPr="001540F5" w:rsidRDefault="001540F5" w:rsidP="00F73663">
            <w:pPr>
              <w:pStyle w:val="aa"/>
              <w:rPr>
                <w:rStyle w:val="af5"/>
                <w:i/>
                <w:iCs w:val="0"/>
                <w:color w:val="000000" w:themeColor="text1"/>
              </w:rPr>
            </w:pPr>
            <w:r w:rsidRPr="001540F5">
              <w:rPr>
                <w:rStyle w:val="af5"/>
                <w:color w:val="000000" w:themeColor="text1"/>
              </w:rPr>
              <w:t>символов</w:t>
            </w:r>
          </w:p>
        </w:tc>
        <w:tc>
          <w:tcPr>
            <w:tcW w:w="973" w:type="dxa"/>
          </w:tcPr>
          <w:p w:rsidR="001540F5" w:rsidRPr="001540F5" w:rsidRDefault="009C0689" w:rsidP="00F73663">
            <w:pPr>
              <w:pStyle w:val="ad"/>
              <w:jc w:val="center"/>
              <w:rPr>
                <w:rStyle w:val="af5"/>
                <w:rFonts w:ascii="Cambria Math" w:hAnsi="Cambria Math"/>
                <w:color w:val="000000" w:themeColor="text1"/>
              </w:rPr>
            </w:pPr>
            <w:r>
              <w:rPr>
                <w:rStyle w:val="af5"/>
                <w:rFonts w:ascii="Cambria Math" w:hAnsi="Cambria Math"/>
                <w:color w:val="000000" w:themeColor="text1"/>
                <w:lang w:val="ru-RU"/>
              </w:rPr>
              <w:t>40</w:t>
            </w:r>
          </w:p>
        </w:tc>
        <w:tc>
          <w:tcPr>
            <w:tcW w:w="992" w:type="dxa"/>
          </w:tcPr>
          <w:p w:rsidR="001540F5" w:rsidRPr="001540F5" w:rsidRDefault="009C0689"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34</w:t>
            </w:r>
          </w:p>
        </w:tc>
        <w:tc>
          <w:tcPr>
            <w:tcW w:w="992" w:type="dxa"/>
          </w:tcPr>
          <w:p w:rsidR="001540F5" w:rsidRPr="009C0689" w:rsidRDefault="009C0689"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17</w:t>
            </w:r>
          </w:p>
        </w:tc>
        <w:tc>
          <w:tcPr>
            <w:tcW w:w="992" w:type="dxa"/>
          </w:tcPr>
          <w:p w:rsidR="001540F5" w:rsidRPr="009C0689" w:rsidRDefault="009C0689"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11</w:t>
            </w:r>
          </w:p>
        </w:tc>
        <w:tc>
          <w:tcPr>
            <w:tcW w:w="993" w:type="dxa"/>
          </w:tcPr>
          <w:p w:rsidR="001540F5" w:rsidRPr="001540F5" w:rsidRDefault="009C0689"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9</w:t>
            </w:r>
          </w:p>
        </w:tc>
        <w:tc>
          <w:tcPr>
            <w:tcW w:w="992" w:type="dxa"/>
          </w:tcPr>
          <w:p w:rsidR="001540F5" w:rsidRPr="001540F5" w:rsidRDefault="009C0689"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8</w:t>
            </w:r>
          </w:p>
        </w:tc>
        <w:tc>
          <w:tcPr>
            <w:tcW w:w="1064" w:type="dxa"/>
          </w:tcPr>
          <w:p w:rsidR="001540F5" w:rsidRPr="001540F5" w:rsidRDefault="009C0689"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8</w:t>
            </w:r>
          </w:p>
        </w:tc>
        <w:tc>
          <w:tcPr>
            <w:tcW w:w="1197" w:type="dxa"/>
          </w:tcPr>
          <w:p w:rsidR="001540F5" w:rsidRPr="001540F5" w:rsidRDefault="009C0689"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1</w:t>
            </w:r>
          </w:p>
        </w:tc>
      </w:tr>
      <w:tr w:rsidR="009C0689" w:rsidRPr="001540F5" w:rsidTr="009C0689">
        <w:trPr>
          <w:trHeight w:val="679"/>
        </w:trPr>
        <w:tc>
          <w:tcPr>
            <w:tcW w:w="1716" w:type="dxa"/>
          </w:tcPr>
          <w:p w:rsidR="001540F5" w:rsidRPr="001540F5" w:rsidRDefault="001540F5" w:rsidP="00F73663">
            <w:pPr>
              <w:pStyle w:val="aa"/>
              <w:rPr>
                <w:rStyle w:val="af5"/>
                <w:i/>
                <w:iCs w:val="0"/>
                <w:color w:val="000000" w:themeColor="text1"/>
              </w:rPr>
            </w:pPr>
            <w:r w:rsidRPr="001540F5">
              <w:rPr>
                <w:rStyle w:val="af5"/>
                <w:color w:val="000000" w:themeColor="text1"/>
              </w:rPr>
              <w:t>Частота встречаемости</w:t>
            </w:r>
          </w:p>
        </w:tc>
        <w:tc>
          <w:tcPr>
            <w:tcW w:w="973" w:type="dxa"/>
          </w:tcPr>
          <w:p w:rsidR="001540F5" w:rsidRPr="001540F5" w:rsidRDefault="00E14A1F" w:rsidP="00F73663">
            <w:pPr>
              <w:pStyle w:val="ad"/>
              <w:rPr>
                <w:rStyle w:val="af5"/>
                <w:color w:val="000000" w:themeColor="text1"/>
              </w:rPr>
            </w:pPr>
            <m:oMathPara>
              <m:oMath>
                <m:f>
                  <m:fPr>
                    <m:ctrlPr>
                      <w:rPr>
                        <w:rStyle w:val="af5"/>
                        <w:rFonts w:ascii="Cambria Math" w:hAnsi="Cambria Math"/>
                        <w:i w:val="0"/>
                        <w:iCs w:val="0"/>
                        <w:color w:val="000000" w:themeColor="text1"/>
                      </w:rPr>
                    </m:ctrlPr>
                  </m:fPr>
                  <m:num>
                    <m:r>
                      <m:rPr>
                        <m:sty m:val="p"/>
                      </m:rPr>
                      <w:rPr>
                        <w:rStyle w:val="af5"/>
                        <w:rFonts w:ascii="Cambria Math" w:hAnsi="Cambria Math"/>
                        <w:color w:val="000000" w:themeColor="text1"/>
                      </w:rPr>
                      <m:t>40</m:t>
                    </m:r>
                  </m:num>
                  <m:den>
                    <m:r>
                      <m:rPr>
                        <m:sty m:val="p"/>
                      </m:rPr>
                      <w:rPr>
                        <w:rStyle w:val="af5"/>
                        <w:rFonts w:ascii="Cambria Math" w:hAnsi="Cambria Math"/>
                        <w:color w:val="000000" w:themeColor="text1"/>
                      </w:rPr>
                      <m:t>128</m:t>
                    </m:r>
                  </m:den>
                </m:f>
              </m:oMath>
            </m:oMathPara>
          </w:p>
        </w:tc>
        <w:tc>
          <w:tcPr>
            <w:tcW w:w="992" w:type="dxa"/>
          </w:tcPr>
          <w:p w:rsidR="001540F5" w:rsidRPr="001540F5" w:rsidRDefault="00E14A1F" w:rsidP="00F73663">
            <w:pPr>
              <w:pStyle w:val="ad"/>
              <w:rPr>
                <w:rStyle w:val="af5"/>
                <w:color w:val="000000" w:themeColor="text1"/>
              </w:rPr>
            </w:pPr>
            <m:oMathPara>
              <m:oMath>
                <m:f>
                  <m:fPr>
                    <m:ctrlPr>
                      <w:rPr>
                        <w:rStyle w:val="af5"/>
                        <w:rFonts w:ascii="Cambria Math" w:hAnsi="Cambria Math"/>
                        <w:i w:val="0"/>
                        <w:iCs w:val="0"/>
                        <w:color w:val="000000" w:themeColor="text1"/>
                      </w:rPr>
                    </m:ctrlPr>
                  </m:fPr>
                  <m:num>
                    <m:r>
                      <m:rPr>
                        <m:sty m:val="p"/>
                      </m:rPr>
                      <w:rPr>
                        <w:rStyle w:val="af5"/>
                        <w:rFonts w:ascii="Cambria Math" w:hAnsi="Cambria Math"/>
                        <w:color w:val="000000" w:themeColor="text1"/>
                      </w:rPr>
                      <m:t>34</m:t>
                    </m:r>
                  </m:num>
                  <m:den>
                    <m:r>
                      <m:rPr>
                        <m:sty m:val="p"/>
                      </m:rPr>
                      <w:rPr>
                        <w:rStyle w:val="af5"/>
                        <w:rFonts w:ascii="Cambria Math" w:hAnsi="Cambria Math"/>
                        <w:color w:val="000000" w:themeColor="text1"/>
                      </w:rPr>
                      <m:t>128</m:t>
                    </m:r>
                  </m:den>
                </m:f>
              </m:oMath>
            </m:oMathPara>
          </w:p>
        </w:tc>
        <w:tc>
          <w:tcPr>
            <w:tcW w:w="992" w:type="dxa"/>
          </w:tcPr>
          <w:p w:rsidR="001540F5" w:rsidRPr="001540F5" w:rsidRDefault="00E14A1F" w:rsidP="00F73663">
            <w:pPr>
              <w:pStyle w:val="ad"/>
              <w:ind w:left="0" w:firstLine="0"/>
              <w:rPr>
                <w:rStyle w:val="af5"/>
                <w:color w:val="000000" w:themeColor="text1"/>
              </w:rPr>
            </w:pPr>
            <m:oMathPara>
              <m:oMath>
                <m:f>
                  <m:fPr>
                    <m:ctrlPr>
                      <w:rPr>
                        <w:rStyle w:val="af5"/>
                        <w:rFonts w:ascii="Cambria Math" w:hAnsi="Cambria Math"/>
                        <w:i w:val="0"/>
                        <w:iCs w:val="0"/>
                        <w:color w:val="000000" w:themeColor="text1"/>
                      </w:rPr>
                    </m:ctrlPr>
                  </m:fPr>
                  <m:num>
                    <m:r>
                      <m:rPr>
                        <m:sty m:val="p"/>
                      </m:rPr>
                      <w:rPr>
                        <w:rStyle w:val="af5"/>
                        <w:rFonts w:ascii="Cambria Math" w:hAnsi="Cambria Math"/>
                        <w:color w:val="000000" w:themeColor="text1"/>
                      </w:rPr>
                      <m:t>17</m:t>
                    </m:r>
                  </m:num>
                  <m:den>
                    <m:r>
                      <m:rPr>
                        <m:sty m:val="p"/>
                      </m:rPr>
                      <w:rPr>
                        <w:rStyle w:val="af5"/>
                        <w:rFonts w:ascii="Cambria Math" w:hAnsi="Cambria Math"/>
                        <w:color w:val="000000" w:themeColor="text1"/>
                      </w:rPr>
                      <m:t>128</m:t>
                    </m:r>
                  </m:den>
                </m:f>
              </m:oMath>
            </m:oMathPara>
          </w:p>
        </w:tc>
        <w:tc>
          <w:tcPr>
            <w:tcW w:w="992" w:type="dxa"/>
          </w:tcPr>
          <w:p w:rsidR="001540F5" w:rsidRPr="001540F5" w:rsidRDefault="00E14A1F" w:rsidP="00F73663">
            <w:pPr>
              <w:pStyle w:val="ad"/>
              <w:ind w:left="0" w:firstLine="0"/>
              <w:rPr>
                <w:rStyle w:val="af5"/>
                <w:color w:val="000000" w:themeColor="text1"/>
              </w:rPr>
            </w:pPr>
            <m:oMathPara>
              <m:oMath>
                <m:f>
                  <m:fPr>
                    <m:ctrlPr>
                      <w:rPr>
                        <w:rStyle w:val="af5"/>
                        <w:rFonts w:ascii="Cambria Math" w:hAnsi="Cambria Math"/>
                        <w:i w:val="0"/>
                        <w:iCs w:val="0"/>
                        <w:color w:val="000000" w:themeColor="text1"/>
                      </w:rPr>
                    </m:ctrlPr>
                  </m:fPr>
                  <m:num>
                    <m:r>
                      <m:rPr>
                        <m:sty m:val="p"/>
                      </m:rPr>
                      <w:rPr>
                        <w:rStyle w:val="af5"/>
                        <w:rFonts w:ascii="Cambria Math" w:hAnsi="Cambria Math"/>
                        <w:color w:val="000000" w:themeColor="text1"/>
                      </w:rPr>
                      <m:t>11</m:t>
                    </m:r>
                  </m:num>
                  <m:den>
                    <m:r>
                      <m:rPr>
                        <m:sty m:val="p"/>
                      </m:rPr>
                      <w:rPr>
                        <w:rStyle w:val="af5"/>
                        <w:rFonts w:ascii="Cambria Math" w:hAnsi="Cambria Math"/>
                        <w:color w:val="000000" w:themeColor="text1"/>
                      </w:rPr>
                      <m:t>128</m:t>
                    </m:r>
                  </m:den>
                </m:f>
              </m:oMath>
            </m:oMathPara>
          </w:p>
        </w:tc>
        <w:tc>
          <w:tcPr>
            <w:tcW w:w="993" w:type="dxa"/>
          </w:tcPr>
          <w:p w:rsidR="001540F5" w:rsidRPr="001540F5" w:rsidRDefault="00E14A1F" w:rsidP="00F73663">
            <w:pPr>
              <w:pStyle w:val="ad"/>
              <w:ind w:left="0" w:firstLine="0"/>
              <w:rPr>
                <w:rStyle w:val="af5"/>
                <w:color w:val="000000" w:themeColor="text1"/>
              </w:rPr>
            </w:pPr>
            <m:oMathPara>
              <m:oMath>
                <m:f>
                  <m:fPr>
                    <m:ctrlPr>
                      <w:rPr>
                        <w:rStyle w:val="af5"/>
                        <w:rFonts w:ascii="Cambria Math" w:hAnsi="Cambria Math"/>
                        <w:i w:val="0"/>
                        <w:iCs w:val="0"/>
                        <w:color w:val="000000" w:themeColor="text1"/>
                      </w:rPr>
                    </m:ctrlPr>
                  </m:fPr>
                  <m:num>
                    <m:r>
                      <m:rPr>
                        <m:sty m:val="p"/>
                      </m:rPr>
                      <w:rPr>
                        <w:rStyle w:val="af5"/>
                        <w:rFonts w:ascii="Cambria Math" w:hAnsi="Cambria Math"/>
                        <w:color w:val="000000" w:themeColor="text1"/>
                      </w:rPr>
                      <m:t>9</m:t>
                    </m:r>
                  </m:num>
                  <m:den>
                    <m:r>
                      <m:rPr>
                        <m:sty m:val="p"/>
                      </m:rPr>
                      <w:rPr>
                        <w:rStyle w:val="af5"/>
                        <w:rFonts w:ascii="Cambria Math" w:hAnsi="Cambria Math"/>
                        <w:color w:val="000000" w:themeColor="text1"/>
                      </w:rPr>
                      <m:t>128</m:t>
                    </m:r>
                  </m:den>
                </m:f>
              </m:oMath>
            </m:oMathPara>
          </w:p>
        </w:tc>
        <w:tc>
          <w:tcPr>
            <w:tcW w:w="992" w:type="dxa"/>
          </w:tcPr>
          <w:p w:rsidR="001540F5" w:rsidRPr="001540F5" w:rsidRDefault="00E14A1F" w:rsidP="00F73663">
            <w:pPr>
              <w:pStyle w:val="ad"/>
              <w:ind w:left="0" w:firstLine="0"/>
              <w:rPr>
                <w:rStyle w:val="af5"/>
                <w:color w:val="000000" w:themeColor="text1"/>
              </w:rPr>
            </w:pPr>
            <m:oMathPara>
              <m:oMath>
                <m:f>
                  <m:fPr>
                    <m:ctrlPr>
                      <w:rPr>
                        <w:rStyle w:val="af5"/>
                        <w:rFonts w:ascii="Cambria Math" w:hAnsi="Cambria Math"/>
                        <w:i w:val="0"/>
                        <w:iCs w:val="0"/>
                        <w:color w:val="000000" w:themeColor="text1"/>
                      </w:rPr>
                    </m:ctrlPr>
                  </m:fPr>
                  <m:num>
                    <m:r>
                      <m:rPr>
                        <m:sty m:val="p"/>
                      </m:rPr>
                      <w:rPr>
                        <w:rStyle w:val="af5"/>
                        <w:rFonts w:ascii="Cambria Math" w:hAnsi="Cambria Math"/>
                        <w:color w:val="000000" w:themeColor="text1"/>
                      </w:rPr>
                      <m:t>8</m:t>
                    </m:r>
                  </m:num>
                  <m:den>
                    <m:r>
                      <m:rPr>
                        <m:sty m:val="p"/>
                      </m:rPr>
                      <w:rPr>
                        <w:rStyle w:val="af5"/>
                        <w:rFonts w:ascii="Cambria Math" w:hAnsi="Cambria Math"/>
                        <w:color w:val="000000" w:themeColor="text1"/>
                      </w:rPr>
                      <m:t>128</m:t>
                    </m:r>
                  </m:den>
                </m:f>
              </m:oMath>
            </m:oMathPara>
          </w:p>
        </w:tc>
        <w:tc>
          <w:tcPr>
            <w:tcW w:w="1064" w:type="dxa"/>
          </w:tcPr>
          <w:p w:rsidR="001540F5" w:rsidRPr="001540F5" w:rsidRDefault="00E14A1F" w:rsidP="00F73663">
            <w:pPr>
              <w:pStyle w:val="ad"/>
              <w:ind w:left="0" w:firstLine="0"/>
              <w:rPr>
                <w:rStyle w:val="af5"/>
                <w:color w:val="000000" w:themeColor="text1"/>
              </w:rPr>
            </w:pPr>
            <m:oMathPara>
              <m:oMath>
                <m:f>
                  <m:fPr>
                    <m:ctrlPr>
                      <w:rPr>
                        <w:rStyle w:val="af5"/>
                        <w:rFonts w:ascii="Cambria Math" w:hAnsi="Cambria Math"/>
                        <w:i w:val="0"/>
                        <w:iCs w:val="0"/>
                        <w:color w:val="000000" w:themeColor="text1"/>
                      </w:rPr>
                    </m:ctrlPr>
                  </m:fPr>
                  <m:num>
                    <m:r>
                      <m:rPr>
                        <m:sty m:val="p"/>
                      </m:rPr>
                      <w:rPr>
                        <w:rStyle w:val="af5"/>
                        <w:rFonts w:ascii="Cambria Math" w:hAnsi="Cambria Math"/>
                        <w:color w:val="000000" w:themeColor="text1"/>
                      </w:rPr>
                      <m:t>8</m:t>
                    </m:r>
                  </m:num>
                  <m:den>
                    <m:r>
                      <m:rPr>
                        <m:sty m:val="p"/>
                      </m:rPr>
                      <w:rPr>
                        <w:rStyle w:val="af5"/>
                        <w:rFonts w:ascii="Cambria Math" w:hAnsi="Cambria Math"/>
                        <w:color w:val="000000" w:themeColor="text1"/>
                      </w:rPr>
                      <m:t>128</m:t>
                    </m:r>
                  </m:den>
                </m:f>
              </m:oMath>
            </m:oMathPara>
          </w:p>
        </w:tc>
        <w:tc>
          <w:tcPr>
            <w:tcW w:w="1197" w:type="dxa"/>
          </w:tcPr>
          <w:p w:rsidR="001540F5" w:rsidRPr="001540F5" w:rsidRDefault="00E14A1F" w:rsidP="00F73663">
            <w:pPr>
              <w:pStyle w:val="ad"/>
              <w:ind w:left="0" w:firstLine="0"/>
              <w:rPr>
                <w:rStyle w:val="af5"/>
                <w:color w:val="000000" w:themeColor="text1"/>
              </w:rPr>
            </w:pPr>
            <m:oMathPara>
              <m:oMath>
                <m:f>
                  <m:fPr>
                    <m:ctrlPr>
                      <w:rPr>
                        <w:rStyle w:val="af5"/>
                        <w:rFonts w:ascii="Cambria Math" w:hAnsi="Cambria Math"/>
                        <w:i w:val="0"/>
                        <w:iCs w:val="0"/>
                        <w:color w:val="000000" w:themeColor="text1"/>
                      </w:rPr>
                    </m:ctrlPr>
                  </m:fPr>
                  <m:num>
                    <m:r>
                      <m:rPr>
                        <m:sty m:val="p"/>
                      </m:rPr>
                      <w:rPr>
                        <w:rStyle w:val="af5"/>
                        <w:rFonts w:ascii="Cambria Math" w:hAnsi="Cambria Math"/>
                        <w:color w:val="000000" w:themeColor="text1"/>
                      </w:rPr>
                      <m:t>1</m:t>
                    </m:r>
                  </m:num>
                  <m:den>
                    <m:r>
                      <m:rPr>
                        <m:sty m:val="p"/>
                      </m:rPr>
                      <w:rPr>
                        <w:rStyle w:val="af5"/>
                        <w:rFonts w:ascii="Cambria Math" w:hAnsi="Cambria Math"/>
                        <w:color w:val="000000" w:themeColor="text1"/>
                      </w:rPr>
                      <m:t>128</m:t>
                    </m:r>
                  </m:den>
                </m:f>
              </m:oMath>
            </m:oMathPara>
          </w:p>
        </w:tc>
      </w:tr>
    </w:tbl>
    <w:p w:rsidR="001540F5" w:rsidRDefault="001540F5" w:rsidP="001540F5">
      <w:pPr>
        <w:pStyle w:val="11"/>
        <w:jc w:val="left"/>
      </w:pPr>
    </w:p>
    <w:p w:rsidR="009C0689" w:rsidRDefault="009C0689" w:rsidP="009C0689">
      <w:pPr>
        <w:pStyle w:val="21"/>
      </w:pPr>
      <w:bookmarkStart w:id="8" w:name="_Toc53223934"/>
      <w:r>
        <w:t>Цифровая последовательность в символах алфавита:</w:t>
      </w:r>
      <w:bookmarkEnd w:id="8"/>
    </w:p>
    <w:p w:rsidR="009C0689" w:rsidRPr="005004A0" w:rsidRDefault="009C0689" w:rsidP="009C0689">
      <w:pPr>
        <w:pStyle w:val="a6"/>
        <w:jc w:val="left"/>
        <w:rPr>
          <w:lang w:val="en-US"/>
        </w:rPr>
      </w:pPr>
      <w:r>
        <w:rPr>
          <w:lang w:val="en-US"/>
        </w:rPr>
        <w:t>B</w:t>
      </w:r>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A </w:t>
      </w:r>
      <w:proofErr w:type="spellStart"/>
      <w:r w:rsidRPr="005004A0">
        <w:rPr>
          <w:lang w:val="en-US"/>
        </w:rPr>
        <w:t>A</w:t>
      </w:r>
      <w:proofErr w:type="spellEnd"/>
      <w:r w:rsidRPr="005004A0">
        <w:rPr>
          <w:lang w:val="en-US"/>
        </w:rPr>
        <w:t xml:space="preserve"> A </w:t>
      </w:r>
      <w:r>
        <w:rPr>
          <w:lang w:val="en-US"/>
        </w:rPr>
        <w:t>B</w:t>
      </w:r>
      <w:r w:rsidRPr="005004A0">
        <w:rPr>
          <w:lang w:val="en-US"/>
        </w:rPr>
        <w:t xml:space="preserve"> </w:t>
      </w:r>
      <w:proofErr w:type="spellStart"/>
      <w:r>
        <w:rPr>
          <w:lang w:val="en-US"/>
        </w:rPr>
        <w:t>B</w:t>
      </w:r>
      <w:proofErr w:type="spellEnd"/>
      <w:r w:rsidRPr="005004A0">
        <w:rPr>
          <w:lang w:val="en-US"/>
        </w:rPr>
        <w:t xml:space="preserve"> </w:t>
      </w:r>
      <w:r>
        <w:rPr>
          <w:lang w:val="en-US"/>
        </w:rPr>
        <w:t>D</w:t>
      </w:r>
      <w:r w:rsidRPr="005004A0">
        <w:rPr>
          <w:lang w:val="en-US"/>
        </w:rPr>
        <w:t xml:space="preserve"> </w:t>
      </w:r>
      <w:proofErr w:type="spellStart"/>
      <w:r>
        <w:rPr>
          <w:lang w:val="en-US"/>
        </w:rPr>
        <w:t>D</w:t>
      </w:r>
      <w:proofErr w:type="spellEnd"/>
      <w:r w:rsidRPr="005004A0">
        <w:rPr>
          <w:lang w:val="en-US"/>
        </w:rPr>
        <w:t xml:space="preserve"> </w:t>
      </w:r>
      <w:proofErr w:type="spellStart"/>
      <w:r>
        <w:rPr>
          <w:lang w:val="en-US"/>
        </w:rPr>
        <w:t>D</w:t>
      </w:r>
      <w:proofErr w:type="spellEnd"/>
      <w:r w:rsidRPr="005004A0">
        <w:rPr>
          <w:lang w:val="en-US"/>
        </w:rPr>
        <w:t xml:space="preserve"> </w:t>
      </w:r>
      <w:r>
        <w:rPr>
          <w:lang w:val="en-US"/>
        </w:rPr>
        <w:t>E</w:t>
      </w:r>
      <w:r w:rsidRPr="005004A0">
        <w:rPr>
          <w:lang w:val="en-US"/>
        </w:rPr>
        <w:t xml:space="preserve"> </w:t>
      </w:r>
      <w:r>
        <w:rPr>
          <w:lang w:val="en-US"/>
        </w:rPr>
        <w:t>D</w:t>
      </w:r>
      <w:r w:rsidRPr="005004A0">
        <w:rPr>
          <w:lang w:val="en-US"/>
        </w:rPr>
        <w:t xml:space="preserve"> </w:t>
      </w:r>
      <w:proofErr w:type="spellStart"/>
      <w:r>
        <w:rPr>
          <w:lang w:val="en-US"/>
        </w:rPr>
        <w:t>D</w:t>
      </w:r>
      <w:proofErr w:type="spellEnd"/>
      <w:r w:rsidRPr="005004A0">
        <w:rPr>
          <w:lang w:val="en-US"/>
        </w:rPr>
        <w:t xml:space="preserve"> </w:t>
      </w:r>
      <w:proofErr w:type="spellStart"/>
      <w:r>
        <w:rPr>
          <w:lang w:val="en-US"/>
        </w:rPr>
        <w:t>D</w:t>
      </w:r>
      <w:proofErr w:type="spellEnd"/>
      <w:r w:rsidRPr="005004A0">
        <w:rPr>
          <w:lang w:val="en-US"/>
        </w:rPr>
        <w:t xml:space="preserve"> </w:t>
      </w:r>
      <w:r>
        <w:rPr>
          <w:lang w:val="en-US"/>
        </w:rPr>
        <w:t>C</w:t>
      </w:r>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proofErr w:type="spellStart"/>
      <w:r>
        <w:rPr>
          <w:lang w:val="en-US"/>
        </w:rPr>
        <w:t>C</w:t>
      </w:r>
      <w:proofErr w:type="spellEnd"/>
      <w:r w:rsidRPr="005004A0">
        <w:rPr>
          <w:lang w:val="en-US"/>
        </w:rPr>
        <w:t xml:space="preserve"> </w:t>
      </w:r>
      <w:r>
        <w:rPr>
          <w:lang w:val="en-US"/>
        </w:rPr>
        <w:t>D</w:t>
      </w:r>
      <w:r w:rsidRPr="005004A0">
        <w:rPr>
          <w:lang w:val="en-US"/>
        </w:rPr>
        <w:t xml:space="preserve"> </w:t>
      </w:r>
      <w:proofErr w:type="spellStart"/>
      <w:r>
        <w:rPr>
          <w:lang w:val="en-US"/>
        </w:rPr>
        <w:t>D</w:t>
      </w:r>
      <w:proofErr w:type="spellEnd"/>
      <w:r w:rsidRPr="005004A0">
        <w:rPr>
          <w:lang w:val="en-US"/>
        </w:rPr>
        <w:t xml:space="preserve"> </w:t>
      </w:r>
      <w:r>
        <w:rPr>
          <w:lang w:val="en-US"/>
        </w:rPr>
        <w:t>E</w:t>
      </w:r>
      <w:r w:rsidRPr="005004A0">
        <w:rPr>
          <w:lang w:val="en-US"/>
        </w:rPr>
        <w:t xml:space="preserve"> </w:t>
      </w:r>
      <w:proofErr w:type="spellStart"/>
      <w:r>
        <w:rPr>
          <w:lang w:val="en-US"/>
        </w:rPr>
        <w:t>E</w:t>
      </w:r>
      <w:proofErr w:type="spellEnd"/>
      <w:r w:rsidRPr="005004A0">
        <w:rPr>
          <w:lang w:val="en-US"/>
        </w:rPr>
        <w:t xml:space="preserve"> A </w:t>
      </w:r>
      <w:r>
        <w:rPr>
          <w:lang w:val="en-US"/>
        </w:rPr>
        <w:t>B</w:t>
      </w:r>
      <w:r w:rsidRPr="005004A0">
        <w:rPr>
          <w:lang w:val="en-US"/>
        </w:rPr>
        <w:t xml:space="preserve"> A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r>
        <w:rPr>
          <w:lang w:val="en-US"/>
        </w:rPr>
        <w:t>D</w:t>
      </w:r>
      <w:r w:rsidRPr="005004A0">
        <w:rPr>
          <w:lang w:val="en-US"/>
        </w:rPr>
        <w:t xml:space="preserve"> </w:t>
      </w:r>
      <w:r>
        <w:rPr>
          <w:lang w:val="en-US"/>
        </w:rPr>
        <w:t>B</w:t>
      </w:r>
      <w:r w:rsidRPr="005004A0">
        <w:rPr>
          <w:lang w:val="en-US"/>
        </w:rPr>
        <w:t xml:space="preserve"> </w:t>
      </w:r>
      <w:proofErr w:type="spellStart"/>
      <w:r>
        <w:rPr>
          <w:lang w:val="en-US"/>
        </w:rPr>
        <w:t>B</w:t>
      </w:r>
      <w:proofErr w:type="spellEnd"/>
      <w:r w:rsidRPr="005004A0">
        <w:rPr>
          <w:lang w:val="en-US"/>
        </w:rPr>
        <w:t xml:space="preserve"> </w:t>
      </w:r>
      <w:r>
        <w:rPr>
          <w:lang w:val="en-US"/>
        </w:rPr>
        <w:t>G</w:t>
      </w:r>
      <w:r w:rsidRPr="005004A0">
        <w:rPr>
          <w:lang w:val="en-US"/>
        </w:rPr>
        <w:t xml:space="preserve"> </w:t>
      </w:r>
      <w:r>
        <w:rPr>
          <w:lang w:val="en-US"/>
        </w:rPr>
        <w:t>F</w:t>
      </w:r>
      <w:r w:rsidRPr="005004A0">
        <w:rPr>
          <w:lang w:val="en-US"/>
        </w:rPr>
        <w:t xml:space="preserve"> </w:t>
      </w:r>
      <w:proofErr w:type="spellStart"/>
      <w:r>
        <w:rPr>
          <w:lang w:val="en-US"/>
        </w:rPr>
        <w:t>F</w:t>
      </w:r>
      <w:proofErr w:type="spellEnd"/>
      <w:r w:rsidRPr="005004A0">
        <w:rPr>
          <w:lang w:val="en-US"/>
        </w:rPr>
        <w:t xml:space="preserve"> </w:t>
      </w:r>
      <w:r>
        <w:rPr>
          <w:lang w:val="en-US"/>
        </w:rPr>
        <w:t>B</w:t>
      </w:r>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proofErr w:type="spellStart"/>
      <w:r>
        <w:rPr>
          <w:lang w:val="en-US"/>
        </w:rPr>
        <w:t>B</w:t>
      </w:r>
      <w:proofErr w:type="spellEnd"/>
      <w:r w:rsidRPr="005004A0">
        <w:rPr>
          <w:lang w:val="en-US"/>
        </w:rPr>
        <w:t xml:space="preserve"> </w:t>
      </w:r>
      <w:r>
        <w:rPr>
          <w:lang w:val="en-US"/>
        </w:rPr>
        <w:t>F</w:t>
      </w:r>
      <w:r w:rsidRPr="005004A0">
        <w:rPr>
          <w:lang w:val="en-US"/>
        </w:rPr>
        <w:t xml:space="preserve"> </w:t>
      </w:r>
      <w:proofErr w:type="spellStart"/>
      <w:r>
        <w:rPr>
          <w:lang w:val="en-US"/>
        </w:rPr>
        <w:t>F</w:t>
      </w:r>
      <w:proofErr w:type="spellEnd"/>
      <w:r w:rsidRPr="005004A0">
        <w:rPr>
          <w:lang w:val="en-US"/>
        </w:rPr>
        <w:t xml:space="preserve"> </w:t>
      </w:r>
      <w:proofErr w:type="spellStart"/>
      <w:r>
        <w:rPr>
          <w:lang w:val="en-US"/>
        </w:rPr>
        <w:t>F</w:t>
      </w:r>
      <w:proofErr w:type="spellEnd"/>
      <w:r w:rsidRPr="005004A0">
        <w:rPr>
          <w:lang w:val="en-US"/>
        </w:rPr>
        <w:t xml:space="preserve"> </w:t>
      </w:r>
      <w:r>
        <w:rPr>
          <w:lang w:val="en-US"/>
        </w:rPr>
        <w:t>B</w:t>
      </w:r>
      <w:r w:rsidRPr="005004A0">
        <w:rPr>
          <w:lang w:val="en-US"/>
        </w:rPr>
        <w:t xml:space="preserve"> A </w:t>
      </w:r>
      <w:r>
        <w:rPr>
          <w:lang w:val="en-US"/>
        </w:rPr>
        <w:t>E</w:t>
      </w:r>
      <w:r w:rsidRPr="005004A0">
        <w:rPr>
          <w:lang w:val="en-US"/>
        </w:rPr>
        <w:t xml:space="preserve"> </w:t>
      </w:r>
      <w:r>
        <w:rPr>
          <w:lang w:val="en-US"/>
        </w:rPr>
        <w:t>D</w:t>
      </w:r>
      <w:r w:rsidRPr="005004A0">
        <w:rPr>
          <w:lang w:val="en-US"/>
        </w:rPr>
        <w:t xml:space="preserve"> </w:t>
      </w:r>
      <w:proofErr w:type="spellStart"/>
      <w:r>
        <w:rPr>
          <w:lang w:val="en-US"/>
        </w:rPr>
        <w:t>D</w:t>
      </w:r>
      <w:proofErr w:type="spellEnd"/>
      <w:r w:rsidRPr="005004A0">
        <w:rPr>
          <w:lang w:val="en-US"/>
        </w:rPr>
        <w:t xml:space="preserve"> </w:t>
      </w:r>
      <w:r>
        <w:rPr>
          <w:lang w:val="en-US"/>
        </w:rPr>
        <w:t>E</w:t>
      </w:r>
      <w:r w:rsidRPr="005004A0">
        <w:rPr>
          <w:lang w:val="en-US"/>
        </w:rPr>
        <w:t xml:space="preserve"> </w:t>
      </w:r>
      <w:proofErr w:type="spellStart"/>
      <w:r>
        <w:rPr>
          <w:lang w:val="en-US"/>
        </w:rPr>
        <w:t>E</w:t>
      </w:r>
      <w:proofErr w:type="spellEnd"/>
      <w:r w:rsidRPr="005004A0">
        <w:rPr>
          <w:lang w:val="en-US"/>
        </w:rPr>
        <w:t xml:space="preserve"> </w:t>
      </w:r>
      <w:proofErr w:type="spellStart"/>
      <w:r>
        <w:rPr>
          <w:lang w:val="en-US"/>
        </w:rPr>
        <w:t>E</w:t>
      </w:r>
      <w:proofErr w:type="spellEnd"/>
      <w:r w:rsidRPr="005004A0">
        <w:rPr>
          <w:lang w:val="en-US"/>
        </w:rPr>
        <w:t xml:space="preserve"> </w:t>
      </w:r>
      <w:proofErr w:type="spellStart"/>
      <w:r>
        <w:rPr>
          <w:lang w:val="en-US"/>
        </w:rPr>
        <w:t>E</w:t>
      </w:r>
      <w:proofErr w:type="spellEnd"/>
      <w:r w:rsidRPr="005004A0">
        <w:rPr>
          <w:lang w:val="en-US"/>
        </w:rPr>
        <w:t xml:space="preserve"> </w:t>
      </w:r>
      <w:r>
        <w:rPr>
          <w:lang w:val="en-US"/>
        </w:rPr>
        <w:t>B</w:t>
      </w:r>
      <w:r w:rsidRPr="005004A0">
        <w:rPr>
          <w:lang w:val="en-US"/>
        </w:rPr>
        <w:t xml:space="preserve"> </w:t>
      </w:r>
      <w:r>
        <w:rPr>
          <w:lang w:val="en-US"/>
        </w:rPr>
        <w:t>G</w:t>
      </w:r>
      <w:r w:rsidRPr="005004A0">
        <w:rPr>
          <w:lang w:val="en-US"/>
        </w:rPr>
        <w:t xml:space="preserve"> </w:t>
      </w:r>
      <w:proofErr w:type="spellStart"/>
      <w:r>
        <w:rPr>
          <w:lang w:val="en-US"/>
        </w:rPr>
        <w:t>G</w:t>
      </w:r>
      <w:proofErr w:type="spellEnd"/>
      <w:r w:rsidRPr="005004A0">
        <w:rPr>
          <w:lang w:val="en-US"/>
        </w:rPr>
        <w:t xml:space="preserve"> </w:t>
      </w:r>
      <w:r>
        <w:rPr>
          <w:lang w:val="en-US"/>
        </w:rPr>
        <w:t>F</w:t>
      </w:r>
      <w:r w:rsidRPr="005004A0">
        <w:rPr>
          <w:lang w:val="en-US"/>
        </w:rPr>
        <w:t xml:space="preserve"> </w:t>
      </w:r>
      <w:proofErr w:type="spellStart"/>
      <w:r>
        <w:rPr>
          <w:lang w:val="en-US"/>
        </w:rPr>
        <w:t>F</w:t>
      </w:r>
      <w:proofErr w:type="spellEnd"/>
      <w:r w:rsidRPr="005004A0">
        <w:rPr>
          <w:lang w:val="en-US"/>
        </w:rPr>
        <w:t xml:space="preserve"> </w:t>
      </w:r>
      <w:r>
        <w:rPr>
          <w:lang w:val="en-US"/>
        </w:rPr>
        <w:t>G</w:t>
      </w:r>
      <w:r w:rsidRPr="005004A0">
        <w:rPr>
          <w:lang w:val="en-US"/>
        </w:rPr>
        <w:t xml:space="preserve"> </w:t>
      </w:r>
      <w:proofErr w:type="spellStart"/>
      <w:r>
        <w:rPr>
          <w:lang w:val="en-US"/>
        </w:rPr>
        <w:t>G</w:t>
      </w:r>
      <w:proofErr w:type="spellEnd"/>
      <w:r w:rsidRPr="005004A0">
        <w:rPr>
          <w:lang w:val="en-US"/>
        </w:rPr>
        <w:t xml:space="preserve"> </w:t>
      </w:r>
      <w:r>
        <w:rPr>
          <w:lang w:val="en-US"/>
        </w:rPr>
        <w:t>H</w:t>
      </w:r>
      <w:r w:rsidRPr="005004A0">
        <w:rPr>
          <w:lang w:val="en-US"/>
        </w:rPr>
        <w:t xml:space="preserve"> </w:t>
      </w:r>
      <w:r>
        <w:rPr>
          <w:lang w:val="en-US"/>
        </w:rPr>
        <w:t>G</w:t>
      </w:r>
      <w:r w:rsidRPr="005004A0">
        <w:rPr>
          <w:lang w:val="en-US"/>
        </w:rPr>
        <w:t xml:space="preserve"> </w:t>
      </w:r>
      <w:proofErr w:type="spellStart"/>
      <w:r>
        <w:rPr>
          <w:lang w:val="en-US"/>
        </w:rPr>
        <w:t>G</w:t>
      </w:r>
      <w:proofErr w:type="spellEnd"/>
      <w:r w:rsidRPr="005004A0">
        <w:rPr>
          <w:lang w:val="en-US"/>
        </w:rPr>
        <w:t xml:space="preserve"> A </w:t>
      </w:r>
      <w:proofErr w:type="spellStart"/>
      <w:r w:rsidRPr="005004A0">
        <w:rPr>
          <w:lang w:val="en-US"/>
        </w:rPr>
        <w:t>A</w:t>
      </w:r>
      <w:proofErr w:type="spellEnd"/>
      <w:r w:rsidRPr="005004A0">
        <w:rPr>
          <w:lang w:val="en-US"/>
        </w:rPr>
        <w:t xml:space="preserve"> </w:t>
      </w:r>
      <w:r>
        <w:rPr>
          <w:lang w:val="en-US"/>
        </w:rPr>
        <w:t>G</w:t>
      </w:r>
      <w:r w:rsidRPr="005004A0">
        <w:rPr>
          <w:lang w:val="en-US"/>
        </w:rPr>
        <w:t xml:space="preserve"> </w:t>
      </w:r>
      <w:r>
        <w:rPr>
          <w:lang w:val="en-US"/>
        </w:rPr>
        <w:t>F</w:t>
      </w:r>
      <w:r w:rsidRPr="005004A0">
        <w:rPr>
          <w:lang w:val="en-US"/>
        </w:rPr>
        <w:t xml:space="preserve"> </w:t>
      </w:r>
      <w:r>
        <w:rPr>
          <w:lang w:val="en-US"/>
        </w:rPr>
        <w:t>B</w:t>
      </w:r>
      <w:r w:rsidRPr="005004A0">
        <w:rPr>
          <w:lang w:val="en-US"/>
        </w:rPr>
        <w:t xml:space="preserve"> </w:t>
      </w:r>
      <w:proofErr w:type="spellStart"/>
      <w:r>
        <w:rPr>
          <w:lang w:val="en-US"/>
        </w:rPr>
        <w:t>B</w:t>
      </w:r>
      <w:proofErr w:type="spellEnd"/>
      <w:r w:rsidRPr="005004A0">
        <w:rPr>
          <w:lang w:val="en-US"/>
        </w:rPr>
        <w:t xml:space="preserve"> A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r>
        <w:rPr>
          <w:lang w:val="en-US"/>
        </w:rPr>
        <w:t>E</w:t>
      </w:r>
      <w:r w:rsidRPr="005004A0">
        <w:rPr>
          <w:lang w:val="en-US"/>
        </w:rPr>
        <w:t xml:space="preserve"> A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sidRPr="005004A0">
        <w:rPr>
          <w:lang w:val="en-US"/>
        </w:rPr>
        <w:t xml:space="preserve"> </w:t>
      </w:r>
      <w:proofErr w:type="spellStart"/>
      <w:r w:rsidRPr="005004A0">
        <w:rPr>
          <w:lang w:val="en-US"/>
        </w:rPr>
        <w:t>A</w:t>
      </w:r>
      <w:proofErr w:type="spellEnd"/>
      <w:r>
        <w:rPr>
          <w:lang w:val="en-US"/>
        </w:rPr>
        <w:t> </w:t>
      </w:r>
      <w:proofErr w:type="spellStart"/>
      <w:r w:rsidRPr="005004A0">
        <w:rPr>
          <w:lang w:val="en-US"/>
        </w:rPr>
        <w:t>A</w:t>
      </w:r>
      <w:proofErr w:type="spellEnd"/>
    </w:p>
    <w:p w:rsidR="009C0689" w:rsidRPr="009C0689" w:rsidRDefault="009C0689" w:rsidP="001540F5">
      <w:pPr>
        <w:pStyle w:val="11"/>
        <w:jc w:val="left"/>
        <w:rPr>
          <w:lang w:val="en-US"/>
        </w:rPr>
      </w:pPr>
    </w:p>
    <w:p w:rsidR="0021516C" w:rsidRDefault="0021516C" w:rsidP="0021516C">
      <w:pPr>
        <w:pStyle w:val="a6"/>
        <w:jc w:val="left"/>
        <w:rPr>
          <w:b/>
          <w:bCs/>
          <w:sz w:val="28"/>
          <w:szCs w:val="28"/>
        </w:rPr>
      </w:pPr>
      <w:r w:rsidRPr="0021516C">
        <w:rPr>
          <w:b/>
          <w:bCs/>
          <w:sz w:val="28"/>
          <w:szCs w:val="28"/>
        </w:rPr>
        <w:t xml:space="preserve">Количество уникальных символов </w:t>
      </w:r>
      <w:proofErr w:type="gramStart"/>
      <w:r w:rsidRPr="0021516C">
        <w:rPr>
          <w:b/>
          <w:bCs/>
          <w:sz w:val="28"/>
          <w:szCs w:val="28"/>
        </w:rPr>
        <w:t>алфавита</w:t>
      </w:r>
      <w:r w:rsidR="00DA4A94" w:rsidRPr="009C0689">
        <w:rPr>
          <w:b/>
          <w:bCs/>
          <w:sz w:val="28"/>
          <w:szCs w:val="28"/>
        </w:rPr>
        <w:t xml:space="preserve">: </w:t>
      </w:r>
      <w:r w:rsidRPr="0021516C">
        <w:rPr>
          <w:b/>
          <w:bCs/>
          <w:sz w:val="28"/>
          <w:szCs w:val="28"/>
        </w:rPr>
        <w:t xml:space="preserve"> 8</w:t>
      </w:r>
      <w:proofErr w:type="gramEnd"/>
    </w:p>
    <w:p w:rsidR="0021516C" w:rsidRPr="0021516C" w:rsidRDefault="0021516C" w:rsidP="0021516C">
      <w:pPr>
        <w:pStyle w:val="af4"/>
        <w:rPr>
          <w:rStyle w:val="af5"/>
          <w:rFonts w:eastAsiaTheme="minorEastAsia"/>
          <w:i w:val="0"/>
          <w:iCs w:val="0"/>
          <w:color w:val="000000" w:themeColor="text1"/>
        </w:rPr>
      </w:pPr>
      <w:r w:rsidRPr="0021516C">
        <w:rPr>
          <w:rStyle w:val="af5"/>
          <w:color w:val="000000" w:themeColor="text1"/>
        </w:rPr>
        <w:t xml:space="preserve">Вычисляется по формуле </w:t>
      </w:r>
      <m:oMath>
        <m:r>
          <m:rPr>
            <m:sty m:val="p"/>
          </m:rPr>
          <w:rPr>
            <w:rStyle w:val="af5"/>
            <w:rFonts w:ascii="Cambria Math" w:hAnsi="Cambria Math"/>
            <w:color w:val="000000" w:themeColor="text1"/>
          </w:rPr>
          <m:t>H</m:t>
        </m:r>
        <m:d>
          <m:dPr>
            <m:ctrlPr>
              <w:rPr>
                <w:rStyle w:val="af5"/>
                <w:rFonts w:ascii="Cambria Math" w:hAnsi="Cambria Math"/>
                <w:i w:val="0"/>
                <w:iCs w:val="0"/>
                <w:color w:val="000000" w:themeColor="text1"/>
              </w:rPr>
            </m:ctrlPr>
          </m:dPr>
          <m:e>
            <m:r>
              <m:rPr>
                <m:sty m:val="p"/>
              </m:rPr>
              <w:rPr>
                <w:rStyle w:val="af5"/>
                <w:rFonts w:ascii="Cambria Math" w:hAnsi="Cambria Math"/>
                <w:color w:val="000000" w:themeColor="text1"/>
              </w:rPr>
              <m:t>x</m:t>
            </m:r>
          </m:e>
        </m:d>
        <m:r>
          <m:rPr>
            <m:sty m:val="p"/>
          </m:rPr>
          <w:rPr>
            <w:rStyle w:val="af5"/>
            <w:rFonts w:ascii="Cambria Math" w:hAnsi="Cambria Math"/>
            <w:color w:val="000000" w:themeColor="text1"/>
          </w:rPr>
          <m:t>=-</m:t>
        </m:r>
        <m:nary>
          <m:naryPr>
            <m:chr m:val="∑"/>
            <m:limLoc m:val="undOvr"/>
            <m:grow m:val="1"/>
            <m:ctrlPr>
              <w:rPr>
                <w:rStyle w:val="af5"/>
                <w:rFonts w:ascii="Cambria Math" w:hAnsi="Cambria Math"/>
                <w:i w:val="0"/>
                <w:iCs w:val="0"/>
                <w:color w:val="000000" w:themeColor="text1"/>
              </w:rPr>
            </m:ctrlPr>
          </m:naryPr>
          <m:sub>
            <m:r>
              <m:rPr>
                <m:sty m:val="p"/>
              </m:rPr>
              <w:rPr>
                <w:rStyle w:val="af5"/>
                <w:rFonts w:ascii="Cambria Math" w:hAnsi="Cambria Math"/>
                <w:color w:val="000000" w:themeColor="text1"/>
              </w:rPr>
              <m:t>i=1</m:t>
            </m:r>
          </m:sub>
          <m:sup>
            <m:r>
              <m:rPr>
                <m:sty m:val="p"/>
              </m:rPr>
              <w:rPr>
                <w:rStyle w:val="af5"/>
                <w:rFonts w:ascii="Cambria Math" w:hAnsi="Cambria Math"/>
                <w:color w:val="000000" w:themeColor="text1"/>
              </w:rPr>
              <m:t>n</m:t>
            </m:r>
          </m:sup>
          <m:e>
            <m:r>
              <m:rPr>
                <m:sty m:val="p"/>
              </m:rPr>
              <w:rPr>
                <w:rStyle w:val="af5"/>
                <w:rFonts w:ascii="Cambria Math" w:hAnsi="Cambria Math"/>
                <w:color w:val="000000" w:themeColor="text1"/>
              </w:rPr>
              <m:t>p</m:t>
            </m:r>
            <m:d>
              <m:dPr>
                <m:ctrlPr>
                  <w:rPr>
                    <w:rStyle w:val="af5"/>
                    <w:rFonts w:ascii="Cambria Math" w:hAnsi="Cambria Math"/>
                    <w:i w:val="0"/>
                    <w:iCs w:val="0"/>
                    <w:color w:val="000000" w:themeColor="text1"/>
                  </w:rPr>
                </m:ctrlPr>
              </m:dPr>
              <m:e>
                <m:r>
                  <m:rPr>
                    <m:sty m:val="p"/>
                  </m:rPr>
                  <w:rPr>
                    <w:rStyle w:val="af5"/>
                    <w:rFonts w:ascii="Cambria Math" w:hAnsi="Cambria Math"/>
                    <w:color w:val="000000" w:themeColor="text1"/>
                  </w:rPr>
                  <m:t>i</m:t>
                </m:r>
              </m:e>
            </m:d>
            <m:func>
              <m:funcPr>
                <m:ctrlPr>
                  <w:rPr>
                    <w:rStyle w:val="af5"/>
                    <w:rFonts w:ascii="Cambria Math" w:hAnsi="Cambria Math"/>
                    <w:i w:val="0"/>
                    <w:iCs w:val="0"/>
                    <w:color w:val="000000" w:themeColor="text1"/>
                  </w:rPr>
                </m:ctrlPr>
              </m:funcPr>
              <m:fName>
                <m:sSub>
                  <m:sSubPr>
                    <m:ctrlPr>
                      <w:rPr>
                        <w:rStyle w:val="af5"/>
                        <w:rFonts w:ascii="Cambria Math" w:hAnsi="Cambria Math"/>
                        <w:i w:val="0"/>
                        <w:iCs w:val="0"/>
                        <w:color w:val="000000" w:themeColor="text1"/>
                      </w:rPr>
                    </m:ctrlPr>
                  </m:sSubPr>
                  <m:e>
                    <m:r>
                      <m:rPr>
                        <m:sty m:val="p"/>
                      </m:rPr>
                      <w:rPr>
                        <w:rStyle w:val="af5"/>
                        <w:rFonts w:ascii="Cambria Math" w:hAnsi="Cambria Math"/>
                        <w:color w:val="000000" w:themeColor="text1"/>
                      </w:rPr>
                      <m:t>log</m:t>
                    </m:r>
                  </m:e>
                  <m:sub>
                    <m:r>
                      <m:rPr>
                        <m:sty m:val="p"/>
                      </m:rPr>
                      <w:rPr>
                        <w:rStyle w:val="af5"/>
                        <w:rFonts w:ascii="Cambria Math" w:hAnsi="Cambria Math"/>
                        <w:color w:val="000000" w:themeColor="text1"/>
                      </w:rPr>
                      <m:t>2</m:t>
                    </m:r>
                  </m:sub>
                </m:sSub>
              </m:fName>
              <m:e>
                <m:r>
                  <m:rPr>
                    <m:sty m:val="p"/>
                  </m:rPr>
                  <w:rPr>
                    <w:rStyle w:val="af5"/>
                    <w:rFonts w:ascii="Cambria Math" w:hAnsi="Cambria Math"/>
                    <w:color w:val="000000" w:themeColor="text1"/>
                  </w:rPr>
                  <m:t>p</m:t>
                </m:r>
                <m:d>
                  <m:dPr>
                    <m:ctrlPr>
                      <w:rPr>
                        <w:rStyle w:val="af5"/>
                        <w:rFonts w:ascii="Cambria Math" w:hAnsi="Cambria Math"/>
                        <w:i w:val="0"/>
                        <w:iCs w:val="0"/>
                        <w:color w:val="000000" w:themeColor="text1"/>
                      </w:rPr>
                    </m:ctrlPr>
                  </m:dPr>
                  <m:e>
                    <m:r>
                      <m:rPr>
                        <m:sty m:val="p"/>
                      </m:rPr>
                      <w:rPr>
                        <w:rStyle w:val="af5"/>
                        <w:rFonts w:ascii="Cambria Math" w:hAnsi="Cambria Math"/>
                        <w:color w:val="000000" w:themeColor="text1"/>
                      </w:rPr>
                      <m:t>i</m:t>
                    </m:r>
                  </m:e>
                </m:d>
              </m:e>
            </m:func>
          </m:e>
        </m:nary>
      </m:oMath>
    </w:p>
    <w:p w:rsidR="0021516C" w:rsidRPr="0021516C" w:rsidRDefault="0021516C" w:rsidP="0021516C">
      <w:pPr>
        <w:pStyle w:val="af4"/>
        <w:rPr>
          <w:rStyle w:val="af5"/>
          <w:rFonts w:eastAsiaTheme="minorEastAsia"/>
          <w:i w:val="0"/>
          <w:iCs w:val="0"/>
          <w:color w:val="000000" w:themeColor="text1"/>
        </w:rPr>
      </w:pPr>
      <w:r w:rsidRPr="0021516C">
        <w:rPr>
          <w:rStyle w:val="af5"/>
          <w:rFonts w:eastAsiaTheme="minorEastAsia"/>
          <w:color w:val="000000" w:themeColor="text1"/>
        </w:rPr>
        <w:t>Воспользуемся программной реализацией:</w:t>
      </w:r>
    </w:p>
    <w:p w:rsidR="0021516C" w:rsidRDefault="0021516C" w:rsidP="0021516C">
      <w:pPr>
        <w:pStyle w:val="a6"/>
        <w:jc w:val="left"/>
        <w:rPr>
          <w:b/>
          <w:bCs/>
          <w:color w:val="000000" w:themeColor="text1"/>
          <w:sz w:val="28"/>
          <w:szCs w:val="28"/>
        </w:rPr>
      </w:pPr>
      <w:r>
        <w:rPr>
          <w:noProof/>
        </w:rPr>
        <w:drawing>
          <wp:inline distT="0" distB="0" distL="0" distR="0" wp14:anchorId="142A4A73" wp14:editId="3576EC9A">
            <wp:extent cx="6249744" cy="1257879"/>
            <wp:effectExtent l="0" t="0" r="0"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rotWithShape="1">
                    <a:blip r:embed="rId11">
                      <a:extLst>
                        <a:ext uri="{28A0092B-C50C-407E-A947-70E740481C1C}">
                          <a14:useLocalDpi xmlns:a14="http://schemas.microsoft.com/office/drawing/2010/main" val="0"/>
                        </a:ext>
                      </a:extLst>
                    </a:blip>
                    <a:srcRect t="78251"/>
                    <a:stretch/>
                  </pic:blipFill>
                  <pic:spPr bwMode="auto">
                    <a:xfrm>
                      <a:off x="0" y="0"/>
                      <a:ext cx="6250329" cy="1257997"/>
                    </a:xfrm>
                    <a:prstGeom prst="rect">
                      <a:avLst/>
                    </a:prstGeom>
                    <a:ln>
                      <a:noFill/>
                    </a:ln>
                    <a:extLst>
                      <a:ext uri="{53640926-AAD7-44D8-BBD7-CCE9431645EC}">
                        <a14:shadowObscured xmlns:a14="http://schemas.microsoft.com/office/drawing/2010/main"/>
                      </a:ext>
                    </a:extLst>
                  </pic:spPr>
                </pic:pic>
              </a:graphicData>
            </a:graphic>
          </wp:inline>
        </w:drawing>
      </w:r>
    </w:p>
    <w:p w:rsidR="0021516C" w:rsidRDefault="0021516C" w:rsidP="0021516C">
      <w:pPr>
        <w:pStyle w:val="a6"/>
        <w:jc w:val="left"/>
        <w:rPr>
          <w:b/>
          <w:bCs/>
          <w:color w:val="000000" w:themeColor="text1"/>
          <w:sz w:val="28"/>
          <w:szCs w:val="28"/>
        </w:rPr>
      </w:pPr>
    </w:p>
    <w:p w:rsidR="0021516C" w:rsidRDefault="0021516C" w:rsidP="0021516C">
      <w:pPr>
        <w:pStyle w:val="a6"/>
        <w:jc w:val="left"/>
        <w:rPr>
          <w:b/>
          <w:bCs/>
          <w:color w:val="000000" w:themeColor="text1"/>
          <w:sz w:val="28"/>
          <w:szCs w:val="28"/>
        </w:rPr>
      </w:pPr>
      <w:r>
        <w:rPr>
          <w:b/>
          <w:bCs/>
          <w:color w:val="000000" w:themeColor="text1"/>
          <w:sz w:val="28"/>
          <w:szCs w:val="28"/>
        </w:rPr>
        <w:t>Получим значение</w:t>
      </w:r>
      <w:r w:rsidR="00DA4A94">
        <w:rPr>
          <w:b/>
          <w:bCs/>
          <w:color w:val="000000" w:themeColor="text1"/>
          <w:sz w:val="28"/>
          <w:szCs w:val="28"/>
          <w:lang w:val="en-US"/>
        </w:rPr>
        <w:t>:</w:t>
      </w:r>
      <w:r>
        <w:rPr>
          <w:b/>
          <w:bCs/>
          <w:color w:val="000000" w:themeColor="text1"/>
          <w:sz w:val="28"/>
          <w:szCs w:val="28"/>
        </w:rPr>
        <w:t xml:space="preserve"> </w:t>
      </w:r>
      <w:r w:rsidRPr="0021516C">
        <w:rPr>
          <w:b/>
          <w:bCs/>
          <w:color w:val="000000" w:themeColor="text1"/>
          <w:sz w:val="28"/>
          <w:szCs w:val="28"/>
        </w:rPr>
        <w:t>2.54749</w:t>
      </w:r>
    </w:p>
    <w:p w:rsidR="0021516C" w:rsidRDefault="0021516C">
      <w:pPr>
        <w:rPr>
          <w:b/>
          <w:bCs/>
          <w:color w:val="000000" w:themeColor="text1"/>
          <w:sz w:val="28"/>
          <w:szCs w:val="28"/>
        </w:rPr>
      </w:pPr>
      <w:r>
        <w:rPr>
          <w:b/>
          <w:bCs/>
          <w:color w:val="000000" w:themeColor="text1"/>
          <w:sz w:val="28"/>
          <w:szCs w:val="28"/>
        </w:rPr>
        <w:br w:type="page"/>
      </w:r>
    </w:p>
    <w:p w:rsidR="0021516C" w:rsidRDefault="0021516C" w:rsidP="0021516C">
      <w:pPr>
        <w:pStyle w:val="11"/>
      </w:pPr>
      <w:bookmarkStart w:id="9" w:name="_Toc53223935"/>
      <w:r>
        <w:lastRenderedPageBreak/>
        <w:t>Двоичный равномерный код</w:t>
      </w:r>
      <w:bookmarkEnd w:id="9"/>
    </w:p>
    <w:tbl>
      <w:tblPr>
        <w:tblStyle w:val="af6"/>
        <w:tblW w:w="9655" w:type="dxa"/>
        <w:tblLook w:val="04A0" w:firstRow="1" w:lastRow="0" w:firstColumn="1" w:lastColumn="0" w:noHBand="0" w:noVBand="1"/>
      </w:tblPr>
      <w:tblGrid>
        <w:gridCol w:w="1828"/>
        <w:gridCol w:w="937"/>
        <w:gridCol w:w="929"/>
        <w:gridCol w:w="930"/>
        <w:gridCol w:w="1014"/>
        <w:gridCol w:w="998"/>
        <w:gridCol w:w="989"/>
        <w:gridCol w:w="1015"/>
        <w:gridCol w:w="1015"/>
      </w:tblGrid>
      <w:tr w:rsidR="009C0689" w:rsidRPr="001540F5" w:rsidTr="00F73663">
        <w:trPr>
          <w:trHeight w:val="644"/>
        </w:trPr>
        <w:tc>
          <w:tcPr>
            <w:tcW w:w="1828" w:type="dxa"/>
          </w:tcPr>
          <w:p w:rsidR="009C0689" w:rsidRPr="001540F5" w:rsidRDefault="009C0689" w:rsidP="009C0689">
            <w:pPr>
              <w:pStyle w:val="aa"/>
              <w:rPr>
                <w:rStyle w:val="af5"/>
                <w:i/>
                <w:iCs w:val="0"/>
                <w:color w:val="000000" w:themeColor="text1"/>
              </w:rPr>
            </w:pPr>
            <w:r w:rsidRPr="001540F5">
              <w:rPr>
                <w:rStyle w:val="af5"/>
                <w:color w:val="000000" w:themeColor="text1"/>
              </w:rPr>
              <w:t>Символ алфавита</w:t>
            </w:r>
          </w:p>
        </w:tc>
        <w:tc>
          <w:tcPr>
            <w:tcW w:w="937" w:type="dxa"/>
          </w:tcPr>
          <w:p w:rsidR="009C0689" w:rsidRPr="001540F5" w:rsidRDefault="009C0689" w:rsidP="009C0689">
            <w:pPr>
              <w:pStyle w:val="ad"/>
              <w:rPr>
                <w:rStyle w:val="af5"/>
                <w:i w:val="0"/>
                <w:iCs w:val="0"/>
                <w:color w:val="000000" w:themeColor="text1"/>
              </w:rPr>
            </w:pPr>
            <w:proofErr w:type="gramStart"/>
            <w:r w:rsidRPr="001540F5">
              <w:rPr>
                <w:rStyle w:val="af5"/>
                <w:i w:val="0"/>
                <w:color w:val="000000" w:themeColor="text1"/>
              </w:rPr>
              <w:t>A(</w:t>
            </w:r>
            <w:proofErr w:type="gramEnd"/>
            <w:r>
              <w:rPr>
                <w:rStyle w:val="af5"/>
                <w:i w:val="0"/>
                <w:color w:val="000000" w:themeColor="text1"/>
                <w:lang w:val="ru-RU"/>
              </w:rPr>
              <w:t>120</w:t>
            </w:r>
            <w:r w:rsidRPr="001540F5">
              <w:rPr>
                <w:rStyle w:val="af5"/>
                <w:i w:val="0"/>
                <w:color w:val="000000" w:themeColor="text1"/>
              </w:rPr>
              <w:t>)</w:t>
            </w:r>
            <w:r>
              <w:rPr>
                <w:rStyle w:val="af5"/>
                <w:i w:val="0"/>
                <w:color w:val="000000" w:themeColor="text1"/>
                <w:lang w:val="ru-RU"/>
              </w:rPr>
              <w:t xml:space="preserve"> </w:t>
            </w:r>
          </w:p>
        </w:tc>
        <w:tc>
          <w:tcPr>
            <w:tcW w:w="929" w:type="dxa"/>
          </w:tcPr>
          <w:p w:rsidR="009C0689" w:rsidRPr="009C0689" w:rsidRDefault="009C0689" w:rsidP="009C0689">
            <w:pPr>
              <w:pStyle w:val="ad"/>
              <w:jc w:val="center"/>
              <w:rPr>
                <w:rStyle w:val="af5"/>
                <w:i w:val="0"/>
                <w:iCs w:val="0"/>
                <w:color w:val="000000" w:themeColor="text1"/>
                <w:lang w:val="ru-RU"/>
              </w:rPr>
            </w:pPr>
            <w:proofErr w:type="gramStart"/>
            <w:r w:rsidRPr="001540F5">
              <w:rPr>
                <w:rStyle w:val="af5"/>
                <w:i w:val="0"/>
                <w:color w:val="000000" w:themeColor="text1"/>
              </w:rPr>
              <w:t>B</w:t>
            </w:r>
            <w:r>
              <w:rPr>
                <w:rStyle w:val="af5"/>
                <w:i w:val="0"/>
                <w:color w:val="000000" w:themeColor="text1"/>
                <w:lang w:val="ru-RU"/>
              </w:rPr>
              <w:t>(</w:t>
            </w:r>
            <w:proofErr w:type="gramEnd"/>
            <w:r>
              <w:rPr>
                <w:rStyle w:val="af5"/>
                <w:i w:val="0"/>
                <w:color w:val="000000" w:themeColor="text1"/>
                <w:lang w:val="ru-RU"/>
              </w:rPr>
              <w:t>1</w:t>
            </w:r>
            <w:r>
              <w:rPr>
                <w:rStyle w:val="af5"/>
                <w:color w:val="000000" w:themeColor="text1"/>
                <w:lang w:val="ru-RU"/>
              </w:rPr>
              <w:t>00</w:t>
            </w:r>
            <w:r>
              <w:rPr>
                <w:rStyle w:val="af5"/>
                <w:i w:val="0"/>
                <w:color w:val="000000" w:themeColor="text1"/>
                <w:lang w:val="ru-RU"/>
              </w:rPr>
              <w:t>)</w:t>
            </w:r>
          </w:p>
        </w:tc>
        <w:tc>
          <w:tcPr>
            <w:tcW w:w="930" w:type="dxa"/>
          </w:tcPr>
          <w:p w:rsidR="009C0689" w:rsidRPr="001540F5" w:rsidRDefault="009C0689" w:rsidP="009C0689">
            <w:pPr>
              <w:pStyle w:val="ad"/>
              <w:rPr>
                <w:rStyle w:val="af5"/>
                <w:i w:val="0"/>
                <w:iCs w:val="0"/>
                <w:color w:val="000000" w:themeColor="text1"/>
              </w:rPr>
            </w:pPr>
            <w:proofErr w:type="gramStart"/>
            <w:r w:rsidRPr="001540F5">
              <w:rPr>
                <w:rStyle w:val="af5"/>
                <w:i w:val="0"/>
                <w:color w:val="000000" w:themeColor="text1"/>
              </w:rPr>
              <w:t>C</w:t>
            </w:r>
            <w:r>
              <w:rPr>
                <w:rStyle w:val="af5"/>
                <w:i w:val="0"/>
                <w:color w:val="000000" w:themeColor="text1"/>
                <w:lang w:val="ru-RU"/>
              </w:rPr>
              <w:t>(</w:t>
            </w:r>
            <w:proofErr w:type="gramEnd"/>
            <w:r>
              <w:rPr>
                <w:rStyle w:val="af5"/>
                <w:i w:val="0"/>
                <w:color w:val="000000" w:themeColor="text1"/>
                <w:lang w:val="ru-RU"/>
              </w:rPr>
              <w:t>18</w:t>
            </w:r>
            <w:r>
              <w:rPr>
                <w:rStyle w:val="af5"/>
                <w:color w:val="000000" w:themeColor="text1"/>
                <w:lang w:val="ru-RU"/>
              </w:rPr>
              <w:t>0)</w:t>
            </w:r>
            <w:r w:rsidRPr="001540F5">
              <w:rPr>
                <w:rStyle w:val="af5"/>
                <w:i w:val="0"/>
                <w:color w:val="000000" w:themeColor="text1"/>
              </w:rPr>
              <w:t xml:space="preserve"> </w:t>
            </w:r>
          </w:p>
        </w:tc>
        <w:tc>
          <w:tcPr>
            <w:tcW w:w="1014" w:type="dxa"/>
          </w:tcPr>
          <w:p w:rsidR="009C0689" w:rsidRPr="001540F5" w:rsidRDefault="009C0689" w:rsidP="009C0689">
            <w:pPr>
              <w:pStyle w:val="ad"/>
              <w:rPr>
                <w:rStyle w:val="af5"/>
                <w:i w:val="0"/>
                <w:iCs w:val="0"/>
                <w:color w:val="000000" w:themeColor="text1"/>
              </w:rPr>
            </w:pPr>
            <w:proofErr w:type="gramStart"/>
            <w:r w:rsidRPr="001540F5">
              <w:rPr>
                <w:rStyle w:val="af5"/>
                <w:i w:val="0"/>
                <w:color w:val="000000" w:themeColor="text1"/>
              </w:rPr>
              <w:t>D(</w:t>
            </w:r>
            <w:proofErr w:type="gramEnd"/>
            <w:r>
              <w:rPr>
                <w:rStyle w:val="af5"/>
                <w:i w:val="0"/>
                <w:color w:val="000000" w:themeColor="text1"/>
                <w:lang w:val="ru-RU"/>
              </w:rPr>
              <w:t>16</w:t>
            </w:r>
            <w:r>
              <w:rPr>
                <w:rStyle w:val="af5"/>
                <w:color w:val="000000" w:themeColor="text1"/>
                <w:lang w:val="ru-RU"/>
              </w:rPr>
              <w:t>0</w:t>
            </w:r>
            <w:r w:rsidRPr="001540F5">
              <w:rPr>
                <w:rStyle w:val="af5"/>
                <w:i w:val="0"/>
                <w:color w:val="000000" w:themeColor="text1"/>
              </w:rPr>
              <w:t>)</w:t>
            </w:r>
          </w:p>
        </w:tc>
        <w:tc>
          <w:tcPr>
            <w:tcW w:w="998" w:type="dxa"/>
          </w:tcPr>
          <w:p w:rsidR="009C0689" w:rsidRPr="001540F5" w:rsidRDefault="009C0689" w:rsidP="009C0689">
            <w:pPr>
              <w:pStyle w:val="ad"/>
              <w:rPr>
                <w:rStyle w:val="af5"/>
                <w:i w:val="0"/>
                <w:iCs w:val="0"/>
                <w:color w:val="000000" w:themeColor="text1"/>
              </w:rPr>
            </w:pPr>
            <w:proofErr w:type="gramStart"/>
            <w:r w:rsidRPr="001540F5">
              <w:rPr>
                <w:rStyle w:val="af5"/>
                <w:i w:val="0"/>
                <w:color w:val="000000" w:themeColor="text1"/>
              </w:rPr>
              <w:t>E(</w:t>
            </w:r>
            <w:proofErr w:type="gramEnd"/>
            <w:r>
              <w:rPr>
                <w:rStyle w:val="af5"/>
                <w:i w:val="0"/>
                <w:color w:val="000000" w:themeColor="text1"/>
                <w:lang w:val="ru-RU"/>
              </w:rPr>
              <w:t>140</w:t>
            </w:r>
            <w:r w:rsidRPr="001540F5">
              <w:rPr>
                <w:rStyle w:val="af5"/>
                <w:i w:val="0"/>
                <w:color w:val="000000" w:themeColor="text1"/>
              </w:rPr>
              <w:t>)</w:t>
            </w:r>
          </w:p>
        </w:tc>
        <w:tc>
          <w:tcPr>
            <w:tcW w:w="989" w:type="dxa"/>
          </w:tcPr>
          <w:p w:rsidR="009C0689" w:rsidRPr="001540F5" w:rsidRDefault="009C0689" w:rsidP="009C0689">
            <w:pPr>
              <w:pStyle w:val="ad"/>
              <w:rPr>
                <w:rStyle w:val="af5"/>
                <w:i w:val="0"/>
                <w:iCs w:val="0"/>
                <w:color w:val="000000" w:themeColor="text1"/>
              </w:rPr>
            </w:pPr>
            <w:proofErr w:type="gramStart"/>
            <w:r w:rsidRPr="001540F5">
              <w:rPr>
                <w:rStyle w:val="af5"/>
                <w:i w:val="0"/>
                <w:color w:val="000000" w:themeColor="text1"/>
              </w:rPr>
              <w:t>F(</w:t>
            </w:r>
            <w:proofErr w:type="gramEnd"/>
            <w:r>
              <w:rPr>
                <w:rStyle w:val="af5"/>
                <w:i w:val="0"/>
                <w:color w:val="000000" w:themeColor="text1"/>
                <w:lang w:val="ru-RU"/>
              </w:rPr>
              <w:t>80</w:t>
            </w:r>
            <w:r w:rsidRPr="001540F5">
              <w:rPr>
                <w:rStyle w:val="af5"/>
                <w:i w:val="0"/>
                <w:color w:val="000000" w:themeColor="text1"/>
              </w:rPr>
              <w:t>)</w:t>
            </w:r>
          </w:p>
        </w:tc>
        <w:tc>
          <w:tcPr>
            <w:tcW w:w="1015" w:type="dxa"/>
          </w:tcPr>
          <w:p w:rsidR="009C0689" w:rsidRPr="001540F5" w:rsidRDefault="009C0689" w:rsidP="009C0689">
            <w:pPr>
              <w:pStyle w:val="ad"/>
              <w:rPr>
                <w:rStyle w:val="af5"/>
                <w:i w:val="0"/>
                <w:iCs w:val="0"/>
                <w:color w:val="000000" w:themeColor="text1"/>
              </w:rPr>
            </w:pPr>
            <w:proofErr w:type="gramStart"/>
            <w:r w:rsidRPr="001540F5">
              <w:rPr>
                <w:rStyle w:val="af5"/>
                <w:i w:val="0"/>
                <w:color w:val="000000" w:themeColor="text1"/>
              </w:rPr>
              <w:t>G(</w:t>
            </w:r>
            <w:proofErr w:type="gramEnd"/>
            <w:r>
              <w:rPr>
                <w:rStyle w:val="af5"/>
                <w:i w:val="0"/>
                <w:color w:val="000000" w:themeColor="text1"/>
                <w:lang w:val="ru-RU"/>
              </w:rPr>
              <w:t>60</w:t>
            </w:r>
            <w:r w:rsidRPr="001540F5">
              <w:rPr>
                <w:rStyle w:val="af5"/>
                <w:i w:val="0"/>
                <w:color w:val="000000" w:themeColor="text1"/>
              </w:rPr>
              <w:t>)</w:t>
            </w:r>
          </w:p>
        </w:tc>
        <w:tc>
          <w:tcPr>
            <w:tcW w:w="1015" w:type="dxa"/>
          </w:tcPr>
          <w:p w:rsidR="009C0689" w:rsidRPr="001540F5" w:rsidRDefault="009C0689" w:rsidP="009C0689">
            <w:pPr>
              <w:pStyle w:val="ad"/>
              <w:rPr>
                <w:rStyle w:val="af5"/>
                <w:i w:val="0"/>
                <w:iCs w:val="0"/>
                <w:color w:val="000000" w:themeColor="text1"/>
              </w:rPr>
            </w:pPr>
            <w:proofErr w:type="gramStart"/>
            <w:r w:rsidRPr="001540F5">
              <w:rPr>
                <w:rStyle w:val="af5"/>
                <w:i w:val="0"/>
                <w:color w:val="000000" w:themeColor="text1"/>
              </w:rPr>
              <w:t>H</w:t>
            </w:r>
            <w:r>
              <w:rPr>
                <w:rStyle w:val="af5"/>
                <w:i w:val="0"/>
                <w:color w:val="000000" w:themeColor="text1"/>
                <w:lang w:val="ru-RU"/>
              </w:rPr>
              <w:t>(</w:t>
            </w:r>
            <w:proofErr w:type="gramEnd"/>
            <w:r>
              <w:rPr>
                <w:rStyle w:val="af5"/>
                <w:i w:val="0"/>
                <w:color w:val="000000" w:themeColor="text1"/>
                <w:lang w:val="ru-RU"/>
              </w:rPr>
              <w:t>4</w:t>
            </w:r>
            <w:r>
              <w:rPr>
                <w:rStyle w:val="af5"/>
                <w:color w:val="000000" w:themeColor="text1"/>
                <w:lang w:val="ru-RU"/>
              </w:rPr>
              <w:t>0)</w:t>
            </w:r>
          </w:p>
        </w:tc>
      </w:tr>
      <w:tr w:rsidR="0021516C" w:rsidRPr="001540F5" w:rsidTr="00F73663">
        <w:trPr>
          <w:trHeight w:val="644"/>
        </w:trPr>
        <w:tc>
          <w:tcPr>
            <w:tcW w:w="1828" w:type="dxa"/>
          </w:tcPr>
          <w:p w:rsidR="0021516C" w:rsidRPr="001540F5" w:rsidRDefault="0021516C" w:rsidP="00F73663">
            <w:pPr>
              <w:pStyle w:val="aa"/>
              <w:rPr>
                <w:rStyle w:val="af5"/>
                <w:i/>
                <w:iCs w:val="0"/>
                <w:color w:val="000000" w:themeColor="text1"/>
              </w:rPr>
            </w:pPr>
            <w:r>
              <w:rPr>
                <w:rStyle w:val="af5"/>
                <w:color w:val="000000" w:themeColor="text1"/>
              </w:rPr>
              <w:t>равномерный код</w:t>
            </w:r>
          </w:p>
        </w:tc>
        <w:tc>
          <w:tcPr>
            <w:tcW w:w="937" w:type="dxa"/>
          </w:tcPr>
          <w:p w:rsidR="0021516C" w:rsidRPr="0021516C" w:rsidRDefault="0021516C"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000</w:t>
            </w:r>
          </w:p>
        </w:tc>
        <w:tc>
          <w:tcPr>
            <w:tcW w:w="929" w:type="dxa"/>
          </w:tcPr>
          <w:p w:rsidR="0021516C" w:rsidRPr="001540F5" w:rsidRDefault="0021516C"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001</w:t>
            </w:r>
          </w:p>
        </w:tc>
        <w:tc>
          <w:tcPr>
            <w:tcW w:w="930" w:type="dxa"/>
          </w:tcPr>
          <w:p w:rsidR="0021516C" w:rsidRPr="001540F5" w:rsidRDefault="0021516C"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010</w:t>
            </w:r>
          </w:p>
        </w:tc>
        <w:tc>
          <w:tcPr>
            <w:tcW w:w="1014" w:type="dxa"/>
          </w:tcPr>
          <w:p w:rsidR="0021516C" w:rsidRPr="001540F5" w:rsidRDefault="0021516C"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011</w:t>
            </w:r>
          </w:p>
        </w:tc>
        <w:tc>
          <w:tcPr>
            <w:tcW w:w="998" w:type="dxa"/>
          </w:tcPr>
          <w:p w:rsidR="0021516C" w:rsidRPr="001540F5" w:rsidRDefault="0021516C"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100</w:t>
            </w:r>
          </w:p>
        </w:tc>
        <w:tc>
          <w:tcPr>
            <w:tcW w:w="989" w:type="dxa"/>
          </w:tcPr>
          <w:p w:rsidR="0021516C" w:rsidRPr="001540F5" w:rsidRDefault="0021516C"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101</w:t>
            </w:r>
          </w:p>
        </w:tc>
        <w:tc>
          <w:tcPr>
            <w:tcW w:w="1015" w:type="dxa"/>
          </w:tcPr>
          <w:p w:rsidR="0021516C" w:rsidRPr="001540F5" w:rsidRDefault="0021516C"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110</w:t>
            </w:r>
          </w:p>
        </w:tc>
        <w:tc>
          <w:tcPr>
            <w:tcW w:w="1015" w:type="dxa"/>
          </w:tcPr>
          <w:p w:rsidR="0021516C" w:rsidRPr="001540F5" w:rsidRDefault="0021516C" w:rsidP="00F73663">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111</w:t>
            </w:r>
          </w:p>
        </w:tc>
      </w:tr>
    </w:tbl>
    <w:p w:rsidR="0021516C" w:rsidRDefault="0021516C" w:rsidP="0021516C">
      <w:pPr>
        <w:pStyle w:val="11"/>
      </w:pPr>
    </w:p>
    <w:p w:rsidR="0021516C" w:rsidRDefault="0021516C" w:rsidP="0021516C">
      <w:pPr>
        <w:pStyle w:val="21"/>
      </w:pPr>
      <w:bookmarkStart w:id="10" w:name="_Toc53223936"/>
      <w:r>
        <w:t>Закодированная равномерным кодом последовательность:</w:t>
      </w:r>
      <w:bookmarkEnd w:id="10"/>
    </w:p>
    <w:p w:rsidR="0021516C" w:rsidRDefault="0021516C" w:rsidP="0021516C">
      <w:pPr>
        <w:pStyle w:val="21"/>
      </w:pPr>
    </w:p>
    <w:p w:rsidR="005360A6" w:rsidRPr="005004A0" w:rsidRDefault="005360A6" w:rsidP="005360A6">
      <w:pPr>
        <w:pStyle w:val="a6"/>
        <w:jc w:val="left"/>
        <w:rPr>
          <w:lang w:val="en-US"/>
        </w:rPr>
      </w:pP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011</w:t>
      </w:r>
      <w:r w:rsidRPr="005004A0">
        <w:rPr>
          <w:lang w:val="en-US"/>
        </w:rPr>
        <w:t xml:space="preserve"> </w:t>
      </w:r>
      <w:r>
        <w:rPr>
          <w:lang w:val="en-US"/>
        </w:rPr>
        <w:t>011</w:t>
      </w:r>
      <w:r w:rsidRPr="005004A0">
        <w:rPr>
          <w:lang w:val="en-US"/>
        </w:rPr>
        <w:t xml:space="preserve"> </w:t>
      </w:r>
      <w:r>
        <w:rPr>
          <w:lang w:val="en-US"/>
        </w:rPr>
        <w:t>011</w:t>
      </w:r>
      <w:r w:rsidRPr="005004A0">
        <w:rPr>
          <w:lang w:val="en-US"/>
        </w:rPr>
        <w:t xml:space="preserve"> </w:t>
      </w:r>
      <w:r>
        <w:rPr>
          <w:lang w:val="en-US"/>
        </w:rPr>
        <w:t>100</w:t>
      </w:r>
      <w:r w:rsidRPr="005004A0">
        <w:rPr>
          <w:lang w:val="en-US"/>
        </w:rPr>
        <w:t xml:space="preserve"> </w:t>
      </w:r>
      <w:r>
        <w:rPr>
          <w:lang w:val="en-US"/>
        </w:rPr>
        <w:t>011</w:t>
      </w:r>
      <w:r w:rsidRPr="005004A0">
        <w:rPr>
          <w:lang w:val="en-US"/>
        </w:rPr>
        <w:t xml:space="preserve"> </w:t>
      </w:r>
      <w:r>
        <w:rPr>
          <w:lang w:val="en-US"/>
        </w:rPr>
        <w:t>011</w:t>
      </w:r>
      <w:r w:rsidRPr="005004A0">
        <w:rPr>
          <w:lang w:val="en-US"/>
        </w:rPr>
        <w:t xml:space="preserve"> </w:t>
      </w:r>
      <w:r>
        <w:rPr>
          <w:lang w:val="en-US"/>
        </w:rPr>
        <w:t>011</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010</w:t>
      </w:r>
      <w:r w:rsidRPr="005004A0">
        <w:rPr>
          <w:lang w:val="en-US"/>
        </w:rPr>
        <w:t xml:space="preserve"> </w:t>
      </w:r>
      <w:r>
        <w:rPr>
          <w:lang w:val="en-US"/>
        </w:rPr>
        <w:t>011</w:t>
      </w:r>
      <w:r w:rsidRPr="005004A0">
        <w:rPr>
          <w:lang w:val="en-US"/>
        </w:rPr>
        <w:t xml:space="preserve"> </w:t>
      </w:r>
      <w:r>
        <w:rPr>
          <w:lang w:val="en-US"/>
        </w:rPr>
        <w:t>011</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000</w:t>
      </w:r>
      <w:r w:rsidRPr="005004A0">
        <w:rPr>
          <w:lang w:val="en-US"/>
        </w:rPr>
        <w:t xml:space="preserve"> </w:t>
      </w:r>
      <w:r>
        <w:rPr>
          <w:lang w:val="en-US"/>
        </w:rPr>
        <w:t>001</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011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110</w:t>
      </w:r>
      <w:r w:rsidRPr="005004A0">
        <w:rPr>
          <w:lang w:val="en-US"/>
        </w:rPr>
        <w:t xml:space="preserve"> </w:t>
      </w:r>
      <w:r>
        <w:rPr>
          <w:lang w:val="en-US"/>
        </w:rPr>
        <w:t>101</w:t>
      </w:r>
      <w:r w:rsidRPr="005004A0">
        <w:rPr>
          <w:lang w:val="en-US"/>
        </w:rPr>
        <w:t xml:space="preserve"> </w:t>
      </w:r>
      <w:r>
        <w:rPr>
          <w:lang w:val="en-US"/>
        </w:rPr>
        <w:t>101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101</w:t>
      </w:r>
      <w:r w:rsidRPr="005004A0">
        <w:rPr>
          <w:lang w:val="en-US"/>
        </w:rPr>
        <w:t xml:space="preserve"> </w:t>
      </w:r>
      <w:r>
        <w:rPr>
          <w:lang w:val="en-US"/>
        </w:rPr>
        <w:t>101</w:t>
      </w:r>
      <w:r w:rsidRPr="005004A0">
        <w:rPr>
          <w:lang w:val="en-US"/>
        </w:rPr>
        <w:t xml:space="preserve"> </w:t>
      </w:r>
      <w:r>
        <w:rPr>
          <w:lang w:val="en-US"/>
        </w:rPr>
        <w:t>101</w:t>
      </w:r>
      <w:r w:rsidRPr="005004A0">
        <w:rPr>
          <w:lang w:val="en-US"/>
        </w:rPr>
        <w:t xml:space="preserve"> </w:t>
      </w:r>
      <w:r>
        <w:rPr>
          <w:lang w:val="en-US"/>
        </w:rPr>
        <w:t>001</w:t>
      </w:r>
      <w:r w:rsidRPr="005004A0">
        <w:rPr>
          <w:lang w:val="en-US"/>
        </w:rPr>
        <w:t xml:space="preserve"> </w:t>
      </w:r>
      <w:r>
        <w:rPr>
          <w:lang w:val="en-US"/>
        </w:rPr>
        <w:t>000</w:t>
      </w:r>
      <w:r w:rsidRPr="005004A0">
        <w:rPr>
          <w:lang w:val="en-US"/>
        </w:rPr>
        <w:t xml:space="preserve"> </w:t>
      </w:r>
      <w:r>
        <w:rPr>
          <w:lang w:val="en-US"/>
        </w:rPr>
        <w:t>100</w:t>
      </w:r>
      <w:r w:rsidRPr="005004A0">
        <w:rPr>
          <w:lang w:val="en-US"/>
        </w:rPr>
        <w:t xml:space="preserve"> </w:t>
      </w:r>
      <w:r>
        <w:rPr>
          <w:lang w:val="en-US"/>
        </w:rPr>
        <w:t>011</w:t>
      </w:r>
      <w:r w:rsidRPr="005004A0">
        <w:rPr>
          <w:lang w:val="en-US"/>
        </w:rPr>
        <w:t xml:space="preserve"> </w:t>
      </w:r>
      <w:r>
        <w:rPr>
          <w:lang w:val="en-US"/>
        </w:rPr>
        <w:t>011</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001</w:t>
      </w:r>
      <w:r w:rsidRPr="005004A0">
        <w:rPr>
          <w:lang w:val="en-US"/>
        </w:rPr>
        <w:t xml:space="preserve"> </w:t>
      </w:r>
      <w:r>
        <w:rPr>
          <w:lang w:val="en-US"/>
        </w:rPr>
        <w:t>110</w:t>
      </w:r>
      <w:r w:rsidRPr="005004A0">
        <w:rPr>
          <w:lang w:val="en-US"/>
        </w:rPr>
        <w:t xml:space="preserve"> </w:t>
      </w:r>
      <w:r>
        <w:rPr>
          <w:lang w:val="en-US"/>
        </w:rPr>
        <w:t>110</w:t>
      </w:r>
      <w:r w:rsidRPr="005004A0">
        <w:rPr>
          <w:lang w:val="en-US"/>
        </w:rPr>
        <w:t xml:space="preserve"> </w:t>
      </w:r>
      <w:r>
        <w:rPr>
          <w:lang w:val="en-US"/>
        </w:rPr>
        <w:t>101</w:t>
      </w:r>
      <w:r w:rsidRPr="005004A0">
        <w:rPr>
          <w:lang w:val="en-US"/>
        </w:rPr>
        <w:t xml:space="preserve"> </w:t>
      </w:r>
      <w:r>
        <w:rPr>
          <w:lang w:val="en-US"/>
        </w:rPr>
        <w:t>101</w:t>
      </w:r>
      <w:r w:rsidRPr="005004A0">
        <w:rPr>
          <w:lang w:val="en-US"/>
        </w:rPr>
        <w:t xml:space="preserve"> </w:t>
      </w:r>
      <w:r>
        <w:rPr>
          <w:lang w:val="en-US"/>
        </w:rPr>
        <w:t>110</w:t>
      </w:r>
      <w:r w:rsidRPr="005004A0">
        <w:rPr>
          <w:lang w:val="en-US"/>
        </w:rPr>
        <w:t xml:space="preserve"> </w:t>
      </w:r>
      <w:r>
        <w:rPr>
          <w:lang w:val="en-US"/>
        </w:rPr>
        <w:t>110</w:t>
      </w:r>
      <w:r w:rsidRPr="005004A0">
        <w:rPr>
          <w:lang w:val="en-US"/>
        </w:rPr>
        <w:t xml:space="preserve"> </w:t>
      </w:r>
      <w:r>
        <w:rPr>
          <w:lang w:val="en-US"/>
        </w:rPr>
        <w:t>111</w:t>
      </w:r>
      <w:r w:rsidRPr="005004A0">
        <w:rPr>
          <w:lang w:val="en-US"/>
        </w:rPr>
        <w:t xml:space="preserve"> </w:t>
      </w:r>
      <w:r>
        <w:rPr>
          <w:lang w:val="en-US"/>
        </w:rPr>
        <w:t>110</w:t>
      </w:r>
      <w:r w:rsidRPr="005004A0">
        <w:rPr>
          <w:lang w:val="en-US"/>
        </w:rPr>
        <w:t xml:space="preserve"> </w:t>
      </w:r>
      <w:r>
        <w:rPr>
          <w:lang w:val="en-US"/>
        </w:rPr>
        <w:t>110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110</w:t>
      </w:r>
      <w:r w:rsidRPr="005004A0">
        <w:rPr>
          <w:lang w:val="en-US"/>
        </w:rPr>
        <w:t xml:space="preserve"> </w:t>
      </w:r>
      <w:r>
        <w:rPr>
          <w:lang w:val="en-US"/>
        </w:rPr>
        <w:t>101</w:t>
      </w:r>
      <w:r w:rsidRPr="005004A0">
        <w:rPr>
          <w:lang w:val="en-US"/>
        </w:rPr>
        <w:t xml:space="preserve"> </w:t>
      </w:r>
      <w:r>
        <w:rPr>
          <w:lang w:val="en-US"/>
        </w:rPr>
        <w:t>001</w:t>
      </w:r>
      <w:r w:rsidRPr="005004A0">
        <w:rPr>
          <w:lang w:val="en-US"/>
        </w:rPr>
        <w:t xml:space="preserve"> </w:t>
      </w:r>
      <w:r>
        <w:rPr>
          <w:lang w:val="en-US"/>
        </w:rPr>
        <w:t>001</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100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w:t>
      </w:r>
      <w:r w:rsidRPr="005004A0">
        <w:rPr>
          <w:lang w:val="en-US"/>
        </w:rPr>
        <w:t xml:space="preserve"> </w:t>
      </w:r>
      <w:r>
        <w:rPr>
          <w:lang w:val="en-US"/>
        </w:rPr>
        <w:t>000 000</w:t>
      </w:r>
    </w:p>
    <w:p w:rsidR="0021516C" w:rsidRDefault="0021516C" w:rsidP="005360A6">
      <w:pPr>
        <w:pStyle w:val="21"/>
        <w:ind w:left="0"/>
      </w:pPr>
    </w:p>
    <w:p w:rsidR="007F2001" w:rsidRPr="007F2001" w:rsidRDefault="007F2001" w:rsidP="007F2001">
      <w:pPr>
        <w:rPr>
          <w:rStyle w:val="af5"/>
          <w:i w:val="0"/>
          <w:iCs w:val="0"/>
          <w:color w:val="000000" w:themeColor="text1"/>
        </w:rPr>
      </w:pPr>
      <w:r w:rsidRPr="007F2001">
        <w:rPr>
          <w:rStyle w:val="af5"/>
          <w:color w:val="000000" w:themeColor="text1"/>
        </w:rPr>
        <w:t>Расчетная длина двоичного кода:</w:t>
      </w:r>
    </w:p>
    <w:p w:rsidR="007F2001" w:rsidRPr="007F2001" w:rsidRDefault="007F2001" w:rsidP="007F2001">
      <w:pPr>
        <w:pStyle w:val="af4"/>
        <w:ind w:firstLine="0"/>
        <w:jc w:val="left"/>
        <w:rPr>
          <w:rStyle w:val="af5"/>
          <w:i w:val="0"/>
          <w:iCs w:val="0"/>
          <w:color w:val="000000" w:themeColor="text1"/>
        </w:rPr>
      </w:pPr>
      <w:r w:rsidRPr="00F73663">
        <w:rPr>
          <w:rStyle w:val="af5"/>
          <w:color w:val="000000" w:themeColor="text1"/>
        </w:rPr>
        <w:t>3</w:t>
      </w:r>
      <w:r w:rsidRPr="007F2001">
        <w:rPr>
          <w:rStyle w:val="af5"/>
          <w:color w:val="000000" w:themeColor="text1"/>
        </w:rPr>
        <w:t xml:space="preserve"> (бит)</w:t>
      </w:r>
    </w:p>
    <w:p w:rsidR="007F2001" w:rsidRPr="007F2001" w:rsidRDefault="007F2001" w:rsidP="007F2001">
      <w:pPr>
        <w:pStyle w:val="af4"/>
        <w:ind w:firstLine="0"/>
        <w:jc w:val="left"/>
        <w:rPr>
          <w:rStyle w:val="af5"/>
          <w:i w:val="0"/>
          <w:iCs w:val="0"/>
          <w:color w:val="000000" w:themeColor="text1"/>
        </w:rPr>
      </w:pPr>
    </w:p>
    <w:p w:rsidR="007F2001" w:rsidRPr="007F2001" w:rsidRDefault="007F2001" w:rsidP="007F2001">
      <w:pPr>
        <w:rPr>
          <w:rStyle w:val="af5"/>
          <w:i w:val="0"/>
          <w:iCs w:val="0"/>
          <w:color w:val="000000" w:themeColor="text1"/>
        </w:rPr>
      </w:pPr>
      <w:r w:rsidRPr="007F2001">
        <w:rPr>
          <w:rStyle w:val="af5"/>
          <w:color w:val="000000" w:themeColor="text1"/>
        </w:rPr>
        <w:t>Количество переданной информации:</w:t>
      </w:r>
    </w:p>
    <w:p w:rsidR="007F2001" w:rsidRPr="007F2001" w:rsidRDefault="007F2001" w:rsidP="007F2001">
      <w:pPr>
        <w:pStyle w:val="af4"/>
        <w:ind w:firstLine="0"/>
        <w:jc w:val="left"/>
        <w:rPr>
          <w:rStyle w:val="af5"/>
          <w:i w:val="0"/>
          <w:iCs w:val="0"/>
          <w:color w:val="000000" w:themeColor="text1"/>
        </w:rPr>
      </w:pPr>
      <w:r w:rsidRPr="00F73663">
        <w:rPr>
          <w:rStyle w:val="af5"/>
          <w:color w:val="000000" w:themeColor="text1"/>
        </w:rPr>
        <w:t>3</w:t>
      </w:r>
      <w:r w:rsidRPr="007F2001">
        <w:rPr>
          <w:rStyle w:val="af5"/>
          <w:color w:val="000000" w:themeColor="text1"/>
        </w:rPr>
        <w:t>*128 = 384 (бит)</w:t>
      </w:r>
    </w:p>
    <w:p w:rsidR="00F73663" w:rsidRDefault="00F73663">
      <w:pPr>
        <w:rPr>
          <w:b/>
          <w:caps/>
          <w:sz w:val="24"/>
        </w:rPr>
      </w:pPr>
      <w:r>
        <w:br w:type="page"/>
      </w:r>
    </w:p>
    <w:p w:rsidR="007F2001" w:rsidRDefault="00F73663" w:rsidP="00F73663">
      <w:pPr>
        <w:pStyle w:val="11"/>
      </w:pPr>
      <w:bookmarkStart w:id="11" w:name="_Toc53223937"/>
      <w:r>
        <w:lastRenderedPageBreak/>
        <w:t>Коды Шенона-Фано:</w:t>
      </w:r>
      <w:bookmarkEnd w:id="11"/>
    </w:p>
    <w:tbl>
      <w:tblPr>
        <w:tblStyle w:val="af6"/>
        <w:tblW w:w="9202" w:type="dxa"/>
        <w:tblLook w:val="04A0" w:firstRow="1" w:lastRow="0" w:firstColumn="1" w:lastColumn="0" w:noHBand="0" w:noVBand="1"/>
      </w:tblPr>
      <w:tblGrid>
        <w:gridCol w:w="1723"/>
        <w:gridCol w:w="910"/>
        <w:gridCol w:w="896"/>
        <w:gridCol w:w="896"/>
        <w:gridCol w:w="965"/>
        <w:gridCol w:w="943"/>
        <w:gridCol w:w="921"/>
        <w:gridCol w:w="954"/>
        <w:gridCol w:w="994"/>
      </w:tblGrid>
      <w:tr w:rsidR="005360A6" w:rsidRPr="001540F5" w:rsidTr="005360A6">
        <w:trPr>
          <w:trHeight w:val="644"/>
        </w:trPr>
        <w:tc>
          <w:tcPr>
            <w:tcW w:w="1723" w:type="dxa"/>
          </w:tcPr>
          <w:p w:rsidR="005360A6" w:rsidRPr="001540F5" w:rsidRDefault="005360A6" w:rsidP="005360A6">
            <w:pPr>
              <w:pStyle w:val="aa"/>
              <w:rPr>
                <w:rStyle w:val="af5"/>
                <w:i/>
                <w:iCs w:val="0"/>
                <w:color w:val="000000" w:themeColor="text1"/>
              </w:rPr>
            </w:pPr>
            <w:r w:rsidRPr="001540F5">
              <w:rPr>
                <w:rStyle w:val="af5"/>
                <w:color w:val="000000" w:themeColor="text1"/>
              </w:rPr>
              <w:t>Символ алфавита</w:t>
            </w:r>
          </w:p>
        </w:tc>
        <w:tc>
          <w:tcPr>
            <w:tcW w:w="910" w:type="dxa"/>
          </w:tcPr>
          <w:p w:rsidR="005360A6" w:rsidRPr="001540F5" w:rsidRDefault="005360A6" w:rsidP="005360A6">
            <w:pPr>
              <w:pStyle w:val="ad"/>
              <w:rPr>
                <w:rStyle w:val="af5"/>
                <w:i w:val="0"/>
                <w:iCs w:val="0"/>
                <w:color w:val="000000" w:themeColor="text1"/>
              </w:rPr>
            </w:pPr>
            <w:proofErr w:type="gramStart"/>
            <w:r w:rsidRPr="001540F5">
              <w:rPr>
                <w:rStyle w:val="af5"/>
                <w:i w:val="0"/>
                <w:color w:val="000000" w:themeColor="text1"/>
              </w:rPr>
              <w:t>A(</w:t>
            </w:r>
            <w:proofErr w:type="gramEnd"/>
            <w:r>
              <w:rPr>
                <w:rStyle w:val="af5"/>
                <w:i w:val="0"/>
                <w:color w:val="000000" w:themeColor="text1"/>
                <w:lang w:val="ru-RU"/>
              </w:rPr>
              <w:t>120</w:t>
            </w:r>
            <w:r w:rsidRPr="001540F5">
              <w:rPr>
                <w:rStyle w:val="af5"/>
                <w:i w:val="0"/>
                <w:color w:val="000000" w:themeColor="text1"/>
              </w:rPr>
              <w:t>)</w:t>
            </w:r>
            <w:r>
              <w:rPr>
                <w:rStyle w:val="af5"/>
                <w:i w:val="0"/>
                <w:color w:val="000000" w:themeColor="text1"/>
                <w:lang w:val="ru-RU"/>
              </w:rPr>
              <w:t xml:space="preserve"> </w:t>
            </w:r>
          </w:p>
        </w:tc>
        <w:tc>
          <w:tcPr>
            <w:tcW w:w="896" w:type="dxa"/>
          </w:tcPr>
          <w:p w:rsidR="005360A6" w:rsidRPr="009C0689" w:rsidRDefault="005360A6" w:rsidP="005360A6">
            <w:pPr>
              <w:pStyle w:val="ad"/>
              <w:jc w:val="center"/>
              <w:rPr>
                <w:rStyle w:val="af5"/>
                <w:i w:val="0"/>
                <w:iCs w:val="0"/>
                <w:color w:val="000000" w:themeColor="text1"/>
                <w:lang w:val="ru-RU"/>
              </w:rPr>
            </w:pPr>
            <w:proofErr w:type="gramStart"/>
            <w:r w:rsidRPr="001540F5">
              <w:rPr>
                <w:rStyle w:val="af5"/>
                <w:i w:val="0"/>
                <w:color w:val="000000" w:themeColor="text1"/>
              </w:rPr>
              <w:t>B</w:t>
            </w:r>
            <w:r>
              <w:rPr>
                <w:rStyle w:val="af5"/>
                <w:i w:val="0"/>
                <w:color w:val="000000" w:themeColor="text1"/>
                <w:lang w:val="ru-RU"/>
              </w:rPr>
              <w:t>(</w:t>
            </w:r>
            <w:proofErr w:type="gramEnd"/>
            <w:r>
              <w:rPr>
                <w:rStyle w:val="af5"/>
                <w:i w:val="0"/>
                <w:color w:val="000000" w:themeColor="text1"/>
                <w:lang w:val="ru-RU"/>
              </w:rPr>
              <w:t>1</w:t>
            </w:r>
            <w:r>
              <w:rPr>
                <w:rStyle w:val="af5"/>
                <w:color w:val="000000" w:themeColor="text1"/>
                <w:lang w:val="ru-RU"/>
              </w:rPr>
              <w:t>00</w:t>
            </w:r>
            <w:r>
              <w:rPr>
                <w:rStyle w:val="af5"/>
                <w:i w:val="0"/>
                <w:color w:val="000000" w:themeColor="text1"/>
                <w:lang w:val="ru-RU"/>
              </w:rPr>
              <w:t>)</w:t>
            </w:r>
          </w:p>
        </w:tc>
        <w:tc>
          <w:tcPr>
            <w:tcW w:w="896" w:type="dxa"/>
          </w:tcPr>
          <w:p w:rsidR="005360A6" w:rsidRPr="001540F5" w:rsidRDefault="005360A6" w:rsidP="005360A6">
            <w:pPr>
              <w:pStyle w:val="ad"/>
              <w:rPr>
                <w:rStyle w:val="af5"/>
                <w:i w:val="0"/>
                <w:iCs w:val="0"/>
                <w:color w:val="000000" w:themeColor="text1"/>
              </w:rPr>
            </w:pPr>
            <w:proofErr w:type="gramStart"/>
            <w:r w:rsidRPr="001540F5">
              <w:rPr>
                <w:rStyle w:val="af5"/>
                <w:i w:val="0"/>
                <w:color w:val="000000" w:themeColor="text1"/>
              </w:rPr>
              <w:t>C</w:t>
            </w:r>
            <w:r>
              <w:rPr>
                <w:rStyle w:val="af5"/>
                <w:i w:val="0"/>
                <w:color w:val="000000" w:themeColor="text1"/>
                <w:lang w:val="ru-RU"/>
              </w:rPr>
              <w:t>(</w:t>
            </w:r>
            <w:proofErr w:type="gramEnd"/>
            <w:r>
              <w:rPr>
                <w:rStyle w:val="af5"/>
                <w:i w:val="0"/>
                <w:color w:val="000000" w:themeColor="text1"/>
                <w:lang w:val="ru-RU"/>
              </w:rPr>
              <w:t>18</w:t>
            </w:r>
            <w:r>
              <w:rPr>
                <w:rStyle w:val="af5"/>
                <w:color w:val="000000" w:themeColor="text1"/>
                <w:lang w:val="ru-RU"/>
              </w:rPr>
              <w:t>0)</w:t>
            </w:r>
            <w:r w:rsidRPr="001540F5">
              <w:rPr>
                <w:rStyle w:val="af5"/>
                <w:i w:val="0"/>
                <w:color w:val="000000" w:themeColor="text1"/>
              </w:rPr>
              <w:t xml:space="preserve"> </w:t>
            </w:r>
          </w:p>
        </w:tc>
        <w:tc>
          <w:tcPr>
            <w:tcW w:w="965" w:type="dxa"/>
          </w:tcPr>
          <w:p w:rsidR="005360A6" w:rsidRPr="001540F5" w:rsidRDefault="005360A6" w:rsidP="005360A6">
            <w:pPr>
              <w:pStyle w:val="ad"/>
              <w:rPr>
                <w:rStyle w:val="af5"/>
                <w:i w:val="0"/>
                <w:iCs w:val="0"/>
                <w:color w:val="000000" w:themeColor="text1"/>
              </w:rPr>
            </w:pPr>
            <w:proofErr w:type="gramStart"/>
            <w:r w:rsidRPr="001540F5">
              <w:rPr>
                <w:rStyle w:val="af5"/>
                <w:i w:val="0"/>
                <w:color w:val="000000" w:themeColor="text1"/>
              </w:rPr>
              <w:t>D(</w:t>
            </w:r>
            <w:proofErr w:type="gramEnd"/>
            <w:r>
              <w:rPr>
                <w:rStyle w:val="af5"/>
                <w:i w:val="0"/>
                <w:color w:val="000000" w:themeColor="text1"/>
                <w:lang w:val="ru-RU"/>
              </w:rPr>
              <w:t>16</w:t>
            </w:r>
            <w:r>
              <w:rPr>
                <w:rStyle w:val="af5"/>
                <w:color w:val="000000" w:themeColor="text1"/>
                <w:lang w:val="ru-RU"/>
              </w:rPr>
              <w:t>0</w:t>
            </w:r>
            <w:r w:rsidRPr="001540F5">
              <w:rPr>
                <w:rStyle w:val="af5"/>
                <w:i w:val="0"/>
                <w:color w:val="000000" w:themeColor="text1"/>
              </w:rPr>
              <w:t>)</w:t>
            </w:r>
          </w:p>
        </w:tc>
        <w:tc>
          <w:tcPr>
            <w:tcW w:w="943" w:type="dxa"/>
          </w:tcPr>
          <w:p w:rsidR="005360A6" w:rsidRPr="001540F5" w:rsidRDefault="005360A6" w:rsidP="005360A6">
            <w:pPr>
              <w:pStyle w:val="ad"/>
              <w:rPr>
                <w:rStyle w:val="af5"/>
                <w:i w:val="0"/>
                <w:iCs w:val="0"/>
                <w:color w:val="000000" w:themeColor="text1"/>
              </w:rPr>
            </w:pPr>
            <w:proofErr w:type="gramStart"/>
            <w:r w:rsidRPr="001540F5">
              <w:rPr>
                <w:rStyle w:val="af5"/>
                <w:i w:val="0"/>
                <w:color w:val="000000" w:themeColor="text1"/>
              </w:rPr>
              <w:t>E(</w:t>
            </w:r>
            <w:proofErr w:type="gramEnd"/>
            <w:r>
              <w:rPr>
                <w:rStyle w:val="af5"/>
                <w:i w:val="0"/>
                <w:color w:val="000000" w:themeColor="text1"/>
                <w:lang w:val="ru-RU"/>
              </w:rPr>
              <w:t>140</w:t>
            </w:r>
            <w:r w:rsidRPr="001540F5">
              <w:rPr>
                <w:rStyle w:val="af5"/>
                <w:i w:val="0"/>
                <w:color w:val="000000" w:themeColor="text1"/>
              </w:rPr>
              <w:t>)</w:t>
            </w:r>
          </w:p>
        </w:tc>
        <w:tc>
          <w:tcPr>
            <w:tcW w:w="921" w:type="dxa"/>
          </w:tcPr>
          <w:p w:rsidR="005360A6" w:rsidRPr="001540F5" w:rsidRDefault="005360A6" w:rsidP="005360A6">
            <w:pPr>
              <w:pStyle w:val="ad"/>
              <w:rPr>
                <w:rStyle w:val="af5"/>
                <w:i w:val="0"/>
                <w:iCs w:val="0"/>
                <w:color w:val="000000" w:themeColor="text1"/>
              </w:rPr>
            </w:pPr>
            <w:proofErr w:type="gramStart"/>
            <w:r w:rsidRPr="001540F5">
              <w:rPr>
                <w:rStyle w:val="af5"/>
                <w:i w:val="0"/>
                <w:color w:val="000000" w:themeColor="text1"/>
              </w:rPr>
              <w:t>F(</w:t>
            </w:r>
            <w:proofErr w:type="gramEnd"/>
            <w:r>
              <w:rPr>
                <w:rStyle w:val="af5"/>
                <w:i w:val="0"/>
                <w:color w:val="000000" w:themeColor="text1"/>
                <w:lang w:val="ru-RU"/>
              </w:rPr>
              <w:t>80</w:t>
            </w:r>
            <w:r w:rsidRPr="001540F5">
              <w:rPr>
                <w:rStyle w:val="af5"/>
                <w:i w:val="0"/>
                <w:color w:val="000000" w:themeColor="text1"/>
              </w:rPr>
              <w:t>)</w:t>
            </w:r>
          </w:p>
        </w:tc>
        <w:tc>
          <w:tcPr>
            <w:tcW w:w="954" w:type="dxa"/>
          </w:tcPr>
          <w:p w:rsidR="005360A6" w:rsidRPr="001540F5" w:rsidRDefault="005360A6" w:rsidP="005360A6">
            <w:pPr>
              <w:pStyle w:val="ad"/>
              <w:rPr>
                <w:rStyle w:val="af5"/>
                <w:i w:val="0"/>
                <w:iCs w:val="0"/>
                <w:color w:val="000000" w:themeColor="text1"/>
              </w:rPr>
            </w:pPr>
            <w:proofErr w:type="gramStart"/>
            <w:r w:rsidRPr="001540F5">
              <w:rPr>
                <w:rStyle w:val="af5"/>
                <w:i w:val="0"/>
                <w:color w:val="000000" w:themeColor="text1"/>
              </w:rPr>
              <w:t>G(</w:t>
            </w:r>
            <w:proofErr w:type="gramEnd"/>
            <w:r>
              <w:rPr>
                <w:rStyle w:val="af5"/>
                <w:i w:val="0"/>
                <w:color w:val="000000" w:themeColor="text1"/>
                <w:lang w:val="ru-RU"/>
              </w:rPr>
              <w:t>60</w:t>
            </w:r>
            <w:r w:rsidRPr="001540F5">
              <w:rPr>
                <w:rStyle w:val="af5"/>
                <w:i w:val="0"/>
                <w:color w:val="000000" w:themeColor="text1"/>
              </w:rPr>
              <w:t>)</w:t>
            </w:r>
          </w:p>
        </w:tc>
        <w:tc>
          <w:tcPr>
            <w:tcW w:w="994" w:type="dxa"/>
          </w:tcPr>
          <w:p w:rsidR="005360A6" w:rsidRPr="001540F5" w:rsidRDefault="005360A6" w:rsidP="005360A6">
            <w:pPr>
              <w:pStyle w:val="ad"/>
              <w:rPr>
                <w:rStyle w:val="af5"/>
                <w:i w:val="0"/>
                <w:iCs w:val="0"/>
                <w:color w:val="000000" w:themeColor="text1"/>
              </w:rPr>
            </w:pPr>
            <w:proofErr w:type="gramStart"/>
            <w:r w:rsidRPr="001540F5">
              <w:rPr>
                <w:rStyle w:val="af5"/>
                <w:i w:val="0"/>
                <w:color w:val="000000" w:themeColor="text1"/>
              </w:rPr>
              <w:t>H</w:t>
            </w:r>
            <w:r>
              <w:rPr>
                <w:rStyle w:val="af5"/>
                <w:i w:val="0"/>
                <w:color w:val="000000" w:themeColor="text1"/>
                <w:lang w:val="ru-RU"/>
              </w:rPr>
              <w:t>(</w:t>
            </w:r>
            <w:proofErr w:type="gramEnd"/>
            <w:r>
              <w:rPr>
                <w:rStyle w:val="af5"/>
                <w:i w:val="0"/>
                <w:color w:val="000000" w:themeColor="text1"/>
                <w:lang w:val="ru-RU"/>
              </w:rPr>
              <w:t>4</w:t>
            </w:r>
            <w:r>
              <w:rPr>
                <w:rStyle w:val="af5"/>
                <w:color w:val="000000" w:themeColor="text1"/>
                <w:lang w:val="ru-RU"/>
              </w:rPr>
              <w:t>0)</w:t>
            </w:r>
          </w:p>
        </w:tc>
      </w:tr>
      <w:tr w:rsidR="005360A6" w:rsidRPr="001540F5" w:rsidTr="005360A6">
        <w:trPr>
          <w:trHeight w:val="644"/>
        </w:trPr>
        <w:tc>
          <w:tcPr>
            <w:tcW w:w="1723" w:type="dxa"/>
          </w:tcPr>
          <w:p w:rsidR="005360A6" w:rsidRPr="001540F5" w:rsidRDefault="005360A6" w:rsidP="005360A6">
            <w:pPr>
              <w:pStyle w:val="aa"/>
              <w:rPr>
                <w:rStyle w:val="af5"/>
                <w:i/>
                <w:iCs w:val="0"/>
                <w:color w:val="000000" w:themeColor="text1"/>
              </w:rPr>
            </w:pPr>
            <w:r w:rsidRPr="001540F5">
              <w:rPr>
                <w:rStyle w:val="af5"/>
                <w:color w:val="000000" w:themeColor="text1"/>
              </w:rPr>
              <w:t>Количество</w:t>
            </w:r>
          </w:p>
          <w:p w:rsidR="005360A6" w:rsidRPr="001540F5" w:rsidRDefault="005360A6" w:rsidP="005360A6">
            <w:pPr>
              <w:pStyle w:val="aa"/>
              <w:rPr>
                <w:rStyle w:val="af5"/>
                <w:i/>
                <w:iCs w:val="0"/>
                <w:color w:val="000000" w:themeColor="text1"/>
              </w:rPr>
            </w:pPr>
            <w:r w:rsidRPr="001540F5">
              <w:rPr>
                <w:rStyle w:val="af5"/>
                <w:color w:val="000000" w:themeColor="text1"/>
              </w:rPr>
              <w:t>символов</w:t>
            </w:r>
          </w:p>
        </w:tc>
        <w:tc>
          <w:tcPr>
            <w:tcW w:w="910" w:type="dxa"/>
          </w:tcPr>
          <w:p w:rsidR="005360A6" w:rsidRPr="001540F5" w:rsidRDefault="005360A6" w:rsidP="005360A6">
            <w:pPr>
              <w:pStyle w:val="ad"/>
              <w:jc w:val="center"/>
              <w:rPr>
                <w:rStyle w:val="af5"/>
                <w:rFonts w:ascii="Cambria Math" w:hAnsi="Cambria Math"/>
                <w:color w:val="000000" w:themeColor="text1"/>
              </w:rPr>
            </w:pPr>
            <w:r>
              <w:rPr>
                <w:rStyle w:val="af5"/>
                <w:rFonts w:ascii="Cambria Math" w:hAnsi="Cambria Math"/>
                <w:color w:val="000000" w:themeColor="text1"/>
                <w:lang w:val="ru-RU"/>
              </w:rPr>
              <w:t>40</w:t>
            </w:r>
          </w:p>
        </w:tc>
        <w:tc>
          <w:tcPr>
            <w:tcW w:w="896" w:type="dxa"/>
          </w:tcPr>
          <w:p w:rsidR="005360A6" w:rsidRPr="001540F5" w:rsidRDefault="005360A6" w:rsidP="005360A6">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34</w:t>
            </w:r>
          </w:p>
        </w:tc>
        <w:tc>
          <w:tcPr>
            <w:tcW w:w="896" w:type="dxa"/>
          </w:tcPr>
          <w:p w:rsidR="005360A6" w:rsidRPr="009C0689" w:rsidRDefault="005360A6" w:rsidP="005360A6">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17</w:t>
            </w:r>
          </w:p>
        </w:tc>
        <w:tc>
          <w:tcPr>
            <w:tcW w:w="965" w:type="dxa"/>
          </w:tcPr>
          <w:p w:rsidR="005360A6" w:rsidRPr="009C0689" w:rsidRDefault="005360A6" w:rsidP="005360A6">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11</w:t>
            </w:r>
          </w:p>
        </w:tc>
        <w:tc>
          <w:tcPr>
            <w:tcW w:w="943" w:type="dxa"/>
          </w:tcPr>
          <w:p w:rsidR="005360A6" w:rsidRPr="001540F5" w:rsidRDefault="005360A6" w:rsidP="005360A6">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9</w:t>
            </w:r>
          </w:p>
        </w:tc>
        <w:tc>
          <w:tcPr>
            <w:tcW w:w="921" w:type="dxa"/>
          </w:tcPr>
          <w:p w:rsidR="005360A6" w:rsidRPr="001540F5" w:rsidRDefault="005360A6" w:rsidP="005360A6">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8</w:t>
            </w:r>
          </w:p>
        </w:tc>
        <w:tc>
          <w:tcPr>
            <w:tcW w:w="954" w:type="dxa"/>
          </w:tcPr>
          <w:p w:rsidR="005360A6" w:rsidRPr="001540F5" w:rsidRDefault="005360A6" w:rsidP="005360A6">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8</w:t>
            </w:r>
          </w:p>
        </w:tc>
        <w:tc>
          <w:tcPr>
            <w:tcW w:w="994" w:type="dxa"/>
          </w:tcPr>
          <w:p w:rsidR="005360A6" w:rsidRPr="001540F5" w:rsidRDefault="005360A6" w:rsidP="005360A6">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1</w:t>
            </w:r>
          </w:p>
        </w:tc>
      </w:tr>
      <w:tr w:rsidR="00F73663" w:rsidRPr="001540F5" w:rsidTr="005360A6">
        <w:trPr>
          <w:trHeight w:val="644"/>
        </w:trPr>
        <w:tc>
          <w:tcPr>
            <w:tcW w:w="1723" w:type="dxa"/>
          </w:tcPr>
          <w:p w:rsidR="00F73663" w:rsidRDefault="00F73663" w:rsidP="00F73663">
            <w:pPr>
              <w:pStyle w:val="aa"/>
              <w:rPr>
                <w:rStyle w:val="af5"/>
                <w:color w:val="000000" w:themeColor="text1"/>
              </w:rPr>
            </w:pPr>
            <w:r>
              <w:rPr>
                <w:rStyle w:val="af5"/>
                <w:color w:val="000000" w:themeColor="text1"/>
              </w:rPr>
              <w:t xml:space="preserve">Коды </w:t>
            </w:r>
          </w:p>
          <w:p w:rsidR="00F73663" w:rsidRPr="001540F5" w:rsidRDefault="00F73663" w:rsidP="00F73663">
            <w:pPr>
              <w:pStyle w:val="aa"/>
              <w:rPr>
                <w:rStyle w:val="af5"/>
                <w:color w:val="000000" w:themeColor="text1"/>
              </w:rPr>
            </w:pPr>
            <w:r>
              <w:rPr>
                <w:rStyle w:val="af5"/>
                <w:color w:val="000000" w:themeColor="text1"/>
              </w:rPr>
              <w:t>Шенона-Фано</w:t>
            </w:r>
          </w:p>
        </w:tc>
        <w:tc>
          <w:tcPr>
            <w:tcW w:w="910" w:type="dxa"/>
          </w:tcPr>
          <w:p w:rsidR="00F73663" w:rsidRPr="00F73663" w:rsidRDefault="00F73663" w:rsidP="00F73663">
            <w:pPr>
              <w:pStyle w:val="ad"/>
              <w:jc w:val="center"/>
              <w:rPr>
                <w:rStyle w:val="af5"/>
                <w:i w:val="0"/>
                <w:iCs w:val="0"/>
                <w:color w:val="000000" w:themeColor="text1"/>
              </w:rPr>
            </w:pPr>
            <w:r w:rsidRPr="00F73663">
              <w:rPr>
                <w:rStyle w:val="af5"/>
                <w:i w:val="0"/>
                <w:color w:val="000000" w:themeColor="text1"/>
              </w:rPr>
              <w:t>11</w:t>
            </w:r>
          </w:p>
        </w:tc>
        <w:tc>
          <w:tcPr>
            <w:tcW w:w="896" w:type="dxa"/>
          </w:tcPr>
          <w:p w:rsidR="00F73663" w:rsidRPr="00F73663" w:rsidRDefault="00F73663" w:rsidP="00F73663">
            <w:pPr>
              <w:pStyle w:val="ad"/>
              <w:jc w:val="center"/>
              <w:rPr>
                <w:rStyle w:val="af5"/>
                <w:i w:val="0"/>
                <w:iCs w:val="0"/>
                <w:color w:val="000000" w:themeColor="text1"/>
              </w:rPr>
            </w:pPr>
            <w:r w:rsidRPr="00F73663">
              <w:rPr>
                <w:rStyle w:val="af5"/>
                <w:i w:val="0"/>
                <w:color w:val="000000" w:themeColor="text1"/>
              </w:rPr>
              <w:t>10</w:t>
            </w:r>
          </w:p>
        </w:tc>
        <w:tc>
          <w:tcPr>
            <w:tcW w:w="896" w:type="dxa"/>
          </w:tcPr>
          <w:p w:rsidR="00F73663" w:rsidRPr="00F73663" w:rsidRDefault="00F73663" w:rsidP="00F73663">
            <w:pPr>
              <w:pStyle w:val="ad"/>
              <w:jc w:val="center"/>
              <w:rPr>
                <w:rStyle w:val="af5"/>
                <w:i w:val="0"/>
                <w:iCs w:val="0"/>
                <w:color w:val="000000" w:themeColor="text1"/>
              </w:rPr>
            </w:pPr>
            <w:r w:rsidRPr="00F73663">
              <w:rPr>
                <w:rStyle w:val="af5"/>
                <w:i w:val="0"/>
                <w:color w:val="000000" w:themeColor="text1"/>
              </w:rPr>
              <w:t>011</w:t>
            </w:r>
          </w:p>
        </w:tc>
        <w:tc>
          <w:tcPr>
            <w:tcW w:w="965" w:type="dxa"/>
          </w:tcPr>
          <w:p w:rsidR="00F73663" w:rsidRPr="00F73663" w:rsidRDefault="00F73663" w:rsidP="00F73663">
            <w:pPr>
              <w:pStyle w:val="ad"/>
              <w:jc w:val="center"/>
              <w:rPr>
                <w:rStyle w:val="af5"/>
                <w:i w:val="0"/>
                <w:iCs w:val="0"/>
                <w:color w:val="000000" w:themeColor="text1"/>
              </w:rPr>
            </w:pPr>
            <w:r w:rsidRPr="00F73663">
              <w:rPr>
                <w:rStyle w:val="af5"/>
                <w:i w:val="0"/>
                <w:color w:val="000000" w:themeColor="text1"/>
              </w:rPr>
              <w:t>010</w:t>
            </w:r>
          </w:p>
        </w:tc>
        <w:tc>
          <w:tcPr>
            <w:tcW w:w="943" w:type="dxa"/>
          </w:tcPr>
          <w:p w:rsidR="00F73663" w:rsidRPr="00F73663" w:rsidRDefault="00F73663" w:rsidP="00F73663">
            <w:pPr>
              <w:pStyle w:val="ad"/>
              <w:jc w:val="center"/>
              <w:rPr>
                <w:rStyle w:val="af5"/>
                <w:i w:val="0"/>
                <w:iCs w:val="0"/>
                <w:color w:val="000000" w:themeColor="text1"/>
              </w:rPr>
            </w:pPr>
            <w:r w:rsidRPr="00F73663">
              <w:rPr>
                <w:rStyle w:val="af5"/>
                <w:i w:val="0"/>
                <w:color w:val="000000" w:themeColor="text1"/>
              </w:rPr>
              <w:t>0011</w:t>
            </w:r>
          </w:p>
        </w:tc>
        <w:tc>
          <w:tcPr>
            <w:tcW w:w="921" w:type="dxa"/>
          </w:tcPr>
          <w:p w:rsidR="00F73663" w:rsidRPr="00F73663" w:rsidRDefault="00F73663" w:rsidP="00F73663">
            <w:pPr>
              <w:pStyle w:val="ad"/>
              <w:jc w:val="center"/>
              <w:rPr>
                <w:rStyle w:val="af5"/>
                <w:i w:val="0"/>
                <w:iCs w:val="0"/>
                <w:color w:val="000000" w:themeColor="text1"/>
              </w:rPr>
            </w:pPr>
            <w:r w:rsidRPr="00F73663">
              <w:rPr>
                <w:rStyle w:val="af5"/>
                <w:i w:val="0"/>
                <w:color w:val="000000" w:themeColor="text1"/>
              </w:rPr>
              <w:t>0010</w:t>
            </w:r>
          </w:p>
        </w:tc>
        <w:tc>
          <w:tcPr>
            <w:tcW w:w="954" w:type="dxa"/>
          </w:tcPr>
          <w:p w:rsidR="00F73663" w:rsidRPr="00F73663" w:rsidRDefault="00F73663" w:rsidP="00F73663">
            <w:pPr>
              <w:pStyle w:val="ad"/>
              <w:jc w:val="center"/>
              <w:rPr>
                <w:rStyle w:val="af5"/>
                <w:i w:val="0"/>
                <w:iCs w:val="0"/>
                <w:color w:val="000000" w:themeColor="text1"/>
              </w:rPr>
            </w:pPr>
            <w:r w:rsidRPr="00F73663">
              <w:rPr>
                <w:rStyle w:val="af5"/>
                <w:i w:val="0"/>
                <w:color w:val="000000" w:themeColor="text1"/>
              </w:rPr>
              <w:t>0001</w:t>
            </w:r>
          </w:p>
        </w:tc>
        <w:tc>
          <w:tcPr>
            <w:tcW w:w="994" w:type="dxa"/>
          </w:tcPr>
          <w:p w:rsidR="00F73663" w:rsidRPr="00F73663" w:rsidRDefault="00F73663" w:rsidP="00F73663">
            <w:pPr>
              <w:pStyle w:val="ad"/>
              <w:jc w:val="center"/>
              <w:rPr>
                <w:rStyle w:val="af5"/>
                <w:i w:val="0"/>
                <w:iCs w:val="0"/>
                <w:color w:val="000000" w:themeColor="text1"/>
              </w:rPr>
            </w:pPr>
            <w:r w:rsidRPr="00F73663">
              <w:rPr>
                <w:rStyle w:val="af5"/>
                <w:i w:val="0"/>
                <w:color w:val="000000" w:themeColor="text1"/>
              </w:rPr>
              <w:t>0000</w:t>
            </w:r>
          </w:p>
        </w:tc>
      </w:tr>
    </w:tbl>
    <w:p w:rsidR="00F73663" w:rsidRDefault="00F73663" w:rsidP="00F73663">
      <w:pPr>
        <w:pStyle w:val="11"/>
      </w:pPr>
    </w:p>
    <w:p w:rsidR="00F73663" w:rsidRDefault="00F73663" w:rsidP="00F73663">
      <w:pPr>
        <w:pStyle w:val="21"/>
        <w:jc w:val="both"/>
      </w:pPr>
      <w:bookmarkStart w:id="12" w:name="_Toc53223938"/>
      <w:r w:rsidRPr="00D20B5B">
        <w:t>Закодированная полученным кодом Шеннона–Фано последовательность</w:t>
      </w:r>
      <w:r>
        <w:t>:</w:t>
      </w:r>
      <w:bookmarkEnd w:id="12"/>
      <w:r w:rsidRPr="006D3A1E">
        <w:t xml:space="preserve"> </w:t>
      </w:r>
    </w:p>
    <w:p w:rsidR="005360A6" w:rsidRPr="00640FEE" w:rsidRDefault="005360A6" w:rsidP="005360A6">
      <w:pPr>
        <w:pStyle w:val="a6"/>
        <w:jc w:val="left"/>
        <w:rPr>
          <w:sz w:val="18"/>
          <w:szCs w:val="18"/>
          <w:lang w:val="en-US"/>
        </w:rPr>
      </w:pPr>
      <w:r w:rsidRPr="00640FEE">
        <w:rPr>
          <w:sz w:val="18"/>
          <w:szCs w:val="18"/>
          <w:lang w:val="en-US"/>
        </w:rPr>
        <w:t>10 10 10 10 10 10 10 10 10 10 10 10 10 10 10 10 10 10 10 10 10 11 11 11 10 10 010 010 010 0011 010 010 010 011 011 011 011 011 011 011 011 011 011 011 011 011 011 011 011 011 010 010 0011 0011 11 10 11 11 11 010 10 10 0001 0010 0010 10 10 10 10 0010 0010 0010 10 11 0011 010 010 0011 0011 0011 0011 10 0001 0001 0010 0010 0001 0001 0000 0001 0001 11 11 0001 0010 10 10 11 11 11 0011 11 11 11 11 11 11 11 11 11 11 11 11 11 11 11 11 11 11 11 11 11 11 11 11 11 11 11</w:t>
      </w:r>
    </w:p>
    <w:p w:rsidR="00F73663" w:rsidRDefault="00DC4962" w:rsidP="00503469">
      <w:pPr>
        <w:pStyle w:val="a6"/>
      </w:pPr>
      <w:r w:rsidRPr="00503469">
        <w:rPr>
          <w:noProof/>
        </w:rPr>
        <w:drawing>
          <wp:inline distT="0" distB="0" distL="0" distR="0" wp14:anchorId="26B8250B" wp14:editId="0171EC58">
            <wp:extent cx="5190490" cy="2150075"/>
            <wp:effectExtent l="0" t="0" r="0" b="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A4A94" w:rsidRDefault="00DA4A94" w:rsidP="00DC4962">
      <w:pPr>
        <w:pStyle w:val="21"/>
      </w:pPr>
    </w:p>
    <w:p w:rsidR="00DC4962" w:rsidRPr="00640FEE" w:rsidRDefault="00DC4962" w:rsidP="00DC4962">
      <w:pPr>
        <w:pStyle w:val="21"/>
      </w:pPr>
      <w:bookmarkStart w:id="13" w:name="_Toc53223939"/>
      <w:r w:rsidRPr="00640FEE">
        <w:t>Средняя длина кодового слова:</w:t>
      </w:r>
      <w:bookmarkEnd w:id="13"/>
    </w:p>
    <w:p w:rsidR="00DC4962" w:rsidRPr="00640FEE" w:rsidRDefault="00E14A1F" w:rsidP="00DA4A94">
      <w:pPr>
        <w:pStyle w:val="a6"/>
        <w:rPr>
          <w:rFonts w:eastAsiaTheme="minorEastAsia"/>
        </w:rPr>
      </w:pPr>
      <m:oMathPara>
        <m:oMathParaPr>
          <m:jc m:val="center"/>
        </m:oMathParaPr>
        <m:oMath>
          <m:sSub>
            <m:sSubPr>
              <m:ctrlPr>
                <w:rPr>
                  <w:rFonts w:ascii="Cambria Math" w:hAnsi="Cambria Math"/>
                  <w:b/>
                  <w:caps/>
                  <w:sz w:val="24"/>
                </w:rPr>
              </m:ctrlPr>
            </m:sSubPr>
            <m:e>
              <m:r>
                <m:rPr>
                  <m:sty m:val="bi"/>
                </m:rPr>
                <w:rPr>
                  <w:rFonts w:ascii="Cambria Math" w:hAnsi="Cambria Math"/>
                </w:rPr>
                <m:t>l</m:t>
              </m:r>
            </m:e>
            <m:sub>
              <m:r>
                <m:rPr>
                  <m:sty m:val="p"/>
                </m:rPr>
                <w:rPr>
                  <w:rFonts w:ascii="Cambria Math" w:hAnsi="Cambria Math"/>
                </w:rPr>
                <m:t>ср</m:t>
              </m:r>
            </m:sub>
          </m:sSub>
          <m:r>
            <m:rPr>
              <m:sty m:val="p"/>
            </m:rPr>
            <w:rPr>
              <w:rFonts w:ascii="Cambria Math" w:hAnsi="Cambria Math"/>
            </w:rPr>
            <m:t xml:space="preserve">= </m:t>
          </m:r>
          <m:f>
            <m:fPr>
              <m:ctrlPr>
                <w:rPr>
                  <w:rFonts w:ascii="Cambria Math" w:hAnsi="Cambria Math"/>
                  <w:b/>
                  <w:caps/>
                  <w:sz w:val="24"/>
                </w:rPr>
              </m:ctrlPr>
            </m:fPr>
            <m:num>
              <m:r>
                <m:rPr>
                  <m:sty m:val="b"/>
                </m:rPr>
                <w:rPr>
                  <w:rFonts w:ascii="Cambria Math" w:hAnsi="Cambria Math"/>
                </w:rPr>
                <m:t>2</m:t>
              </m:r>
              <m:r>
                <m:rPr>
                  <m:sty m:val="p"/>
                </m:rPr>
                <w:rPr>
                  <w:rFonts w:ascii="Cambria Math" w:hAnsi="Cambria Math"/>
                </w:rPr>
                <m:t>*</m:t>
              </m:r>
              <m:d>
                <m:dPr>
                  <m:ctrlPr>
                    <w:rPr>
                      <w:rFonts w:ascii="Cambria Math" w:hAnsi="Cambria Math"/>
                    </w:rPr>
                  </m:ctrlPr>
                </m:dPr>
                <m:e>
                  <m:r>
                    <m:rPr>
                      <m:sty m:val="b"/>
                    </m:rPr>
                    <w:rPr>
                      <w:rFonts w:ascii="Cambria Math" w:hAnsi="Cambria Math"/>
                    </w:rPr>
                    <m:t>40+34</m:t>
                  </m:r>
                </m:e>
              </m:d>
              <m:r>
                <m:rPr>
                  <m:sty m:val="p"/>
                </m:rPr>
                <w:rPr>
                  <w:rFonts w:ascii="Cambria Math" w:hAnsi="Cambria Math"/>
                </w:rPr>
                <m:t>+</m:t>
              </m:r>
              <m:r>
                <m:rPr>
                  <m:sty m:val="b"/>
                </m:rPr>
                <w:rPr>
                  <w:rFonts w:ascii="Cambria Math" w:hAnsi="Cambria Math"/>
                </w:rPr>
                <m:t>3</m:t>
              </m:r>
              <m:d>
                <m:dPr>
                  <m:ctrlPr>
                    <w:rPr>
                      <w:rFonts w:ascii="Cambria Math" w:hAnsi="Cambria Math"/>
                    </w:rPr>
                  </m:ctrlPr>
                </m:dPr>
                <m:e>
                  <m:r>
                    <m:rPr>
                      <m:sty m:val="b"/>
                    </m:rPr>
                    <w:rPr>
                      <w:rFonts w:ascii="Cambria Math" w:hAnsi="Cambria Math"/>
                    </w:rPr>
                    <m:t>17+11</m:t>
                  </m:r>
                </m:e>
              </m:d>
              <m:r>
                <m:rPr>
                  <m:sty m:val="p"/>
                </m:rPr>
                <w:rPr>
                  <w:rFonts w:ascii="Cambria Math" w:hAnsi="Cambria Math"/>
                </w:rPr>
                <m:t>+</m:t>
              </m:r>
              <m:r>
                <m:rPr>
                  <m:sty m:val="b"/>
                </m:rPr>
                <w:rPr>
                  <w:rFonts w:ascii="Cambria Math" w:hAnsi="Cambria Math"/>
                </w:rPr>
                <m:t>4</m:t>
              </m:r>
              <m:r>
                <m:rPr>
                  <m:sty m:val="p"/>
                </m:rPr>
                <w:rPr>
                  <w:rFonts w:ascii="Cambria Math" w:hAnsi="Cambria Math"/>
                </w:rPr>
                <m:t>*</m:t>
              </m:r>
              <m:d>
                <m:dPr>
                  <m:ctrlPr>
                    <w:rPr>
                      <w:rFonts w:ascii="Cambria Math" w:hAnsi="Cambria Math"/>
                    </w:rPr>
                  </m:ctrlPr>
                </m:dPr>
                <m:e>
                  <m:r>
                    <m:rPr>
                      <m:sty m:val="b"/>
                    </m:rPr>
                    <w:rPr>
                      <w:rFonts w:ascii="Cambria Math" w:hAnsi="Cambria Math"/>
                    </w:rPr>
                    <m:t>9+8+8+1</m:t>
                  </m:r>
                </m:e>
              </m:d>
            </m:num>
            <m:den>
              <m:r>
                <m:rPr>
                  <m:sty m:val="b"/>
                </m:rPr>
                <w:rPr>
                  <w:rFonts w:ascii="Cambria Math" w:hAnsi="Cambria Math"/>
                </w:rPr>
                <m:t>128</m:t>
              </m:r>
            </m:den>
          </m:f>
          <m:r>
            <m:rPr>
              <m:sty m:val="p"/>
            </m:rPr>
            <w:rPr>
              <w:rFonts w:ascii="Cambria Math" w:hAnsi="Cambria Math"/>
            </w:rPr>
            <m:t xml:space="preserve">= </m:t>
          </m:r>
          <m:r>
            <m:rPr>
              <m:sty m:val="b"/>
            </m:rPr>
            <w:rPr>
              <w:rFonts w:ascii="Cambria Math" w:hAnsi="Cambria Math"/>
            </w:rPr>
            <m:t>2,625</m:t>
          </m:r>
        </m:oMath>
      </m:oMathPara>
    </w:p>
    <w:p w:rsidR="00DA4A94" w:rsidRPr="00640FEE" w:rsidRDefault="00DA4A94" w:rsidP="00DA4A94">
      <w:pPr>
        <w:pStyle w:val="21"/>
        <w:rPr>
          <w:rStyle w:val="af5"/>
          <w:rFonts w:eastAsiaTheme="minorEastAsia"/>
          <w:i w:val="0"/>
          <w:iCs w:val="0"/>
          <w:color w:val="000000" w:themeColor="text1"/>
          <w:szCs w:val="24"/>
        </w:rPr>
      </w:pPr>
      <w:bookmarkStart w:id="14" w:name="_Toc53223940"/>
      <w:r w:rsidRPr="00640FEE">
        <w:rPr>
          <w:rStyle w:val="af5"/>
          <w:rFonts w:eastAsiaTheme="minorEastAsia"/>
          <w:color w:val="000000" w:themeColor="text1"/>
          <w:szCs w:val="24"/>
        </w:rPr>
        <w:t>Относительная избыточность кода:</w:t>
      </w:r>
      <w:bookmarkEnd w:id="14"/>
    </w:p>
    <w:p w:rsidR="00DA4A94" w:rsidRPr="00640FEE" w:rsidRDefault="00DA4A94" w:rsidP="00DA4A94">
      <w:pPr>
        <w:pStyle w:val="a6"/>
        <w:rPr>
          <w:rStyle w:val="af5"/>
          <w:rFonts w:eastAsiaTheme="minorEastAsia"/>
          <w:i w:val="0"/>
          <w:iCs w:val="0"/>
          <w:color w:val="000000" w:themeColor="text1"/>
          <w:szCs w:val="24"/>
          <w:lang w:val="en-US"/>
        </w:rPr>
      </w:pPr>
      <m:oMathPara>
        <m:oMathParaPr>
          <m:jc m:val="center"/>
        </m:oMathParaPr>
        <m:oMath>
          <m:r>
            <m:rPr>
              <m:sty m:val="p"/>
            </m:rPr>
            <w:rPr>
              <w:rStyle w:val="af5"/>
              <w:rFonts w:ascii="Cambria Math" w:eastAsiaTheme="minorEastAsia" w:hAnsi="Cambria Math"/>
              <w:color w:val="000000" w:themeColor="text1"/>
              <w:szCs w:val="24"/>
              <w:lang w:val="en-US"/>
            </w:rPr>
            <m:t>Q</m:t>
          </m:r>
          <m:r>
            <m:rPr>
              <m:sty m:val="p"/>
            </m:rPr>
            <w:rPr>
              <w:rStyle w:val="af5"/>
              <w:rFonts w:ascii="Cambria Math" w:eastAsiaTheme="minorEastAsia" w:hAnsi="Cambria Math"/>
              <w:color w:val="000000" w:themeColor="text1"/>
              <w:szCs w:val="24"/>
            </w:rPr>
            <m:t xml:space="preserve"> = 1 - </m:t>
          </m:r>
          <m:f>
            <m:fPr>
              <m:ctrlPr>
                <w:rPr>
                  <w:rStyle w:val="af5"/>
                  <w:rFonts w:ascii="Cambria Math" w:eastAsiaTheme="minorEastAsia" w:hAnsi="Cambria Math"/>
                  <w:i w:val="0"/>
                  <w:iCs w:val="0"/>
                  <w:color w:val="000000" w:themeColor="text1"/>
                  <w:sz w:val="28"/>
                  <w:szCs w:val="28"/>
                  <w:lang w:val="en-US"/>
                </w:rPr>
              </m:ctrlPr>
            </m:fPr>
            <m:num>
              <m:r>
                <w:rPr>
                  <w:rFonts w:ascii="Cambria Math" w:hAnsi="Cambria Math"/>
                  <w:sz w:val="28"/>
                  <w:szCs w:val="28"/>
                </w:rPr>
                <m:t>2.54749</m:t>
              </m:r>
            </m:num>
            <m:den>
              <m:r>
                <m:rPr>
                  <m:sty m:val="p"/>
                </m:rPr>
                <w:rPr>
                  <w:rFonts w:ascii="Cambria Math" w:hAnsi="Cambria Math"/>
                </w:rPr>
                <m:t>2,625</m:t>
              </m:r>
            </m:den>
          </m:f>
          <m:r>
            <m:rPr>
              <m:sty m:val="p"/>
            </m:rPr>
            <w:rPr>
              <w:rStyle w:val="af5"/>
              <w:rFonts w:ascii="Cambria Math" w:eastAsiaTheme="minorEastAsia" w:hAnsi="Cambria Math"/>
              <w:color w:val="000000" w:themeColor="text1"/>
              <w:szCs w:val="24"/>
            </w:rPr>
            <m:t>~ 0,03</m:t>
          </m:r>
        </m:oMath>
      </m:oMathPara>
    </w:p>
    <w:p w:rsidR="00DA4A94" w:rsidRPr="00640FEE" w:rsidRDefault="00DA4A94" w:rsidP="00DC4962">
      <w:pPr>
        <w:pStyle w:val="21"/>
        <w:rPr>
          <w:i/>
        </w:rPr>
      </w:pPr>
      <w:bookmarkStart w:id="15" w:name="_Toc53223941"/>
      <w:r w:rsidRPr="00640FEE">
        <w:rPr>
          <w:i/>
        </w:rPr>
        <w:t>Количество переданной информации:</w:t>
      </w:r>
      <w:bookmarkEnd w:id="15"/>
    </w:p>
    <w:p w:rsidR="00DA4A94" w:rsidRPr="00640FEE" w:rsidRDefault="005360A6" w:rsidP="00DA4A94">
      <w:pPr>
        <w:pStyle w:val="a6"/>
      </w:pPr>
      <m:oMath>
        <m:r>
          <m:rPr>
            <m:sty m:val="b"/>
          </m:rPr>
          <w:rPr>
            <w:rFonts w:ascii="Cambria Math" w:hAnsi="Cambria Math"/>
          </w:rPr>
          <m:t>2</m:t>
        </m:r>
        <m:r>
          <m:rPr>
            <m:sty m:val="p"/>
          </m:rPr>
          <w:rPr>
            <w:rFonts w:ascii="Cambria Math" w:hAnsi="Cambria Math"/>
          </w:rPr>
          <m:t>*</m:t>
        </m:r>
        <m:d>
          <m:dPr>
            <m:ctrlPr>
              <w:rPr>
                <w:rFonts w:ascii="Cambria Math" w:hAnsi="Cambria Math"/>
              </w:rPr>
            </m:ctrlPr>
          </m:dPr>
          <m:e>
            <m:r>
              <m:rPr>
                <m:sty m:val="b"/>
              </m:rPr>
              <w:rPr>
                <w:rFonts w:ascii="Cambria Math" w:hAnsi="Cambria Math"/>
              </w:rPr>
              <m:t>40+34</m:t>
            </m:r>
          </m:e>
        </m:d>
        <m:r>
          <m:rPr>
            <m:sty m:val="p"/>
          </m:rPr>
          <w:rPr>
            <w:rFonts w:ascii="Cambria Math" w:hAnsi="Cambria Math"/>
          </w:rPr>
          <m:t>+</m:t>
        </m:r>
        <m:r>
          <m:rPr>
            <m:sty m:val="b"/>
          </m:rPr>
          <w:rPr>
            <w:rFonts w:ascii="Cambria Math" w:hAnsi="Cambria Math"/>
          </w:rPr>
          <m:t>3</m:t>
        </m:r>
        <m:d>
          <m:dPr>
            <m:ctrlPr>
              <w:rPr>
                <w:rFonts w:ascii="Cambria Math" w:hAnsi="Cambria Math"/>
              </w:rPr>
            </m:ctrlPr>
          </m:dPr>
          <m:e>
            <m:r>
              <m:rPr>
                <m:sty m:val="b"/>
              </m:rPr>
              <w:rPr>
                <w:rFonts w:ascii="Cambria Math" w:hAnsi="Cambria Math"/>
              </w:rPr>
              <m:t>17+11</m:t>
            </m:r>
          </m:e>
        </m:d>
        <m:r>
          <m:rPr>
            <m:sty m:val="p"/>
          </m:rPr>
          <w:rPr>
            <w:rFonts w:ascii="Cambria Math" w:hAnsi="Cambria Math"/>
          </w:rPr>
          <m:t>+</m:t>
        </m:r>
        <m:r>
          <m:rPr>
            <m:sty m:val="b"/>
          </m:rPr>
          <w:rPr>
            <w:rFonts w:ascii="Cambria Math" w:hAnsi="Cambria Math"/>
          </w:rPr>
          <m:t>4</m:t>
        </m:r>
        <m:r>
          <m:rPr>
            <m:sty m:val="p"/>
          </m:rPr>
          <w:rPr>
            <w:rFonts w:ascii="Cambria Math" w:hAnsi="Cambria Math"/>
          </w:rPr>
          <m:t>*</m:t>
        </m:r>
        <m:d>
          <m:dPr>
            <m:ctrlPr>
              <w:rPr>
                <w:rFonts w:ascii="Cambria Math" w:hAnsi="Cambria Math"/>
              </w:rPr>
            </m:ctrlPr>
          </m:dPr>
          <m:e>
            <m:r>
              <m:rPr>
                <m:sty m:val="b"/>
              </m:rPr>
              <w:rPr>
                <w:rFonts w:ascii="Cambria Math" w:hAnsi="Cambria Math"/>
              </w:rPr>
              <m:t>9+8+8+1</m:t>
            </m:r>
          </m:e>
        </m:d>
        <m:r>
          <m:rPr>
            <m:sty m:val="p"/>
          </m:rPr>
          <w:rPr>
            <w:rFonts w:ascii="Cambria Math" w:eastAsiaTheme="minorEastAsia" w:hAnsi="Cambria Math"/>
          </w:rPr>
          <m:t>= 336(бит)</m:t>
        </m:r>
      </m:oMath>
      <w:r w:rsidR="00DA4A94" w:rsidRPr="00640FEE">
        <w:rPr>
          <w:rFonts w:eastAsiaTheme="minorEastAsia"/>
        </w:rPr>
        <w:t xml:space="preserve"> </w:t>
      </w:r>
    </w:p>
    <w:p w:rsidR="00503469" w:rsidRDefault="00503469">
      <w:pPr>
        <w:rPr>
          <w:b/>
          <w:i/>
          <w:caps/>
          <w:sz w:val="24"/>
        </w:rPr>
      </w:pPr>
    </w:p>
    <w:p w:rsidR="00DA4A94" w:rsidRDefault="00503469" w:rsidP="00503469">
      <w:pPr>
        <w:pStyle w:val="11"/>
      </w:pPr>
      <w:bookmarkStart w:id="16" w:name="_Toc53223942"/>
      <w:r>
        <w:lastRenderedPageBreak/>
        <w:t>Код Хаффмана</w:t>
      </w:r>
      <w:bookmarkEnd w:id="16"/>
    </w:p>
    <w:tbl>
      <w:tblPr>
        <w:tblStyle w:val="af6"/>
        <w:tblW w:w="9202" w:type="dxa"/>
        <w:tblLook w:val="04A0" w:firstRow="1" w:lastRow="0" w:firstColumn="1" w:lastColumn="0" w:noHBand="0" w:noVBand="1"/>
      </w:tblPr>
      <w:tblGrid>
        <w:gridCol w:w="1723"/>
        <w:gridCol w:w="910"/>
        <w:gridCol w:w="896"/>
        <w:gridCol w:w="896"/>
        <w:gridCol w:w="965"/>
        <w:gridCol w:w="943"/>
        <w:gridCol w:w="921"/>
        <w:gridCol w:w="954"/>
        <w:gridCol w:w="994"/>
      </w:tblGrid>
      <w:tr w:rsidR="00640FEE" w:rsidRPr="001540F5" w:rsidTr="00640FEE">
        <w:trPr>
          <w:trHeight w:val="644"/>
        </w:trPr>
        <w:tc>
          <w:tcPr>
            <w:tcW w:w="1723" w:type="dxa"/>
          </w:tcPr>
          <w:p w:rsidR="00640FEE" w:rsidRPr="001540F5" w:rsidRDefault="00640FEE" w:rsidP="00640FEE">
            <w:pPr>
              <w:pStyle w:val="aa"/>
              <w:rPr>
                <w:rStyle w:val="af5"/>
                <w:i/>
                <w:iCs w:val="0"/>
                <w:color w:val="000000" w:themeColor="text1"/>
              </w:rPr>
            </w:pPr>
            <w:r w:rsidRPr="001540F5">
              <w:rPr>
                <w:rStyle w:val="af5"/>
                <w:color w:val="000000" w:themeColor="text1"/>
              </w:rPr>
              <w:t>Символ алфавита</w:t>
            </w:r>
          </w:p>
        </w:tc>
        <w:tc>
          <w:tcPr>
            <w:tcW w:w="910" w:type="dxa"/>
          </w:tcPr>
          <w:p w:rsidR="00640FEE" w:rsidRPr="001540F5" w:rsidRDefault="00640FEE" w:rsidP="00640FEE">
            <w:pPr>
              <w:pStyle w:val="ad"/>
              <w:rPr>
                <w:rStyle w:val="af5"/>
                <w:i w:val="0"/>
                <w:iCs w:val="0"/>
                <w:color w:val="000000" w:themeColor="text1"/>
              </w:rPr>
            </w:pPr>
            <w:proofErr w:type="gramStart"/>
            <w:r w:rsidRPr="001540F5">
              <w:rPr>
                <w:rStyle w:val="af5"/>
                <w:i w:val="0"/>
                <w:color w:val="000000" w:themeColor="text1"/>
              </w:rPr>
              <w:t>A(</w:t>
            </w:r>
            <w:proofErr w:type="gramEnd"/>
            <w:r>
              <w:rPr>
                <w:rStyle w:val="af5"/>
                <w:i w:val="0"/>
                <w:color w:val="000000" w:themeColor="text1"/>
                <w:lang w:val="ru-RU"/>
              </w:rPr>
              <w:t>120</w:t>
            </w:r>
            <w:r w:rsidRPr="001540F5">
              <w:rPr>
                <w:rStyle w:val="af5"/>
                <w:i w:val="0"/>
                <w:color w:val="000000" w:themeColor="text1"/>
              </w:rPr>
              <w:t>)</w:t>
            </w:r>
            <w:r>
              <w:rPr>
                <w:rStyle w:val="af5"/>
                <w:i w:val="0"/>
                <w:color w:val="000000" w:themeColor="text1"/>
                <w:lang w:val="ru-RU"/>
              </w:rPr>
              <w:t xml:space="preserve"> </w:t>
            </w:r>
          </w:p>
        </w:tc>
        <w:tc>
          <w:tcPr>
            <w:tcW w:w="896" w:type="dxa"/>
          </w:tcPr>
          <w:p w:rsidR="00640FEE" w:rsidRPr="009C0689" w:rsidRDefault="00640FEE" w:rsidP="00640FEE">
            <w:pPr>
              <w:pStyle w:val="ad"/>
              <w:jc w:val="center"/>
              <w:rPr>
                <w:rStyle w:val="af5"/>
                <w:i w:val="0"/>
                <w:iCs w:val="0"/>
                <w:color w:val="000000" w:themeColor="text1"/>
                <w:lang w:val="ru-RU"/>
              </w:rPr>
            </w:pPr>
            <w:proofErr w:type="gramStart"/>
            <w:r w:rsidRPr="001540F5">
              <w:rPr>
                <w:rStyle w:val="af5"/>
                <w:i w:val="0"/>
                <w:color w:val="000000" w:themeColor="text1"/>
              </w:rPr>
              <w:t>B</w:t>
            </w:r>
            <w:r>
              <w:rPr>
                <w:rStyle w:val="af5"/>
                <w:i w:val="0"/>
                <w:color w:val="000000" w:themeColor="text1"/>
                <w:lang w:val="ru-RU"/>
              </w:rPr>
              <w:t>(</w:t>
            </w:r>
            <w:proofErr w:type="gramEnd"/>
            <w:r>
              <w:rPr>
                <w:rStyle w:val="af5"/>
                <w:i w:val="0"/>
                <w:color w:val="000000" w:themeColor="text1"/>
                <w:lang w:val="ru-RU"/>
              </w:rPr>
              <w:t>1</w:t>
            </w:r>
            <w:r>
              <w:rPr>
                <w:rStyle w:val="af5"/>
                <w:color w:val="000000" w:themeColor="text1"/>
                <w:lang w:val="ru-RU"/>
              </w:rPr>
              <w:t>00</w:t>
            </w:r>
            <w:r>
              <w:rPr>
                <w:rStyle w:val="af5"/>
                <w:i w:val="0"/>
                <w:color w:val="000000" w:themeColor="text1"/>
                <w:lang w:val="ru-RU"/>
              </w:rPr>
              <w:t>)</w:t>
            </w:r>
          </w:p>
        </w:tc>
        <w:tc>
          <w:tcPr>
            <w:tcW w:w="896" w:type="dxa"/>
          </w:tcPr>
          <w:p w:rsidR="00640FEE" w:rsidRPr="001540F5" w:rsidRDefault="00640FEE" w:rsidP="00640FEE">
            <w:pPr>
              <w:pStyle w:val="ad"/>
              <w:rPr>
                <w:rStyle w:val="af5"/>
                <w:i w:val="0"/>
                <w:iCs w:val="0"/>
                <w:color w:val="000000" w:themeColor="text1"/>
              </w:rPr>
            </w:pPr>
            <w:proofErr w:type="gramStart"/>
            <w:r w:rsidRPr="001540F5">
              <w:rPr>
                <w:rStyle w:val="af5"/>
                <w:i w:val="0"/>
                <w:color w:val="000000" w:themeColor="text1"/>
              </w:rPr>
              <w:t>C</w:t>
            </w:r>
            <w:r>
              <w:rPr>
                <w:rStyle w:val="af5"/>
                <w:i w:val="0"/>
                <w:color w:val="000000" w:themeColor="text1"/>
                <w:lang w:val="ru-RU"/>
              </w:rPr>
              <w:t>(</w:t>
            </w:r>
            <w:proofErr w:type="gramEnd"/>
            <w:r>
              <w:rPr>
                <w:rStyle w:val="af5"/>
                <w:i w:val="0"/>
                <w:color w:val="000000" w:themeColor="text1"/>
                <w:lang w:val="ru-RU"/>
              </w:rPr>
              <w:t>18</w:t>
            </w:r>
            <w:r>
              <w:rPr>
                <w:rStyle w:val="af5"/>
                <w:color w:val="000000" w:themeColor="text1"/>
                <w:lang w:val="ru-RU"/>
              </w:rPr>
              <w:t>0)</w:t>
            </w:r>
            <w:r w:rsidRPr="001540F5">
              <w:rPr>
                <w:rStyle w:val="af5"/>
                <w:i w:val="0"/>
                <w:color w:val="000000" w:themeColor="text1"/>
              </w:rPr>
              <w:t xml:space="preserve"> </w:t>
            </w:r>
          </w:p>
        </w:tc>
        <w:tc>
          <w:tcPr>
            <w:tcW w:w="965" w:type="dxa"/>
          </w:tcPr>
          <w:p w:rsidR="00640FEE" w:rsidRPr="001540F5" w:rsidRDefault="00640FEE" w:rsidP="00640FEE">
            <w:pPr>
              <w:pStyle w:val="ad"/>
              <w:rPr>
                <w:rStyle w:val="af5"/>
                <w:i w:val="0"/>
                <w:iCs w:val="0"/>
                <w:color w:val="000000" w:themeColor="text1"/>
              </w:rPr>
            </w:pPr>
            <w:proofErr w:type="gramStart"/>
            <w:r w:rsidRPr="001540F5">
              <w:rPr>
                <w:rStyle w:val="af5"/>
                <w:i w:val="0"/>
                <w:color w:val="000000" w:themeColor="text1"/>
              </w:rPr>
              <w:t>D(</w:t>
            </w:r>
            <w:proofErr w:type="gramEnd"/>
            <w:r>
              <w:rPr>
                <w:rStyle w:val="af5"/>
                <w:i w:val="0"/>
                <w:color w:val="000000" w:themeColor="text1"/>
                <w:lang w:val="ru-RU"/>
              </w:rPr>
              <w:t>16</w:t>
            </w:r>
            <w:r>
              <w:rPr>
                <w:rStyle w:val="af5"/>
                <w:color w:val="000000" w:themeColor="text1"/>
                <w:lang w:val="ru-RU"/>
              </w:rPr>
              <w:t>0</w:t>
            </w:r>
            <w:r w:rsidRPr="001540F5">
              <w:rPr>
                <w:rStyle w:val="af5"/>
                <w:i w:val="0"/>
                <w:color w:val="000000" w:themeColor="text1"/>
              </w:rPr>
              <w:t>)</w:t>
            </w:r>
          </w:p>
        </w:tc>
        <w:tc>
          <w:tcPr>
            <w:tcW w:w="943" w:type="dxa"/>
          </w:tcPr>
          <w:p w:rsidR="00640FEE" w:rsidRPr="001540F5" w:rsidRDefault="00640FEE" w:rsidP="00640FEE">
            <w:pPr>
              <w:pStyle w:val="ad"/>
              <w:rPr>
                <w:rStyle w:val="af5"/>
                <w:i w:val="0"/>
                <w:iCs w:val="0"/>
                <w:color w:val="000000" w:themeColor="text1"/>
              </w:rPr>
            </w:pPr>
            <w:proofErr w:type="gramStart"/>
            <w:r w:rsidRPr="001540F5">
              <w:rPr>
                <w:rStyle w:val="af5"/>
                <w:i w:val="0"/>
                <w:color w:val="000000" w:themeColor="text1"/>
              </w:rPr>
              <w:t>E(</w:t>
            </w:r>
            <w:proofErr w:type="gramEnd"/>
            <w:r>
              <w:rPr>
                <w:rStyle w:val="af5"/>
                <w:i w:val="0"/>
                <w:color w:val="000000" w:themeColor="text1"/>
                <w:lang w:val="ru-RU"/>
              </w:rPr>
              <w:t>140</w:t>
            </w:r>
            <w:r w:rsidRPr="001540F5">
              <w:rPr>
                <w:rStyle w:val="af5"/>
                <w:i w:val="0"/>
                <w:color w:val="000000" w:themeColor="text1"/>
              </w:rPr>
              <w:t>)</w:t>
            </w:r>
          </w:p>
        </w:tc>
        <w:tc>
          <w:tcPr>
            <w:tcW w:w="921" w:type="dxa"/>
          </w:tcPr>
          <w:p w:rsidR="00640FEE" w:rsidRPr="001540F5" w:rsidRDefault="00640FEE" w:rsidP="00640FEE">
            <w:pPr>
              <w:pStyle w:val="ad"/>
              <w:rPr>
                <w:rStyle w:val="af5"/>
                <w:i w:val="0"/>
                <w:iCs w:val="0"/>
                <w:color w:val="000000" w:themeColor="text1"/>
              </w:rPr>
            </w:pPr>
            <w:proofErr w:type="gramStart"/>
            <w:r w:rsidRPr="001540F5">
              <w:rPr>
                <w:rStyle w:val="af5"/>
                <w:i w:val="0"/>
                <w:color w:val="000000" w:themeColor="text1"/>
              </w:rPr>
              <w:t>F(</w:t>
            </w:r>
            <w:proofErr w:type="gramEnd"/>
            <w:r>
              <w:rPr>
                <w:rStyle w:val="af5"/>
                <w:i w:val="0"/>
                <w:color w:val="000000" w:themeColor="text1"/>
                <w:lang w:val="ru-RU"/>
              </w:rPr>
              <w:t>80</w:t>
            </w:r>
            <w:r w:rsidRPr="001540F5">
              <w:rPr>
                <w:rStyle w:val="af5"/>
                <w:i w:val="0"/>
                <w:color w:val="000000" w:themeColor="text1"/>
              </w:rPr>
              <w:t>)</w:t>
            </w:r>
          </w:p>
        </w:tc>
        <w:tc>
          <w:tcPr>
            <w:tcW w:w="954" w:type="dxa"/>
          </w:tcPr>
          <w:p w:rsidR="00640FEE" w:rsidRPr="001540F5" w:rsidRDefault="00640FEE" w:rsidP="00640FEE">
            <w:pPr>
              <w:pStyle w:val="ad"/>
              <w:rPr>
                <w:rStyle w:val="af5"/>
                <w:i w:val="0"/>
                <w:iCs w:val="0"/>
                <w:color w:val="000000" w:themeColor="text1"/>
              </w:rPr>
            </w:pPr>
            <w:proofErr w:type="gramStart"/>
            <w:r w:rsidRPr="001540F5">
              <w:rPr>
                <w:rStyle w:val="af5"/>
                <w:i w:val="0"/>
                <w:color w:val="000000" w:themeColor="text1"/>
              </w:rPr>
              <w:t>G(</w:t>
            </w:r>
            <w:proofErr w:type="gramEnd"/>
            <w:r>
              <w:rPr>
                <w:rStyle w:val="af5"/>
                <w:i w:val="0"/>
                <w:color w:val="000000" w:themeColor="text1"/>
                <w:lang w:val="ru-RU"/>
              </w:rPr>
              <w:t>60</w:t>
            </w:r>
            <w:r w:rsidRPr="001540F5">
              <w:rPr>
                <w:rStyle w:val="af5"/>
                <w:i w:val="0"/>
                <w:color w:val="000000" w:themeColor="text1"/>
              </w:rPr>
              <w:t>)</w:t>
            </w:r>
          </w:p>
        </w:tc>
        <w:tc>
          <w:tcPr>
            <w:tcW w:w="994" w:type="dxa"/>
          </w:tcPr>
          <w:p w:rsidR="00640FEE" w:rsidRPr="001540F5" w:rsidRDefault="00640FEE" w:rsidP="00640FEE">
            <w:pPr>
              <w:pStyle w:val="ad"/>
              <w:rPr>
                <w:rStyle w:val="af5"/>
                <w:i w:val="0"/>
                <w:iCs w:val="0"/>
                <w:color w:val="000000" w:themeColor="text1"/>
              </w:rPr>
            </w:pPr>
            <w:proofErr w:type="gramStart"/>
            <w:r w:rsidRPr="001540F5">
              <w:rPr>
                <w:rStyle w:val="af5"/>
                <w:i w:val="0"/>
                <w:color w:val="000000" w:themeColor="text1"/>
              </w:rPr>
              <w:t>H</w:t>
            </w:r>
            <w:r>
              <w:rPr>
                <w:rStyle w:val="af5"/>
                <w:i w:val="0"/>
                <w:color w:val="000000" w:themeColor="text1"/>
                <w:lang w:val="ru-RU"/>
              </w:rPr>
              <w:t>(</w:t>
            </w:r>
            <w:proofErr w:type="gramEnd"/>
            <w:r>
              <w:rPr>
                <w:rStyle w:val="af5"/>
                <w:i w:val="0"/>
                <w:color w:val="000000" w:themeColor="text1"/>
                <w:lang w:val="ru-RU"/>
              </w:rPr>
              <w:t>4</w:t>
            </w:r>
            <w:r>
              <w:rPr>
                <w:rStyle w:val="af5"/>
                <w:color w:val="000000" w:themeColor="text1"/>
                <w:lang w:val="ru-RU"/>
              </w:rPr>
              <w:t>0)</w:t>
            </w:r>
          </w:p>
        </w:tc>
      </w:tr>
      <w:tr w:rsidR="00640FEE" w:rsidRPr="001540F5" w:rsidTr="00640FEE">
        <w:trPr>
          <w:trHeight w:val="644"/>
        </w:trPr>
        <w:tc>
          <w:tcPr>
            <w:tcW w:w="1723" w:type="dxa"/>
          </w:tcPr>
          <w:p w:rsidR="00640FEE" w:rsidRPr="001540F5" w:rsidRDefault="00640FEE" w:rsidP="00640FEE">
            <w:pPr>
              <w:pStyle w:val="aa"/>
              <w:rPr>
                <w:rStyle w:val="af5"/>
                <w:i/>
                <w:iCs w:val="0"/>
                <w:color w:val="000000" w:themeColor="text1"/>
              </w:rPr>
            </w:pPr>
            <w:r w:rsidRPr="001540F5">
              <w:rPr>
                <w:rStyle w:val="af5"/>
                <w:color w:val="000000" w:themeColor="text1"/>
              </w:rPr>
              <w:t>Количество</w:t>
            </w:r>
          </w:p>
          <w:p w:rsidR="00640FEE" w:rsidRPr="001540F5" w:rsidRDefault="00640FEE" w:rsidP="00640FEE">
            <w:pPr>
              <w:pStyle w:val="aa"/>
              <w:rPr>
                <w:rStyle w:val="af5"/>
                <w:i/>
                <w:iCs w:val="0"/>
                <w:color w:val="000000" w:themeColor="text1"/>
              </w:rPr>
            </w:pPr>
            <w:r w:rsidRPr="001540F5">
              <w:rPr>
                <w:rStyle w:val="af5"/>
                <w:color w:val="000000" w:themeColor="text1"/>
              </w:rPr>
              <w:t>символов</w:t>
            </w:r>
          </w:p>
        </w:tc>
        <w:tc>
          <w:tcPr>
            <w:tcW w:w="910" w:type="dxa"/>
          </w:tcPr>
          <w:p w:rsidR="00640FEE" w:rsidRPr="001540F5" w:rsidRDefault="00640FEE" w:rsidP="00640FEE">
            <w:pPr>
              <w:pStyle w:val="ad"/>
              <w:jc w:val="center"/>
              <w:rPr>
                <w:rStyle w:val="af5"/>
                <w:rFonts w:ascii="Cambria Math" w:hAnsi="Cambria Math"/>
                <w:color w:val="000000" w:themeColor="text1"/>
              </w:rPr>
            </w:pPr>
            <w:r>
              <w:rPr>
                <w:rStyle w:val="af5"/>
                <w:rFonts w:ascii="Cambria Math" w:hAnsi="Cambria Math"/>
                <w:color w:val="000000" w:themeColor="text1"/>
                <w:lang w:val="ru-RU"/>
              </w:rPr>
              <w:t>40</w:t>
            </w:r>
          </w:p>
        </w:tc>
        <w:tc>
          <w:tcPr>
            <w:tcW w:w="896" w:type="dxa"/>
          </w:tcPr>
          <w:p w:rsidR="00640FEE" w:rsidRPr="001540F5" w:rsidRDefault="00640FEE" w:rsidP="00640FEE">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34</w:t>
            </w:r>
          </w:p>
        </w:tc>
        <w:tc>
          <w:tcPr>
            <w:tcW w:w="896" w:type="dxa"/>
          </w:tcPr>
          <w:p w:rsidR="00640FEE" w:rsidRPr="009C0689" w:rsidRDefault="00640FEE" w:rsidP="00640FEE">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17</w:t>
            </w:r>
          </w:p>
        </w:tc>
        <w:tc>
          <w:tcPr>
            <w:tcW w:w="965" w:type="dxa"/>
          </w:tcPr>
          <w:p w:rsidR="00640FEE" w:rsidRPr="009C0689" w:rsidRDefault="00640FEE" w:rsidP="00640FEE">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11</w:t>
            </w:r>
          </w:p>
        </w:tc>
        <w:tc>
          <w:tcPr>
            <w:tcW w:w="943" w:type="dxa"/>
          </w:tcPr>
          <w:p w:rsidR="00640FEE" w:rsidRPr="001540F5" w:rsidRDefault="00640FEE" w:rsidP="00640FEE">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9</w:t>
            </w:r>
          </w:p>
        </w:tc>
        <w:tc>
          <w:tcPr>
            <w:tcW w:w="921" w:type="dxa"/>
          </w:tcPr>
          <w:p w:rsidR="00640FEE" w:rsidRPr="001540F5" w:rsidRDefault="00640FEE" w:rsidP="00640FEE">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8</w:t>
            </w:r>
          </w:p>
        </w:tc>
        <w:tc>
          <w:tcPr>
            <w:tcW w:w="954" w:type="dxa"/>
          </w:tcPr>
          <w:p w:rsidR="00640FEE" w:rsidRPr="001540F5" w:rsidRDefault="00640FEE" w:rsidP="00640FEE">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8</w:t>
            </w:r>
          </w:p>
        </w:tc>
        <w:tc>
          <w:tcPr>
            <w:tcW w:w="994" w:type="dxa"/>
          </w:tcPr>
          <w:p w:rsidR="00640FEE" w:rsidRPr="001540F5" w:rsidRDefault="00640FEE" w:rsidP="00640FEE">
            <w:pPr>
              <w:pStyle w:val="ad"/>
              <w:jc w:val="center"/>
              <w:rPr>
                <w:rStyle w:val="af5"/>
                <w:rFonts w:ascii="Cambria Math" w:hAnsi="Cambria Math"/>
                <w:color w:val="000000" w:themeColor="text1"/>
                <w:lang w:val="ru-RU"/>
              </w:rPr>
            </w:pPr>
            <w:r>
              <w:rPr>
                <w:rStyle w:val="af5"/>
                <w:rFonts w:ascii="Cambria Math" w:hAnsi="Cambria Math"/>
                <w:color w:val="000000" w:themeColor="text1"/>
                <w:lang w:val="ru-RU"/>
              </w:rPr>
              <w:t>1</w:t>
            </w:r>
          </w:p>
        </w:tc>
      </w:tr>
      <w:tr w:rsidR="00503469" w:rsidRPr="001540F5" w:rsidTr="00640FEE">
        <w:trPr>
          <w:trHeight w:val="644"/>
        </w:trPr>
        <w:tc>
          <w:tcPr>
            <w:tcW w:w="1723" w:type="dxa"/>
          </w:tcPr>
          <w:p w:rsidR="00503469" w:rsidRDefault="00503469" w:rsidP="00503469">
            <w:pPr>
              <w:pStyle w:val="aa"/>
              <w:rPr>
                <w:rStyle w:val="af5"/>
                <w:color w:val="000000" w:themeColor="text1"/>
              </w:rPr>
            </w:pPr>
            <w:r>
              <w:rPr>
                <w:rStyle w:val="af5"/>
                <w:color w:val="000000" w:themeColor="text1"/>
              </w:rPr>
              <w:t xml:space="preserve">Коды </w:t>
            </w:r>
          </w:p>
          <w:p w:rsidR="00503469" w:rsidRPr="001540F5" w:rsidRDefault="00503469" w:rsidP="00503469">
            <w:pPr>
              <w:pStyle w:val="aa"/>
              <w:rPr>
                <w:rStyle w:val="af5"/>
                <w:color w:val="000000" w:themeColor="text1"/>
              </w:rPr>
            </w:pPr>
            <w:r>
              <w:rPr>
                <w:rStyle w:val="af5"/>
                <w:color w:val="000000" w:themeColor="text1"/>
              </w:rPr>
              <w:t>Хаффмана</w:t>
            </w:r>
          </w:p>
        </w:tc>
        <w:tc>
          <w:tcPr>
            <w:tcW w:w="910" w:type="dxa"/>
          </w:tcPr>
          <w:p w:rsidR="00503469" w:rsidRPr="00F73663" w:rsidRDefault="000372B5" w:rsidP="00503469">
            <w:pPr>
              <w:pStyle w:val="ad"/>
              <w:jc w:val="center"/>
              <w:rPr>
                <w:rStyle w:val="af5"/>
                <w:i w:val="0"/>
                <w:iCs w:val="0"/>
                <w:color w:val="000000" w:themeColor="text1"/>
              </w:rPr>
            </w:pPr>
            <w:r>
              <w:rPr>
                <w:rStyle w:val="af5"/>
                <w:i w:val="0"/>
                <w:iCs w:val="0"/>
                <w:color w:val="000000" w:themeColor="text1"/>
              </w:rPr>
              <w:t>00</w:t>
            </w:r>
          </w:p>
        </w:tc>
        <w:tc>
          <w:tcPr>
            <w:tcW w:w="896" w:type="dxa"/>
          </w:tcPr>
          <w:p w:rsidR="00503469" w:rsidRPr="00F73663" w:rsidRDefault="000372B5" w:rsidP="00503469">
            <w:pPr>
              <w:pStyle w:val="ad"/>
              <w:jc w:val="center"/>
              <w:rPr>
                <w:rStyle w:val="af5"/>
                <w:i w:val="0"/>
                <w:iCs w:val="0"/>
                <w:color w:val="000000" w:themeColor="text1"/>
              </w:rPr>
            </w:pPr>
            <w:r>
              <w:rPr>
                <w:rStyle w:val="af5"/>
                <w:i w:val="0"/>
                <w:iCs w:val="0"/>
                <w:color w:val="000000" w:themeColor="text1"/>
              </w:rPr>
              <w:t>01</w:t>
            </w:r>
          </w:p>
        </w:tc>
        <w:tc>
          <w:tcPr>
            <w:tcW w:w="896" w:type="dxa"/>
          </w:tcPr>
          <w:p w:rsidR="00503469" w:rsidRPr="00F73663" w:rsidRDefault="000372B5" w:rsidP="00503469">
            <w:pPr>
              <w:pStyle w:val="ad"/>
              <w:jc w:val="center"/>
              <w:rPr>
                <w:rStyle w:val="af5"/>
                <w:i w:val="0"/>
                <w:iCs w:val="0"/>
                <w:color w:val="000000" w:themeColor="text1"/>
              </w:rPr>
            </w:pPr>
            <w:r>
              <w:rPr>
                <w:rStyle w:val="af5"/>
                <w:i w:val="0"/>
                <w:iCs w:val="0"/>
                <w:color w:val="000000" w:themeColor="text1"/>
              </w:rPr>
              <w:t>100</w:t>
            </w:r>
          </w:p>
        </w:tc>
        <w:tc>
          <w:tcPr>
            <w:tcW w:w="965" w:type="dxa"/>
          </w:tcPr>
          <w:p w:rsidR="00503469" w:rsidRPr="00F73663" w:rsidRDefault="000372B5" w:rsidP="00503469">
            <w:pPr>
              <w:pStyle w:val="ad"/>
              <w:jc w:val="center"/>
              <w:rPr>
                <w:rStyle w:val="af5"/>
                <w:i w:val="0"/>
                <w:iCs w:val="0"/>
                <w:color w:val="000000" w:themeColor="text1"/>
              </w:rPr>
            </w:pPr>
            <w:r>
              <w:rPr>
                <w:rStyle w:val="af5"/>
                <w:i w:val="0"/>
                <w:iCs w:val="0"/>
                <w:color w:val="000000" w:themeColor="text1"/>
              </w:rPr>
              <w:t>101</w:t>
            </w:r>
          </w:p>
        </w:tc>
        <w:tc>
          <w:tcPr>
            <w:tcW w:w="943" w:type="dxa"/>
          </w:tcPr>
          <w:p w:rsidR="00503469" w:rsidRPr="00F73663" w:rsidRDefault="000372B5" w:rsidP="00503469">
            <w:pPr>
              <w:pStyle w:val="ad"/>
              <w:jc w:val="center"/>
              <w:rPr>
                <w:rStyle w:val="af5"/>
                <w:i w:val="0"/>
                <w:iCs w:val="0"/>
                <w:color w:val="000000" w:themeColor="text1"/>
              </w:rPr>
            </w:pPr>
            <w:r>
              <w:rPr>
                <w:rStyle w:val="af5"/>
                <w:i w:val="0"/>
                <w:iCs w:val="0"/>
                <w:color w:val="000000" w:themeColor="text1"/>
              </w:rPr>
              <w:t>1100</w:t>
            </w:r>
          </w:p>
        </w:tc>
        <w:tc>
          <w:tcPr>
            <w:tcW w:w="921" w:type="dxa"/>
          </w:tcPr>
          <w:p w:rsidR="00503469" w:rsidRPr="00F73663" w:rsidRDefault="000372B5" w:rsidP="00503469">
            <w:pPr>
              <w:pStyle w:val="ad"/>
              <w:jc w:val="center"/>
              <w:rPr>
                <w:rStyle w:val="af5"/>
                <w:i w:val="0"/>
                <w:iCs w:val="0"/>
                <w:color w:val="000000" w:themeColor="text1"/>
              </w:rPr>
            </w:pPr>
            <w:r>
              <w:rPr>
                <w:rStyle w:val="af5"/>
                <w:i w:val="0"/>
                <w:iCs w:val="0"/>
                <w:color w:val="000000" w:themeColor="text1"/>
              </w:rPr>
              <w:t>1101</w:t>
            </w:r>
          </w:p>
        </w:tc>
        <w:tc>
          <w:tcPr>
            <w:tcW w:w="954" w:type="dxa"/>
          </w:tcPr>
          <w:p w:rsidR="00503469" w:rsidRPr="00F73663" w:rsidRDefault="000372B5" w:rsidP="00503469">
            <w:pPr>
              <w:pStyle w:val="ad"/>
              <w:jc w:val="center"/>
              <w:rPr>
                <w:rStyle w:val="af5"/>
                <w:i w:val="0"/>
                <w:iCs w:val="0"/>
                <w:color w:val="000000" w:themeColor="text1"/>
              </w:rPr>
            </w:pPr>
            <w:r>
              <w:rPr>
                <w:rStyle w:val="af5"/>
                <w:i w:val="0"/>
                <w:iCs w:val="0"/>
                <w:color w:val="000000" w:themeColor="text1"/>
              </w:rPr>
              <w:t>1110</w:t>
            </w:r>
          </w:p>
        </w:tc>
        <w:tc>
          <w:tcPr>
            <w:tcW w:w="994" w:type="dxa"/>
          </w:tcPr>
          <w:p w:rsidR="00503469" w:rsidRPr="00F73663" w:rsidRDefault="000372B5" w:rsidP="00503469">
            <w:pPr>
              <w:pStyle w:val="ad"/>
              <w:jc w:val="center"/>
              <w:rPr>
                <w:rStyle w:val="af5"/>
                <w:i w:val="0"/>
                <w:iCs w:val="0"/>
                <w:color w:val="000000" w:themeColor="text1"/>
              </w:rPr>
            </w:pPr>
            <w:r>
              <w:rPr>
                <w:rStyle w:val="af5"/>
                <w:i w:val="0"/>
                <w:iCs w:val="0"/>
                <w:color w:val="000000" w:themeColor="text1"/>
              </w:rPr>
              <w:t>1111</w:t>
            </w:r>
          </w:p>
        </w:tc>
      </w:tr>
    </w:tbl>
    <w:p w:rsidR="00503469" w:rsidRDefault="00503469" w:rsidP="00640FEE">
      <w:pPr>
        <w:pStyle w:val="11"/>
        <w:ind w:left="0"/>
        <w:jc w:val="left"/>
      </w:pPr>
    </w:p>
    <w:p w:rsidR="00503469" w:rsidRDefault="00640FEE" w:rsidP="00503469">
      <w:pPr>
        <w:pStyle w:val="a6"/>
        <w:rPr>
          <w:sz w:val="21"/>
          <w:szCs w:val="21"/>
        </w:rPr>
      </w:pPr>
      <w:r w:rsidRPr="00640FEE">
        <w:rPr>
          <w:noProof/>
          <w:sz w:val="21"/>
          <w:szCs w:val="21"/>
        </w:rPr>
        <w:drawing>
          <wp:inline distT="0" distB="0" distL="0" distR="0" wp14:anchorId="19571FC7" wp14:editId="3E6AE53E">
            <wp:extent cx="5190490" cy="2384854"/>
            <wp:effectExtent l="0" t="0" r="0" b="0"/>
            <wp:docPr id="60" name="Схема 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372B5" w:rsidRDefault="000372B5" w:rsidP="00503469">
      <w:pPr>
        <w:pStyle w:val="a6"/>
        <w:rPr>
          <w:sz w:val="21"/>
          <w:szCs w:val="21"/>
        </w:rPr>
      </w:pPr>
    </w:p>
    <w:p w:rsidR="000372B5" w:rsidRDefault="000372B5" w:rsidP="000372B5">
      <w:pPr>
        <w:pStyle w:val="21"/>
      </w:pPr>
      <w:bookmarkStart w:id="17" w:name="_Toc53223943"/>
      <w:r>
        <w:t>Закодированная полученным кодом Хаффмана последовательность:</w:t>
      </w:r>
      <w:bookmarkEnd w:id="17"/>
    </w:p>
    <w:p w:rsidR="000372B5" w:rsidRPr="000372B5" w:rsidRDefault="000372B5" w:rsidP="000372B5">
      <w:pPr>
        <w:pStyle w:val="a6"/>
        <w:jc w:val="left"/>
        <w:rPr>
          <w:lang w:val="en-US"/>
        </w:rPr>
      </w:pP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101</w:t>
      </w:r>
      <w:r w:rsidRPr="005004A0">
        <w:rPr>
          <w:lang w:val="en-US"/>
        </w:rPr>
        <w:t xml:space="preserve"> </w:t>
      </w:r>
      <w:r>
        <w:rPr>
          <w:lang w:val="en-US"/>
        </w:rPr>
        <w:t>101</w:t>
      </w:r>
      <w:r w:rsidRPr="005004A0">
        <w:rPr>
          <w:lang w:val="en-US"/>
        </w:rPr>
        <w:t xml:space="preserve"> </w:t>
      </w:r>
      <w:r>
        <w:rPr>
          <w:lang w:val="en-US"/>
        </w:rPr>
        <w:t>101</w:t>
      </w:r>
      <w:r w:rsidRPr="005004A0">
        <w:rPr>
          <w:lang w:val="en-US"/>
        </w:rPr>
        <w:t xml:space="preserve"> </w:t>
      </w:r>
      <w:r>
        <w:rPr>
          <w:lang w:val="en-US"/>
        </w:rPr>
        <w:t>1100</w:t>
      </w:r>
      <w:r w:rsidRPr="005004A0">
        <w:rPr>
          <w:lang w:val="en-US"/>
        </w:rPr>
        <w:t xml:space="preserve"> </w:t>
      </w:r>
      <w:r>
        <w:rPr>
          <w:lang w:val="en-US"/>
        </w:rPr>
        <w:t>101</w:t>
      </w:r>
      <w:r w:rsidRPr="005004A0">
        <w:rPr>
          <w:lang w:val="en-US"/>
        </w:rPr>
        <w:t xml:space="preserve"> </w:t>
      </w:r>
      <w:r>
        <w:rPr>
          <w:lang w:val="en-US"/>
        </w:rPr>
        <w:t>101</w:t>
      </w:r>
      <w:r w:rsidRPr="005004A0">
        <w:rPr>
          <w:lang w:val="en-US"/>
        </w:rPr>
        <w:t xml:space="preserve"> </w:t>
      </w:r>
      <w:r>
        <w:rPr>
          <w:lang w:val="en-US"/>
        </w:rPr>
        <w:t>101</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100</w:t>
      </w:r>
      <w:r w:rsidRPr="005004A0">
        <w:rPr>
          <w:lang w:val="en-US"/>
        </w:rPr>
        <w:t xml:space="preserve"> </w:t>
      </w:r>
      <w:r>
        <w:rPr>
          <w:lang w:val="en-US"/>
        </w:rPr>
        <w:t>101</w:t>
      </w:r>
      <w:r w:rsidRPr="005004A0">
        <w:rPr>
          <w:lang w:val="en-US"/>
        </w:rPr>
        <w:t xml:space="preserve"> </w:t>
      </w:r>
      <w:r>
        <w:rPr>
          <w:lang w:val="en-US"/>
        </w:rPr>
        <w:t>101</w:t>
      </w:r>
      <w:r w:rsidRPr="005004A0">
        <w:rPr>
          <w:lang w:val="en-US"/>
        </w:rPr>
        <w:t xml:space="preserve"> </w:t>
      </w:r>
      <w:r>
        <w:rPr>
          <w:lang w:val="en-US"/>
        </w:rPr>
        <w:t>1100</w:t>
      </w:r>
      <w:r w:rsidRPr="005004A0">
        <w:rPr>
          <w:lang w:val="en-US"/>
        </w:rPr>
        <w:t xml:space="preserve"> </w:t>
      </w:r>
      <w:r>
        <w:rPr>
          <w:lang w:val="en-US"/>
        </w:rPr>
        <w:t>1100</w:t>
      </w:r>
      <w:r w:rsidRPr="005004A0">
        <w:rPr>
          <w:lang w:val="en-US"/>
        </w:rPr>
        <w:t xml:space="preserve"> </w:t>
      </w:r>
      <w:r>
        <w:rPr>
          <w:lang w:val="en-US"/>
        </w:rPr>
        <w:t>00</w:t>
      </w:r>
      <w:r w:rsidRPr="005004A0">
        <w:rPr>
          <w:lang w:val="en-US"/>
        </w:rPr>
        <w:t xml:space="preserve"> </w:t>
      </w:r>
      <w:r>
        <w:rPr>
          <w:lang w:val="en-US"/>
        </w:rPr>
        <w:t>01</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101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1110</w:t>
      </w:r>
      <w:r w:rsidRPr="005004A0">
        <w:rPr>
          <w:lang w:val="en-US"/>
        </w:rPr>
        <w:t xml:space="preserve"> </w:t>
      </w:r>
      <w:r>
        <w:rPr>
          <w:lang w:val="en-US"/>
        </w:rPr>
        <w:t>1101</w:t>
      </w:r>
      <w:r w:rsidRPr="005004A0">
        <w:rPr>
          <w:lang w:val="en-US"/>
        </w:rPr>
        <w:t xml:space="preserve"> </w:t>
      </w:r>
      <w:r>
        <w:rPr>
          <w:lang w:val="en-US"/>
        </w:rPr>
        <w:t>1101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1101</w:t>
      </w:r>
      <w:r w:rsidRPr="005004A0">
        <w:rPr>
          <w:lang w:val="en-US"/>
        </w:rPr>
        <w:t xml:space="preserve"> </w:t>
      </w:r>
      <w:r>
        <w:rPr>
          <w:lang w:val="en-US"/>
        </w:rPr>
        <w:t>1101</w:t>
      </w:r>
      <w:r w:rsidRPr="005004A0">
        <w:rPr>
          <w:lang w:val="en-US"/>
        </w:rPr>
        <w:t xml:space="preserve"> </w:t>
      </w:r>
      <w:r>
        <w:rPr>
          <w:lang w:val="en-US"/>
        </w:rPr>
        <w:t>1101</w:t>
      </w:r>
      <w:r w:rsidRPr="005004A0">
        <w:rPr>
          <w:lang w:val="en-US"/>
        </w:rPr>
        <w:t xml:space="preserve"> </w:t>
      </w:r>
      <w:r>
        <w:rPr>
          <w:lang w:val="en-US"/>
        </w:rPr>
        <w:t>01</w:t>
      </w:r>
      <w:r w:rsidRPr="005004A0">
        <w:rPr>
          <w:lang w:val="en-US"/>
        </w:rPr>
        <w:t xml:space="preserve"> </w:t>
      </w:r>
      <w:r>
        <w:rPr>
          <w:lang w:val="en-US"/>
        </w:rPr>
        <w:t>00</w:t>
      </w:r>
      <w:r w:rsidRPr="005004A0">
        <w:rPr>
          <w:lang w:val="en-US"/>
        </w:rPr>
        <w:t xml:space="preserve"> </w:t>
      </w:r>
      <w:r>
        <w:rPr>
          <w:lang w:val="en-US"/>
        </w:rPr>
        <w:t>1100</w:t>
      </w:r>
      <w:r w:rsidRPr="005004A0">
        <w:rPr>
          <w:lang w:val="en-US"/>
        </w:rPr>
        <w:t xml:space="preserve"> </w:t>
      </w:r>
      <w:r>
        <w:rPr>
          <w:lang w:val="en-US"/>
        </w:rPr>
        <w:t>101</w:t>
      </w:r>
      <w:r w:rsidRPr="005004A0">
        <w:rPr>
          <w:lang w:val="en-US"/>
        </w:rPr>
        <w:t xml:space="preserve"> </w:t>
      </w:r>
      <w:r>
        <w:rPr>
          <w:lang w:val="en-US"/>
        </w:rPr>
        <w:t>101</w:t>
      </w:r>
      <w:r w:rsidRPr="005004A0">
        <w:rPr>
          <w:lang w:val="en-US"/>
        </w:rPr>
        <w:t xml:space="preserve"> </w:t>
      </w:r>
      <w:r>
        <w:rPr>
          <w:lang w:val="en-US"/>
        </w:rPr>
        <w:t>1100</w:t>
      </w:r>
      <w:r w:rsidRPr="005004A0">
        <w:rPr>
          <w:lang w:val="en-US"/>
        </w:rPr>
        <w:t xml:space="preserve"> </w:t>
      </w:r>
      <w:r>
        <w:rPr>
          <w:lang w:val="en-US"/>
        </w:rPr>
        <w:t>1100</w:t>
      </w:r>
      <w:r w:rsidRPr="005004A0">
        <w:rPr>
          <w:lang w:val="en-US"/>
        </w:rPr>
        <w:t xml:space="preserve"> </w:t>
      </w:r>
      <w:r>
        <w:rPr>
          <w:lang w:val="en-US"/>
        </w:rPr>
        <w:t>1100</w:t>
      </w:r>
      <w:r w:rsidRPr="005004A0">
        <w:rPr>
          <w:lang w:val="en-US"/>
        </w:rPr>
        <w:t xml:space="preserve"> </w:t>
      </w:r>
      <w:r>
        <w:rPr>
          <w:lang w:val="en-US"/>
        </w:rPr>
        <w:t>1100</w:t>
      </w:r>
      <w:r w:rsidRPr="005004A0">
        <w:rPr>
          <w:lang w:val="en-US"/>
        </w:rPr>
        <w:t xml:space="preserve"> </w:t>
      </w:r>
      <w:r>
        <w:rPr>
          <w:lang w:val="en-US"/>
        </w:rPr>
        <w:t>01</w:t>
      </w:r>
      <w:r w:rsidRPr="005004A0">
        <w:rPr>
          <w:lang w:val="en-US"/>
        </w:rPr>
        <w:t xml:space="preserve"> </w:t>
      </w:r>
      <w:r>
        <w:rPr>
          <w:lang w:val="en-US"/>
        </w:rPr>
        <w:t>1110</w:t>
      </w:r>
      <w:r w:rsidRPr="005004A0">
        <w:rPr>
          <w:lang w:val="en-US"/>
        </w:rPr>
        <w:t xml:space="preserve"> </w:t>
      </w:r>
      <w:r>
        <w:rPr>
          <w:lang w:val="en-US"/>
        </w:rPr>
        <w:t>1110</w:t>
      </w:r>
      <w:r w:rsidRPr="005004A0">
        <w:rPr>
          <w:lang w:val="en-US"/>
        </w:rPr>
        <w:t xml:space="preserve"> </w:t>
      </w:r>
      <w:r>
        <w:rPr>
          <w:lang w:val="en-US"/>
        </w:rPr>
        <w:t>1101</w:t>
      </w:r>
      <w:r w:rsidRPr="005004A0">
        <w:rPr>
          <w:lang w:val="en-US"/>
        </w:rPr>
        <w:t xml:space="preserve"> </w:t>
      </w:r>
      <w:r>
        <w:rPr>
          <w:lang w:val="en-US"/>
        </w:rPr>
        <w:t>1101</w:t>
      </w:r>
      <w:r w:rsidRPr="005004A0">
        <w:rPr>
          <w:lang w:val="en-US"/>
        </w:rPr>
        <w:t xml:space="preserve"> </w:t>
      </w:r>
      <w:r>
        <w:rPr>
          <w:lang w:val="en-US"/>
        </w:rPr>
        <w:t>1110</w:t>
      </w:r>
      <w:r w:rsidRPr="005004A0">
        <w:rPr>
          <w:lang w:val="en-US"/>
        </w:rPr>
        <w:t xml:space="preserve"> </w:t>
      </w:r>
      <w:r>
        <w:rPr>
          <w:lang w:val="en-US"/>
        </w:rPr>
        <w:t>1110</w:t>
      </w:r>
      <w:r w:rsidRPr="005004A0">
        <w:rPr>
          <w:lang w:val="en-US"/>
        </w:rPr>
        <w:t xml:space="preserve"> </w:t>
      </w:r>
      <w:r>
        <w:rPr>
          <w:lang w:val="en-US"/>
        </w:rPr>
        <w:t>1111</w:t>
      </w:r>
      <w:r w:rsidRPr="005004A0">
        <w:rPr>
          <w:lang w:val="en-US"/>
        </w:rPr>
        <w:t xml:space="preserve"> </w:t>
      </w:r>
      <w:r>
        <w:rPr>
          <w:lang w:val="en-US"/>
        </w:rPr>
        <w:t>1110</w:t>
      </w:r>
      <w:r w:rsidRPr="005004A0">
        <w:rPr>
          <w:lang w:val="en-US"/>
        </w:rPr>
        <w:t xml:space="preserve"> </w:t>
      </w:r>
      <w:r>
        <w:rPr>
          <w:lang w:val="en-US"/>
        </w:rPr>
        <w:t>1110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1110</w:t>
      </w:r>
      <w:r w:rsidRPr="005004A0">
        <w:rPr>
          <w:lang w:val="en-US"/>
        </w:rPr>
        <w:t xml:space="preserve"> </w:t>
      </w:r>
      <w:r>
        <w:rPr>
          <w:lang w:val="en-US"/>
        </w:rPr>
        <w:t>1101</w:t>
      </w:r>
      <w:r w:rsidRPr="005004A0">
        <w:rPr>
          <w:lang w:val="en-US"/>
        </w:rPr>
        <w:t xml:space="preserve"> </w:t>
      </w:r>
      <w:r>
        <w:rPr>
          <w:lang w:val="en-US"/>
        </w:rPr>
        <w:t>01</w:t>
      </w:r>
      <w:r w:rsidRPr="005004A0">
        <w:rPr>
          <w:lang w:val="en-US"/>
        </w:rPr>
        <w:t xml:space="preserve"> </w:t>
      </w:r>
      <w:r>
        <w:rPr>
          <w:lang w:val="en-US"/>
        </w:rPr>
        <w:t>01</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1100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w:t>
      </w:r>
      <w:r w:rsidRPr="005004A0">
        <w:rPr>
          <w:lang w:val="en-US"/>
        </w:rPr>
        <w:t xml:space="preserve"> </w:t>
      </w:r>
      <w:r>
        <w:rPr>
          <w:lang w:val="en-US"/>
        </w:rPr>
        <w:t>00 00</w:t>
      </w:r>
    </w:p>
    <w:p w:rsidR="000372B5" w:rsidRPr="000372B5" w:rsidRDefault="000372B5" w:rsidP="000372B5">
      <w:pPr>
        <w:pStyle w:val="21"/>
        <w:ind w:left="0" w:firstLine="708"/>
        <w:rPr>
          <w:sz w:val="21"/>
          <w:szCs w:val="20"/>
        </w:rPr>
      </w:pPr>
      <w:bookmarkStart w:id="18" w:name="_Toc53223944"/>
      <w:r w:rsidRPr="000372B5">
        <w:rPr>
          <w:sz w:val="21"/>
          <w:szCs w:val="20"/>
        </w:rPr>
        <w:t>Средняя длина кодового слова:</w:t>
      </w:r>
      <w:bookmarkEnd w:id="18"/>
    </w:p>
    <w:p w:rsidR="000372B5" w:rsidRPr="000372B5" w:rsidRDefault="00E14A1F" w:rsidP="000372B5">
      <w:pPr>
        <w:pStyle w:val="a6"/>
        <w:rPr>
          <w:rFonts w:eastAsiaTheme="minorEastAsia"/>
          <w:sz w:val="20"/>
          <w:szCs w:val="20"/>
        </w:rPr>
      </w:pPr>
      <m:oMathPara>
        <m:oMathParaPr>
          <m:jc m:val="center"/>
        </m:oMathParaPr>
        <m:oMath>
          <m:sSub>
            <m:sSubPr>
              <m:ctrlPr>
                <w:rPr>
                  <w:rFonts w:ascii="Cambria Math" w:hAnsi="Cambria Math"/>
                  <w:b/>
                  <w:caps/>
                  <w:sz w:val="21"/>
                  <w:szCs w:val="20"/>
                </w:rPr>
              </m:ctrlPr>
            </m:sSubPr>
            <m:e>
              <m:r>
                <m:rPr>
                  <m:sty m:val="bi"/>
                </m:rPr>
                <w:rPr>
                  <w:rFonts w:ascii="Cambria Math" w:hAnsi="Cambria Math"/>
                  <w:sz w:val="20"/>
                  <w:szCs w:val="20"/>
                </w:rPr>
                <m:t>l</m:t>
              </m:r>
            </m:e>
            <m:sub>
              <m:r>
                <m:rPr>
                  <m:sty m:val="p"/>
                </m:rPr>
                <w:rPr>
                  <w:rFonts w:ascii="Cambria Math" w:hAnsi="Cambria Math"/>
                  <w:sz w:val="20"/>
                  <w:szCs w:val="20"/>
                </w:rPr>
                <m:t>ср</m:t>
              </m:r>
            </m:sub>
          </m:sSub>
          <m:r>
            <m:rPr>
              <m:sty m:val="p"/>
            </m:rPr>
            <w:rPr>
              <w:rFonts w:ascii="Cambria Math" w:hAnsi="Cambria Math"/>
              <w:sz w:val="20"/>
              <w:szCs w:val="20"/>
            </w:rPr>
            <m:t xml:space="preserve">= </m:t>
          </m:r>
          <m:f>
            <m:fPr>
              <m:ctrlPr>
                <w:rPr>
                  <w:rFonts w:ascii="Cambria Math" w:hAnsi="Cambria Math"/>
                  <w:b/>
                  <w:caps/>
                  <w:sz w:val="21"/>
                  <w:szCs w:val="20"/>
                </w:rPr>
              </m:ctrlPr>
            </m:fPr>
            <m:num>
              <m:r>
                <m:rPr>
                  <m:sty m:val="b"/>
                </m:rPr>
                <w:rPr>
                  <w:rFonts w:ascii="Cambria Math" w:hAnsi="Cambria Math"/>
                  <w:sz w:val="20"/>
                  <w:szCs w:val="20"/>
                </w:rPr>
                <m:t>2</m:t>
              </m:r>
              <m:r>
                <m:rPr>
                  <m:sty m:val="p"/>
                </m:rPr>
                <w:rPr>
                  <w:rFonts w:ascii="Cambria Math" w:hAnsi="Cambria Math"/>
                  <w:sz w:val="20"/>
                  <w:szCs w:val="20"/>
                </w:rPr>
                <m:t>*</m:t>
              </m:r>
              <m:d>
                <m:dPr>
                  <m:ctrlPr>
                    <w:rPr>
                      <w:rFonts w:ascii="Cambria Math" w:hAnsi="Cambria Math"/>
                      <w:sz w:val="20"/>
                      <w:szCs w:val="20"/>
                    </w:rPr>
                  </m:ctrlPr>
                </m:dPr>
                <m:e>
                  <m:r>
                    <m:rPr>
                      <m:sty m:val="b"/>
                    </m:rPr>
                    <w:rPr>
                      <w:rFonts w:ascii="Cambria Math" w:hAnsi="Cambria Math"/>
                      <w:sz w:val="20"/>
                      <w:szCs w:val="20"/>
                    </w:rPr>
                    <m:t>40+34</m:t>
                  </m:r>
                </m:e>
              </m:d>
              <m:r>
                <m:rPr>
                  <m:sty m:val="p"/>
                </m:rPr>
                <w:rPr>
                  <w:rFonts w:ascii="Cambria Math" w:hAnsi="Cambria Math"/>
                  <w:sz w:val="20"/>
                  <w:szCs w:val="20"/>
                </w:rPr>
                <m:t>+</m:t>
              </m:r>
              <m:r>
                <m:rPr>
                  <m:sty m:val="b"/>
                </m:rPr>
                <w:rPr>
                  <w:rFonts w:ascii="Cambria Math" w:hAnsi="Cambria Math"/>
                  <w:sz w:val="20"/>
                  <w:szCs w:val="20"/>
                </w:rPr>
                <m:t>3</m:t>
              </m:r>
              <m:d>
                <m:dPr>
                  <m:ctrlPr>
                    <w:rPr>
                      <w:rFonts w:ascii="Cambria Math" w:hAnsi="Cambria Math"/>
                      <w:sz w:val="20"/>
                      <w:szCs w:val="20"/>
                    </w:rPr>
                  </m:ctrlPr>
                </m:dPr>
                <m:e>
                  <m:r>
                    <m:rPr>
                      <m:sty m:val="b"/>
                    </m:rPr>
                    <w:rPr>
                      <w:rFonts w:ascii="Cambria Math" w:hAnsi="Cambria Math"/>
                      <w:sz w:val="20"/>
                      <w:szCs w:val="20"/>
                    </w:rPr>
                    <m:t>17+11</m:t>
                  </m:r>
                </m:e>
              </m:d>
              <m:r>
                <m:rPr>
                  <m:sty m:val="p"/>
                </m:rPr>
                <w:rPr>
                  <w:rFonts w:ascii="Cambria Math" w:hAnsi="Cambria Math"/>
                  <w:sz w:val="20"/>
                  <w:szCs w:val="20"/>
                </w:rPr>
                <m:t>+</m:t>
              </m:r>
              <m:r>
                <m:rPr>
                  <m:sty m:val="b"/>
                </m:rPr>
                <w:rPr>
                  <w:rFonts w:ascii="Cambria Math" w:hAnsi="Cambria Math"/>
                  <w:sz w:val="20"/>
                  <w:szCs w:val="20"/>
                </w:rPr>
                <m:t>4</m:t>
              </m:r>
              <m:r>
                <m:rPr>
                  <m:sty m:val="p"/>
                </m:rPr>
                <w:rPr>
                  <w:rFonts w:ascii="Cambria Math" w:hAnsi="Cambria Math"/>
                  <w:sz w:val="20"/>
                  <w:szCs w:val="20"/>
                </w:rPr>
                <m:t>*</m:t>
              </m:r>
              <m:d>
                <m:dPr>
                  <m:ctrlPr>
                    <w:rPr>
                      <w:rFonts w:ascii="Cambria Math" w:hAnsi="Cambria Math"/>
                      <w:sz w:val="20"/>
                      <w:szCs w:val="20"/>
                    </w:rPr>
                  </m:ctrlPr>
                </m:dPr>
                <m:e>
                  <m:r>
                    <m:rPr>
                      <m:sty m:val="b"/>
                    </m:rPr>
                    <w:rPr>
                      <w:rFonts w:ascii="Cambria Math" w:hAnsi="Cambria Math"/>
                      <w:sz w:val="20"/>
                      <w:szCs w:val="20"/>
                    </w:rPr>
                    <m:t>9+8+8+1</m:t>
                  </m:r>
                </m:e>
              </m:d>
            </m:num>
            <m:den>
              <m:r>
                <m:rPr>
                  <m:sty m:val="b"/>
                </m:rPr>
                <w:rPr>
                  <w:rFonts w:ascii="Cambria Math" w:hAnsi="Cambria Math"/>
                  <w:sz w:val="20"/>
                  <w:szCs w:val="20"/>
                </w:rPr>
                <m:t>128</m:t>
              </m:r>
            </m:den>
          </m:f>
          <m:r>
            <m:rPr>
              <m:sty m:val="p"/>
            </m:rPr>
            <w:rPr>
              <w:rFonts w:ascii="Cambria Math" w:hAnsi="Cambria Math"/>
              <w:sz w:val="20"/>
              <w:szCs w:val="20"/>
            </w:rPr>
            <m:t xml:space="preserve">= </m:t>
          </m:r>
          <m:r>
            <m:rPr>
              <m:sty m:val="b"/>
            </m:rPr>
            <w:rPr>
              <w:rFonts w:ascii="Cambria Math" w:hAnsi="Cambria Math"/>
              <w:sz w:val="20"/>
              <w:szCs w:val="20"/>
            </w:rPr>
            <m:t>2,625</m:t>
          </m:r>
        </m:oMath>
      </m:oMathPara>
    </w:p>
    <w:p w:rsidR="000372B5" w:rsidRPr="000372B5" w:rsidRDefault="000372B5" w:rsidP="000372B5">
      <w:pPr>
        <w:pStyle w:val="21"/>
        <w:rPr>
          <w:rStyle w:val="af5"/>
          <w:rFonts w:eastAsiaTheme="minorEastAsia"/>
          <w:i w:val="0"/>
          <w:iCs w:val="0"/>
          <w:color w:val="000000" w:themeColor="text1"/>
          <w:sz w:val="21"/>
          <w:szCs w:val="21"/>
        </w:rPr>
      </w:pPr>
      <w:bookmarkStart w:id="19" w:name="_Toc53223945"/>
      <w:r w:rsidRPr="000372B5">
        <w:rPr>
          <w:rStyle w:val="af5"/>
          <w:rFonts w:eastAsiaTheme="minorEastAsia"/>
          <w:color w:val="000000" w:themeColor="text1"/>
          <w:sz w:val="21"/>
          <w:szCs w:val="21"/>
        </w:rPr>
        <w:t>Относительная избыточность кода:</w:t>
      </w:r>
      <w:bookmarkEnd w:id="19"/>
    </w:p>
    <w:p w:rsidR="000372B5" w:rsidRPr="000372B5" w:rsidRDefault="000372B5" w:rsidP="000372B5">
      <w:pPr>
        <w:pStyle w:val="a6"/>
        <w:rPr>
          <w:rStyle w:val="af5"/>
          <w:rFonts w:eastAsiaTheme="minorEastAsia"/>
          <w:i w:val="0"/>
          <w:iCs w:val="0"/>
          <w:color w:val="000000" w:themeColor="text1"/>
          <w:sz w:val="20"/>
          <w:szCs w:val="21"/>
          <w:lang w:val="en-US"/>
        </w:rPr>
      </w:pPr>
      <m:oMathPara>
        <m:oMathParaPr>
          <m:jc m:val="center"/>
        </m:oMathParaPr>
        <m:oMath>
          <m:r>
            <m:rPr>
              <m:sty m:val="p"/>
            </m:rPr>
            <w:rPr>
              <w:rStyle w:val="af5"/>
              <w:rFonts w:ascii="Cambria Math" w:eastAsiaTheme="minorEastAsia" w:hAnsi="Cambria Math"/>
              <w:color w:val="000000" w:themeColor="text1"/>
              <w:sz w:val="20"/>
              <w:szCs w:val="21"/>
              <w:lang w:val="en-US"/>
            </w:rPr>
            <m:t>Q</m:t>
          </m:r>
          <m:r>
            <m:rPr>
              <m:sty m:val="p"/>
            </m:rPr>
            <w:rPr>
              <w:rStyle w:val="af5"/>
              <w:rFonts w:ascii="Cambria Math" w:eastAsiaTheme="minorEastAsia" w:hAnsi="Cambria Math"/>
              <w:color w:val="000000" w:themeColor="text1"/>
              <w:sz w:val="20"/>
              <w:szCs w:val="21"/>
            </w:rPr>
            <m:t xml:space="preserve"> = 1 - </m:t>
          </m:r>
          <m:f>
            <m:fPr>
              <m:ctrlPr>
                <w:rPr>
                  <w:rStyle w:val="af5"/>
                  <w:rFonts w:ascii="Cambria Math" w:eastAsiaTheme="minorEastAsia" w:hAnsi="Cambria Math"/>
                  <w:i w:val="0"/>
                  <w:iCs w:val="0"/>
                  <w:color w:val="000000" w:themeColor="text1"/>
                  <w:lang w:val="en-US"/>
                </w:rPr>
              </m:ctrlPr>
            </m:fPr>
            <m:num>
              <m:r>
                <w:rPr>
                  <w:rFonts w:ascii="Cambria Math" w:hAnsi="Cambria Math"/>
                </w:rPr>
                <m:t>2.54749</m:t>
              </m:r>
            </m:num>
            <m:den>
              <m:r>
                <m:rPr>
                  <m:sty m:val="p"/>
                </m:rPr>
                <w:rPr>
                  <w:rFonts w:ascii="Cambria Math" w:hAnsi="Cambria Math"/>
                  <w:sz w:val="20"/>
                  <w:szCs w:val="20"/>
                </w:rPr>
                <m:t>2,625</m:t>
              </m:r>
            </m:den>
          </m:f>
          <m:r>
            <m:rPr>
              <m:sty m:val="p"/>
            </m:rPr>
            <w:rPr>
              <w:rStyle w:val="af5"/>
              <w:rFonts w:ascii="Cambria Math" w:eastAsiaTheme="minorEastAsia" w:hAnsi="Cambria Math"/>
              <w:color w:val="000000" w:themeColor="text1"/>
              <w:sz w:val="20"/>
              <w:szCs w:val="21"/>
            </w:rPr>
            <m:t>~ 0,03</m:t>
          </m:r>
        </m:oMath>
      </m:oMathPara>
    </w:p>
    <w:p w:rsidR="000372B5" w:rsidRPr="000372B5" w:rsidRDefault="000372B5" w:rsidP="000372B5">
      <w:pPr>
        <w:pStyle w:val="21"/>
        <w:rPr>
          <w:i/>
          <w:sz w:val="21"/>
          <w:szCs w:val="20"/>
        </w:rPr>
      </w:pPr>
      <w:bookmarkStart w:id="20" w:name="_Toc53223946"/>
      <w:r w:rsidRPr="000372B5">
        <w:rPr>
          <w:i/>
          <w:sz w:val="21"/>
          <w:szCs w:val="20"/>
        </w:rPr>
        <w:t>Количество переданной информации:</w:t>
      </w:r>
      <w:bookmarkEnd w:id="20"/>
    </w:p>
    <w:p w:rsidR="000372B5" w:rsidRPr="000372B5" w:rsidRDefault="000372B5" w:rsidP="000372B5">
      <w:pPr>
        <w:pStyle w:val="a6"/>
        <w:rPr>
          <w:sz w:val="20"/>
          <w:szCs w:val="20"/>
        </w:rPr>
      </w:pPr>
      <m:oMath>
        <m:r>
          <m:rPr>
            <m:sty m:val="b"/>
          </m:rPr>
          <w:rPr>
            <w:rFonts w:ascii="Cambria Math" w:hAnsi="Cambria Math"/>
            <w:sz w:val="20"/>
            <w:szCs w:val="20"/>
          </w:rPr>
          <m:t>2</m:t>
        </m:r>
        <m:r>
          <m:rPr>
            <m:sty m:val="p"/>
          </m:rPr>
          <w:rPr>
            <w:rFonts w:ascii="Cambria Math" w:hAnsi="Cambria Math"/>
            <w:sz w:val="20"/>
            <w:szCs w:val="20"/>
          </w:rPr>
          <m:t>*</m:t>
        </m:r>
        <m:d>
          <m:dPr>
            <m:ctrlPr>
              <w:rPr>
                <w:rFonts w:ascii="Cambria Math" w:hAnsi="Cambria Math"/>
                <w:sz w:val="20"/>
                <w:szCs w:val="20"/>
              </w:rPr>
            </m:ctrlPr>
          </m:dPr>
          <m:e>
            <m:r>
              <m:rPr>
                <m:sty m:val="b"/>
              </m:rPr>
              <w:rPr>
                <w:rFonts w:ascii="Cambria Math" w:hAnsi="Cambria Math"/>
                <w:sz w:val="20"/>
                <w:szCs w:val="20"/>
              </w:rPr>
              <m:t>40+34</m:t>
            </m:r>
          </m:e>
        </m:d>
        <m:r>
          <m:rPr>
            <m:sty m:val="p"/>
          </m:rPr>
          <w:rPr>
            <w:rFonts w:ascii="Cambria Math" w:hAnsi="Cambria Math"/>
            <w:sz w:val="20"/>
            <w:szCs w:val="20"/>
          </w:rPr>
          <m:t>+</m:t>
        </m:r>
        <m:r>
          <m:rPr>
            <m:sty m:val="b"/>
          </m:rPr>
          <w:rPr>
            <w:rFonts w:ascii="Cambria Math" w:hAnsi="Cambria Math"/>
            <w:sz w:val="20"/>
            <w:szCs w:val="20"/>
          </w:rPr>
          <m:t>3</m:t>
        </m:r>
        <m:d>
          <m:dPr>
            <m:ctrlPr>
              <w:rPr>
                <w:rFonts w:ascii="Cambria Math" w:hAnsi="Cambria Math"/>
                <w:sz w:val="20"/>
                <w:szCs w:val="20"/>
              </w:rPr>
            </m:ctrlPr>
          </m:dPr>
          <m:e>
            <m:r>
              <m:rPr>
                <m:sty m:val="b"/>
              </m:rPr>
              <w:rPr>
                <w:rFonts w:ascii="Cambria Math" w:hAnsi="Cambria Math"/>
                <w:sz w:val="20"/>
                <w:szCs w:val="20"/>
              </w:rPr>
              <m:t>17+11</m:t>
            </m:r>
          </m:e>
        </m:d>
        <m:r>
          <m:rPr>
            <m:sty m:val="p"/>
          </m:rPr>
          <w:rPr>
            <w:rFonts w:ascii="Cambria Math" w:hAnsi="Cambria Math"/>
            <w:sz w:val="20"/>
            <w:szCs w:val="20"/>
          </w:rPr>
          <m:t>+</m:t>
        </m:r>
        <m:r>
          <m:rPr>
            <m:sty m:val="b"/>
          </m:rPr>
          <w:rPr>
            <w:rFonts w:ascii="Cambria Math" w:hAnsi="Cambria Math"/>
            <w:sz w:val="20"/>
            <w:szCs w:val="20"/>
          </w:rPr>
          <m:t>4</m:t>
        </m:r>
        <m:r>
          <m:rPr>
            <m:sty m:val="p"/>
          </m:rPr>
          <w:rPr>
            <w:rFonts w:ascii="Cambria Math" w:hAnsi="Cambria Math"/>
            <w:sz w:val="20"/>
            <w:szCs w:val="20"/>
          </w:rPr>
          <m:t>*</m:t>
        </m:r>
        <m:d>
          <m:dPr>
            <m:ctrlPr>
              <w:rPr>
                <w:rFonts w:ascii="Cambria Math" w:hAnsi="Cambria Math"/>
                <w:sz w:val="20"/>
                <w:szCs w:val="20"/>
              </w:rPr>
            </m:ctrlPr>
          </m:dPr>
          <m:e>
            <m:r>
              <m:rPr>
                <m:sty m:val="b"/>
              </m:rPr>
              <w:rPr>
                <w:rFonts w:ascii="Cambria Math" w:hAnsi="Cambria Math"/>
                <w:sz w:val="20"/>
                <w:szCs w:val="20"/>
              </w:rPr>
              <m:t>9+8+8+1</m:t>
            </m:r>
          </m:e>
        </m:d>
        <m:r>
          <m:rPr>
            <m:sty m:val="p"/>
          </m:rPr>
          <w:rPr>
            <w:rFonts w:ascii="Cambria Math" w:eastAsiaTheme="minorEastAsia" w:hAnsi="Cambria Math"/>
            <w:sz w:val="20"/>
            <w:szCs w:val="20"/>
          </w:rPr>
          <m:t>= 336(бит)</m:t>
        </m:r>
      </m:oMath>
      <w:r w:rsidRPr="000372B5">
        <w:rPr>
          <w:rFonts w:eastAsiaTheme="minorEastAsia"/>
          <w:sz w:val="20"/>
          <w:szCs w:val="20"/>
        </w:rPr>
        <w:t xml:space="preserve"> </w:t>
      </w:r>
    </w:p>
    <w:p w:rsidR="000372B5" w:rsidRDefault="000372B5">
      <w:pPr>
        <w:rPr>
          <w:sz w:val="21"/>
          <w:szCs w:val="21"/>
        </w:rPr>
      </w:pPr>
    </w:p>
    <w:p w:rsidR="000372B5" w:rsidRPr="000372B5" w:rsidRDefault="000372B5" w:rsidP="000372B5">
      <w:pPr>
        <w:pStyle w:val="11"/>
        <w:rPr>
          <w:rStyle w:val="af5"/>
          <w:i w:val="0"/>
          <w:iCs w:val="0"/>
          <w:color w:val="auto"/>
        </w:rPr>
      </w:pPr>
      <w:bookmarkStart w:id="21" w:name="_Toc53223947"/>
      <w:r w:rsidRPr="000372B5">
        <w:rPr>
          <w:rStyle w:val="af5"/>
          <w:i w:val="0"/>
          <w:iCs w:val="0"/>
          <w:color w:val="auto"/>
        </w:rPr>
        <w:lastRenderedPageBreak/>
        <w:t>Вывод</w:t>
      </w:r>
      <w:bookmarkEnd w:id="21"/>
    </w:p>
    <w:p w:rsidR="000372B5" w:rsidRPr="00A508E3" w:rsidRDefault="000372B5" w:rsidP="00A508E3">
      <w:pPr>
        <w:pStyle w:val="af4"/>
        <w:rPr>
          <w:sz w:val="21"/>
          <w:szCs w:val="21"/>
        </w:rPr>
      </w:pPr>
      <w:r>
        <w:rPr>
          <w:shd w:val="clear" w:color="auto" w:fill="FFFFFF"/>
        </w:rPr>
        <w:t>В ходе лабораторной работы я познакомился с такими методами сжатия информации, как метод Шеннона-</w:t>
      </w:r>
      <w:proofErr w:type="spellStart"/>
      <w:r>
        <w:rPr>
          <w:shd w:val="clear" w:color="auto" w:fill="FFFFFF"/>
        </w:rPr>
        <w:t>Фано</w:t>
      </w:r>
      <w:proofErr w:type="spellEnd"/>
      <w:r>
        <w:rPr>
          <w:shd w:val="clear" w:color="auto" w:fill="FFFFFF"/>
        </w:rPr>
        <w:t xml:space="preserve"> и метод Хаффмана. Оба метода оказались более эффективными, чем равномерное кодирование. </w:t>
      </w:r>
      <w:r w:rsidR="00A508E3">
        <w:rPr>
          <w:shd w:val="clear" w:color="auto" w:fill="FFFFFF"/>
        </w:rPr>
        <w:t xml:space="preserve">Кодирование методом </w:t>
      </w:r>
      <w:proofErr w:type="spellStart"/>
      <w:r w:rsidR="00A508E3">
        <w:rPr>
          <w:shd w:val="clear" w:color="auto" w:fill="FFFFFF"/>
        </w:rPr>
        <w:t>Шенона-Фано</w:t>
      </w:r>
      <w:proofErr w:type="spellEnd"/>
      <w:r w:rsidR="00A508E3">
        <w:rPr>
          <w:shd w:val="clear" w:color="auto" w:fill="FFFFFF"/>
        </w:rPr>
        <w:t xml:space="preserve"> получилось равным по эффективности кодированию методом Хаффмана.</w:t>
      </w:r>
    </w:p>
    <w:sectPr w:rsidR="000372B5" w:rsidRPr="00A508E3" w:rsidSect="00FE20A6">
      <w:headerReference w:type="default" r:id="rId22"/>
      <w:footerReference w:type="even" r:id="rId23"/>
      <w:footerReference w:type="default" r:id="rId24"/>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14A1F" w:rsidRDefault="00E14A1F" w:rsidP="00FE20A6">
      <w:pPr>
        <w:spacing w:after="0" w:line="240" w:lineRule="auto"/>
      </w:pPr>
      <w:r>
        <w:separator/>
      </w:r>
    </w:p>
  </w:endnote>
  <w:endnote w:type="continuationSeparator" w:id="0">
    <w:p w:rsidR="00E14A1F" w:rsidRDefault="00E14A1F" w:rsidP="00FE2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Строгий">
    <w:altName w:val="Cambria"/>
    <w:panose1 w:val="020B0604020202020204"/>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2"/>
      </w:rPr>
      <w:id w:val="403262588"/>
      <w:docPartObj>
        <w:docPartGallery w:val="Page Numbers (Bottom of Page)"/>
        <w:docPartUnique/>
      </w:docPartObj>
    </w:sdtPr>
    <w:sdtEndPr>
      <w:rPr>
        <w:rStyle w:val="af2"/>
      </w:rPr>
    </w:sdtEndPr>
    <w:sdtContent>
      <w:p w:rsidR="005360A6" w:rsidRDefault="005360A6" w:rsidP="00F73663">
        <w:pPr>
          <w:pStyle w:val="af0"/>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end"/>
        </w:r>
      </w:p>
    </w:sdtContent>
  </w:sdt>
  <w:p w:rsidR="005360A6" w:rsidRDefault="005360A6" w:rsidP="00FE20A6">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2"/>
      </w:rPr>
      <w:id w:val="-1823811850"/>
      <w:docPartObj>
        <w:docPartGallery w:val="Page Numbers (Bottom of Page)"/>
        <w:docPartUnique/>
      </w:docPartObj>
    </w:sdtPr>
    <w:sdtEndPr>
      <w:rPr>
        <w:rStyle w:val="af2"/>
      </w:rPr>
    </w:sdtEndPr>
    <w:sdtContent>
      <w:p w:rsidR="005360A6" w:rsidRDefault="005360A6" w:rsidP="00F73663">
        <w:pPr>
          <w:pStyle w:val="af0"/>
          <w:framePr w:wrap="none" w:vAnchor="text" w:hAnchor="margin" w:xAlign="right"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rsidR="005360A6" w:rsidRDefault="005360A6" w:rsidP="00FE20A6">
    <w:pPr>
      <w:pStyle w:val="af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14A1F" w:rsidRDefault="00E14A1F" w:rsidP="00FE20A6">
      <w:pPr>
        <w:spacing w:after="0" w:line="240" w:lineRule="auto"/>
      </w:pPr>
      <w:r>
        <w:separator/>
      </w:r>
    </w:p>
  </w:footnote>
  <w:footnote w:type="continuationSeparator" w:id="0">
    <w:p w:rsidR="00E14A1F" w:rsidRDefault="00E14A1F" w:rsidP="00FE20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60A6" w:rsidRPr="00FE20A6" w:rsidRDefault="005360A6" w:rsidP="00FE20A6">
    <w:pPr>
      <w:pStyle w:val="a6"/>
      <w:rPr>
        <w:rFonts w:ascii="Times New Roman" w:hAnsi="Times New Roman" w:cs="Times New Roman"/>
        <w:b/>
        <w:bCs/>
        <w:lang w:eastAsia="ru-RU"/>
      </w:rPr>
    </w:pPr>
    <w:r w:rsidRPr="00FE20A6">
      <w:rPr>
        <w:rFonts w:ascii="Times New Roman" w:hAnsi="Times New Roman" w:cs="Times New Roman"/>
        <w:b/>
        <w:bCs/>
        <w:lang w:eastAsia="ru-RU"/>
      </w:rPr>
      <w:t>Эффективное кодирование</w:t>
    </w:r>
  </w:p>
  <w:p w:rsidR="005360A6" w:rsidRDefault="005360A6">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124E"/>
    <w:multiLevelType w:val="hybridMultilevel"/>
    <w:tmpl w:val="B32421BA"/>
    <w:lvl w:ilvl="0" w:tplc="29E0D22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B21DC1"/>
    <w:multiLevelType w:val="hybridMultilevel"/>
    <w:tmpl w:val="C9D0B64C"/>
    <w:lvl w:ilvl="0" w:tplc="EAF8C8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361104E"/>
    <w:multiLevelType w:val="hybridMultilevel"/>
    <w:tmpl w:val="50C4F5B8"/>
    <w:lvl w:ilvl="0" w:tplc="C28282B2">
      <w:start w:val="1"/>
      <w:numFmt w:val="decimal"/>
      <w:pStyle w:val="a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821CFC"/>
    <w:multiLevelType w:val="hybridMultilevel"/>
    <w:tmpl w:val="498E3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DF"/>
    <w:rsid w:val="00003695"/>
    <w:rsid w:val="00016ADF"/>
    <w:rsid w:val="000372B5"/>
    <w:rsid w:val="0009640A"/>
    <w:rsid w:val="001540F5"/>
    <w:rsid w:val="0021516C"/>
    <w:rsid w:val="002D430C"/>
    <w:rsid w:val="00503469"/>
    <w:rsid w:val="005360A6"/>
    <w:rsid w:val="005E39B4"/>
    <w:rsid w:val="00640FEE"/>
    <w:rsid w:val="007354F0"/>
    <w:rsid w:val="007547BB"/>
    <w:rsid w:val="007C2DD0"/>
    <w:rsid w:val="007F2001"/>
    <w:rsid w:val="0086297C"/>
    <w:rsid w:val="009C0689"/>
    <w:rsid w:val="009E24D4"/>
    <w:rsid w:val="00A508E3"/>
    <w:rsid w:val="00C826E0"/>
    <w:rsid w:val="00D80756"/>
    <w:rsid w:val="00DA4A94"/>
    <w:rsid w:val="00DC4962"/>
    <w:rsid w:val="00DF7BF6"/>
    <w:rsid w:val="00E14A1F"/>
    <w:rsid w:val="00F73663"/>
    <w:rsid w:val="00F83929"/>
    <w:rsid w:val="00FE20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46ED"/>
  <w15:chartTrackingRefBased/>
  <w15:docId w15:val="{851145BC-DF20-8941-8DEF-915D7E45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semiHidden/>
    <w:qFormat/>
    <w:rsid w:val="0086297C"/>
  </w:style>
  <w:style w:type="paragraph" w:styleId="1">
    <w:name w:val="heading 1"/>
    <w:basedOn w:val="a1"/>
    <w:next w:val="a1"/>
    <w:link w:val="10"/>
    <w:uiPriority w:val="9"/>
    <w:semiHidden/>
    <w:qFormat/>
    <w:rsid w:val="00FE2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1"/>
    <w:next w:val="a1"/>
    <w:link w:val="20"/>
    <w:uiPriority w:val="9"/>
    <w:semiHidden/>
    <w:qFormat/>
    <w:rsid w:val="00FE20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semiHidden/>
    <w:unhideWhenUsed/>
    <w:qFormat/>
    <w:rsid w:val="00FE20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semiHidden/>
    <w:unhideWhenUsed/>
    <w:qFormat/>
    <w:rsid w:val="00FE20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semiHidden/>
    <w:qFormat/>
    <w:rsid w:val="00003695"/>
    <w:pPr>
      <w:ind w:left="720"/>
      <w:contextualSpacing/>
    </w:pPr>
  </w:style>
  <w:style w:type="paragraph" w:customStyle="1" w:styleId="11">
    <w:name w:val="Заголовок 1  уровня"/>
    <w:basedOn w:val="a5"/>
    <w:qFormat/>
    <w:rsid w:val="005E39B4"/>
    <w:pPr>
      <w:keepNext/>
      <w:keepLines/>
      <w:suppressAutoHyphens/>
      <w:spacing w:after="240" w:line="360" w:lineRule="auto"/>
      <w:jc w:val="center"/>
    </w:pPr>
    <w:rPr>
      <w:b/>
      <w:caps/>
      <w:sz w:val="28"/>
    </w:rPr>
  </w:style>
  <w:style w:type="paragraph" w:customStyle="1" w:styleId="21">
    <w:name w:val="Заголовок 2 уровня"/>
    <w:basedOn w:val="11"/>
    <w:qFormat/>
    <w:rsid w:val="0009640A"/>
    <w:pPr>
      <w:jc w:val="left"/>
    </w:pPr>
    <w:rPr>
      <w:sz w:val="24"/>
    </w:rPr>
  </w:style>
  <w:style w:type="paragraph" w:customStyle="1" w:styleId="31">
    <w:name w:val="Заголовок 3 уровня"/>
    <w:basedOn w:val="21"/>
    <w:qFormat/>
    <w:rsid w:val="0009640A"/>
    <w:rPr>
      <w:b w:val="0"/>
      <w:i/>
    </w:rPr>
  </w:style>
  <w:style w:type="paragraph" w:styleId="a6">
    <w:name w:val="Body Text"/>
    <w:basedOn w:val="a1"/>
    <w:link w:val="a7"/>
    <w:uiPriority w:val="99"/>
    <w:rsid w:val="007354F0"/>
    <w:pPr>
      <w:jc w:val="center"/>
    </w:pPr>
  </w:style>
  <w:style w:type="character" w:customStyle="1" w:styleId="a7">
    <w:name w:val="Основной текст Знак"/>
    <w:basedOn w:val="a2"/>
    <w:link w:val="a6"/>
    <w:uiPriority w:val="99"/>
    <w:rsid w:val="007354F0"/>
  </w:style>
  <w:style w:type="paragraph" w:customStyle="1" w:styleId="a8">
    <w:name w:val="Определение"/>
    <w:basedOn w:val="a1"/>
    <w:qFormat/>
    <w:rsid w:val="0086297C"/>
    <w:pPr>
      <w:spacing w:after="120" w:line="360" w:lineRule="auto"/>
      <w:ind w:left="851" w:hanging="851"/>
      <w:contextualSpacing/>
    </w:pPr>
    <w:rPr>
      <w:i/>
      <w:caps/>
      <w:sz w:val="24"/>
    </w:rPr>
  </w:style>
  <w:style w:type="paragraph" w:customStyle="1" w:styleId="a9">
    <w:name w:val="Примечание"/>
    <w:basedOn w:val="a8"/>
    <w:qFormat/>
    <w:rsid w:val="0086297C"/>
    <w:pPr>
      <w:spacing w:line="240" w:lineRule="auto"/>
    </w:pPr>
    <w:rPr>
      <w:sz w:val="20"/>
    </w:rPr>
  </w:style>
  <w:style w:type="paragraph" w:customStyle="1" w:styleId="aa">
    <w:name w:val="Название таблицы"/>
    <w:basedOn w:val="a8"/>
    <w:qFormat/>
    <w:rsid w:val="0086297C"/>
    <w:pPr>
      <w:suppressAutoHyphens/>
      <w:spacing w:line="240" w:lineRule="auto"/>
      <w:ind w:left="0" w:firstLine="0"/>
    </w:pPr>
    <w:rPr>
      <w:b/>
      <w:sz w:val="20"/>
    </w:rPr>
  </w:style>
  <w:style w:type="paragraph" w:customStyle="1" w:styleId="ab">
    <w:name w:val="Название рисунка"/>
    <w:basedOn w:val="aa"/>
    <w:qFormat/>
    <w:rsid w:val="0086297C"/>
    <w:pPr>
      <w:jc w:val="center"/>
    </w:pPr>
  </w:style>
  <w:style w:type="paragraph" w:customStyle="1" w:styleId="12">
    <w:name w:val="Стиль1"/>
    <w:basedOn w:val="aa"/>
    <w:semiHidden/>
    <w:rsid w:val="0086297C"/>
    <w:pPr>
      <w:spacing w:before="120" w:after="240"/>
      <w:ind w:left="1418" w:hanging="1418"/>
    </w:pPr>
    <w:rPr>
      <w:sz w:val="24"/>
    </w:rPr>
  </w:style>
  <w:style w:type="paragraph" w:styleId="a0">
    <w:name w:val="List"/>
    <w:basedOn w:val="a1"/>
    <w:uiPriority w:val="99"/>
    <w:rsid w:val="007354F0"/>
    <w:pPr>
      <w:numPr>
        <w:numId w:val="1"/>
      </w:numPr>
      <w:spacing w:after="120" w:line="360" w:lineRule="auto"/>
      <w:ind w:left="714" w:hanging="357"/>
      <w:contextualSpacing/>
    </w:pPr>
    <w:rPr>
      <w:sz w:val="24"/>
    </w:rPr>
  </w:style>
  <w:style w:type="paragraph" w:customStyle="1" w:styleId="ac">
    <w:name w:val="Колонтитул"/>
    <w:basedOn w:val="a0"/>
    <w:qFormat/>
    <w:rsid w:val="00C826E0"/>
    <w:pPr>
      <w:jc w:val="center"/>
    </w:pPr>
    <w:rPr>
      <w:sz w:val="22"/>
    </w:rPr>
  </w:style>
  <w:style w:type="paragraph" w:customStyle="1" w:styleId="ad">
    <w:name w:val="Формула"/>
    <w:basedOn w:val="a1"/>
    <w:qFormat/>
    <w:rsid w:val="00DF7BF6"/>
    <w:pPr>
      <w:suppressAutoHyphens/>
      <w:spacing w:before="120" w:after="240" w:line="240" w:lineRule="auto"/>
      <w:ind w:left="1418" w:hanging="1418"/>
    </w:pPr>
    <w:rPr>
      <w:rFonts w:ascii="Times New Roman" w:hAnsi="Times New Roman" w:cs="Times New Roman"/>
      <w:sz w:val="24"/>
      <w:lang w:val="en-US"/>
    </w:rPr>
  </w:style>
  <w:style w:type="paragraph" w:styleId="ae">
    <w:name w:val="header"/>
    <w:basedOn w:val="a1"/>
    <w:link w:val="af"/>
    <w:uiPriority w:val="99"/>
    <w:unhideWhenUsed/>
    <w:rsid w:val="00FE20A6"/>
    <w:pPr>
      <w:tabs>
        <w:tab w:val="center" w:pos="4677"/>
        <w:tab w:val="right" w:pos="9355"/>
      </w:tabs>
      <w:spacing w:after="0" w:line="240" w:lineRule="auto"/>
    </w:pPr>
  </w:style>
  <w:style w:type="character" w:customStyle="1" w:styleId="af">
    <w:name w:val="Верхний колонтитул Знак"/>
    <w:basedOn w:val="a2"/>
    <w:link w:val="ae"/>
    <w:uiPriority w:val="99"/>
    <w:rsid w:val="00FE20A6"/>
  </w:style>
  <w:style w:type="paragraph" w:styleId="af0">
    <w:name w:val="footer"/>
    <w:basedOn w:val="a1"/>
    <w:link w:val="af1"/>
    <w:uiPriority w:val="99"/>
    <w:unhideWhenUsed/>
    <w:rsid w:val="00FE20A6"/>
    <w:pPr>
      <w:tabs>
        <w:tab w:val="center" w:pos="4677"/>
        <w:tab w:val="right" w:pos="9355"/>
      </w:tabs>
      <w:spacing w:after="0" w:line="240" w:lineRule="auto"/>
    </w:pPr>
  </w:style>
  <w:style w:type="character" w:customStyle="1" w:styleId="af1">
    <w:name w:val="Нижний колонтитул Знак"/>
    <w:basedOn w:val="a2"/>
    <w:link w:val="af0"/>
    <w:uiPriority w:val="99"/>
    <w:rsid w:val="00FE20A6"/>
  </w:style>
  <w:style w:type="character" w:styleId="af2">
    <w:name w:val="page number"/>
    <w:basedOn w:val="a2"/>
    <w:uiPriority w:val="99"/>
    <w:semiHidden/>
    <w:unhideWhenUsed/>
    <w:rsid w:val="00FE20A6"/>
  </w:style>
  <w:style w:type="character" w:customStyle="1" w:styleId="10">
    <w:name w:val="Заголовок 1 Знак"/>
    <w:basedOn w:val="a2"/>
    <w:link w:val="1"/>
    <w:uiPriority w:val="9"/>
    <w:semiHidden/>
    <w:rsid w:val="00FE20A6"/>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2"/>
    <w:link w:val="3"/>
    <w:uiPriority w:val="9"/>
    <w:semiHidden/>
    <w:rsid w:val="00FE20A6"/>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2"/>
    <w:link w:val="2"/>
    <w:uiPriority w:val="9"/>
    <w:semiHidden/>
    <w:rsid w:val="00FE20A6"/>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2"/>
    <w:link w:val="4"/>
    <w:uiPriority w:val="9"/>
    <w:semiHidden/>
    <w:rsid w:val="00FE20A6"/>
    <w:rPr>
      <w:rFonts w:asciiTheme="majorHAnsi" w:eastAsiaTheme="majorEastAsia" w:hAnsiTheme="majorHAnsi" w:cstheme="majorBidi"/>
      <w:i/>
      <w:iCs/>
      <w:color w:val="2E74B5" w:themeColor="accent1" w:themeShade="BF"/>
    </w:rPr>
  </w:style>
  <w:style w:type="paragraph" w:styleId="22">
    <w:name w:val="toc 2"/>
    <w:basedOn w:val="a1"/>
    <w:next w:val="a1"/>
    <w:autoRedefine/>
    <w:uiPriority w:val="39"/>
    <w:unhideWhenUsed/>
    <w:rsid w:val="005E39B4"/>
    <w:pPr>
      <w:spacing w:after="100"/>
      <w:ind w:left="220"/>
    </w:pPr>
  </w:style>
  <w:style w:type="paragraph" w:styleId="13">
    <w:name w:val="toc 1"/>
    <w:basedOn w:val="a1"/>
    <w:next w:val="a1"/>
    <w:autoRedefine/>
    <w:uiPriority w:val="39"/>
    <w:unhideWhenUsed/>
    <w:rsid w:val="005E39B4"/>
    <w:pPr>
      <w:spacing w:after="100"/>
    </w:pPr>
  </w:style>
  <w:style w:type="character" w:styleId="af3">
    <w:name w:val="Hyperlink"/>
    <w:basedOn w:val="a2"/>
    <w:uiPriority w:val="99"/>
    <w:unhideWhenUsed/>
    <w:rsid w:val="005E39B4"/>
    <w:rPr>
      <w:color w:val="0563C1" w:themeColor="hyperlink"/>
      <w:u w:val="single"/>
    </w:rPr>
  </w:style>
  <w:style w:type="paragraph" w:customStyle="1" w:styleId="af4">
    <w:name w:val="Основной"/>
    <w:qFormat/>
    <w:rsid w:val="005E39B4"/>
    <w:pPr>
      <w:widowControl w:val="0"/>
      <w:spacing w:after="120" w:line="360" w:lineRule="auto"/>
      <w:ind w:firstLine="851"/>
      <w:jc w:val="both"/>
    </w:pPr>
    <w:rPr>
      <w:rFonts w:ascii="Строгий" w:hAnsi="Строгий"/>
      <w:sz w:val="24"/>
    </w:rPr>
  </w:style>
  <w:style w:type="paragraph" w:customStyle="1" w:styleId="a">
    <w:name w:val="Списки"/>
    <w:qFormat/>
    <w:rsid w:val="005E39B4"/>
    <w:pPr>
      <w:numPr>
        <w:numId w:val="4"/>
      </w:numPr>
      <w:spacing w:after="120" w:line="360" w:lineRule="auto"/>
      <w:ind w:left="714" w:hanging="357"/>
    </w:pPr>
    <w:rPr>
      <w:rFonts w:ascii="Строгий" w:hAnsi="Строгий"/>
      <w:sz w:val="24"/>
    </w:rPr>
  </w:style>
  <w:style w:type="character" w:styleId="af5">
    <w:name w:val="Intense Emphasis"/>
    <w:basedOn w:val="a2"/>
    <w:uiPriority w:val="21"/>
    <w:rsid w:val="001540F5"/>
    <w:rPr>
      <w:i/>
      <w:iCs/>
      <w:color w:val="5B9BD5" w:themeColor="accent1"/>
    </w:rPr>
  </w:style>
  <w:style w:type="table" w:styleId="af6">
    <w:name w:val="Table Grid"/>
    <w:basedOn w:val="a3"/>
    <w:uiPriority w:val="39"/>
    <w:rsid w:val="00154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basedOn w:val="a2"/>
    <w:uiPriority w:val="99"/>
    <w:semiHidden/>
    <w:rsid w:val="00DC4962"/>
    <w:rPr>
      <w:color w:val="808080"/>
    </w:rPr>
  </w:style>
  <w:style w:type="paragraph" w:customStyle="1" w:styleId="3-">
    <w:name w:val="Заголовок 3-го уровня"/>
    <w:qFormat/>
    <w:rsid w:val="00DA4A94"/>
    <w:pPr>
      <w:keepNext/>
      <w:suppressAutoHyphens/>
      <w:spacing w:after="240" w:line="360" w:lineRule="auto"/>
    </w:pPr>
    <w:rPr>
      <w:rFonts w:ascii="Строгий" w:hAnsi="Строгий"/>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539096">
      <w:bodyDiv w:val="1"/>
      <w:marLeft w:val="0"/>
      <w:marRight w:val="0"/>
      <w:marTop w:val="0"/>
      <w:marBottom w:val="0"/>
      <w:divBdr>
        <w:top w:val="none" w:sz="0" w:space="0" w:color="auto"/>
        <w:left w:val="none" w:sz="0" w:space="0" w:color="auto"/>
        <w:bottom w:val="none" w:sz="0" w:space="0" w:color="auto"/>
        <w:right w:val="none" w:sz="0" w:space="0" w:color="auto"/>
      </w:divBdr>
    </w:div>
    <w:div w:id="211709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orge/Documents/Labs/DigitlCultureLabs/1/&#1056;&#1072;&#1073;&#1086;&#1090;&#1072;_&#1050;&#1088;&#1091;&#1075;&#1083;&#1086;&#1074;_&#1043;&#1077;&#1086;&#1088;&#1075;&#1080;&#1080;&#77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926E1C-541E-464D-9EDC-B26E3F4AC99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ru-RU"/>
        </a:p>
      </dgm:t>
    </dgm:pt>
    <dgm:pt modelId="{5167C64D-4942-43EB-BA7F-409CEC865E44}">
      <dgm:prSet phldrT="[Текст]" custT="1"/>
      <dgm:spPr/>
      <dgm:t>
        <a:bodyPr/>
        <a:lstStyle/>
        <a:p>
          <a:r>
            <a:rPr lang="en-US" sz="1400"/>
            <a:t>128</a:t>
          </a:r>
          <a:endParaRPr lang="ru-RU" sz="1400"/>
        </a:p>
      </dgm:t>
    </dgm:pt>
    <dgm:pt modelId="{61489BDF-0EE4-40C1-A69E-AE03D1B16FCD}" type="parTrans" cxnId="{EE75A640-F2D6-4C98-9610-C2A44F3BD269}">
      <dgm:prSet/>
      <dgm:spPr/>
      <dgm:t>
        <a:bodyPr/>
        <a:lstStyle/>
        <a:p>
          <a:endParaRPr lang="ru-RU" sz="1800"/>
        </a:p>
      </dgm:t>
    </dgm:pt>
    <dgm:pt modelId="{22A3E2CA-28FB-4697-9D71-554951FBC018}" type="sibTrans" cxnId="{EE75A640-F2D6-4C98-9610-C2A44F3BD269}">
      <dgm:prSet custT="1"/>
      <dgm:spPr/>
      <dgm:t>
        <a:bodyPr/>
        <a:lstStyle/>
        <a:p>
          <a:endParaRPr lang="ru-RU" sz="500"/>
        </a:p>
      </dgm:t>
    </dgm:pt>
    <dgm:pt modelId="{039FDA1A-64C7-4097-AE11-9FC953D2CE66}" type="asst">
      <dgm:prSet phldrT="[Текст]" custT="1"/>
      <dgm:spPr/>
      <dgm:t>
        <a:bodyPr/>
        <a:lstStyle/>
        <a:p>
          <a:r>
            <a:rPr lang="en-US" sz="1400"/>
            <a:t>74</a:t>
          </a:r>
          <a:endParaRPr lang="ru-RU" sz="1400"/>
        </a:p>
      </dgm:t>
    </dgm:pt>
    <dgm:pt modelId="{1258720F-DAC2-4FC9-807B-DE8F40D288C5}" type="parTrans" cxnId="{33EDB3FA-C955-444B-A3D3-E4FDB3591F04}">
      <dgm:prSet/>
      <dgm:spPr/>
      <dgm:t>
        <a:bodyPr/>
        <a:lstStyle/>
        <a:p>
          <a:endParaRPr lang="ru-RU" sz="1800"/>
        </a:p>
      </dgm:t>
    </dgm:pt>
    <dgm:pt modelId="{64EF949C-CF9D-4428-BBB4-DAF71C73E5FA}" type="sibTrans" cxnId="{33EDB3FA-C955-444B-A3D3-E4FDB3591F04}">
      <dgm:prSet custT="1"/>
      <dgm:spPr/>
      <dgm:t>
        <a:bodyPr/>
        <a:lstStyle/>
        <a:p>
          <a:r>
            <a:rPr lang="ru-RU" sz="500"/>
            <a:t>1</a:t>
          </a:r>
        </a:p>
      </dgm:t>
    </dgm:pt>
    <dgm:pt modelId="{929D43FF-8039-4607-AEAA-A962785255DB}" type="asst">
      <dgm:prSet phldrT="[Текст]" custT="1"/>
      <dgm:spPr/>
      <dgm:t>
        <a:bodyPr/>
        <a:lstStyle/>
        <a:p>
          <a:r>
            <a:rPr lang="en-US" sz="1400"/>
            <a:t>A(40)</a:t>
          </a:r>
          <a:endParaRPr lang="ru-RU" sz="1400"/>
        </a:p>
      </dgm:t>
    </dgm:pt>
    <dgm:pt modelId="{211456D0-5155-4F2E-9155-524F4AB88911}" type="parTrans" cxnId="{3D3D34D7-2E1D-43B0-A19F-8D139E153D64}">
      <dgm:prSet/>
      <dgm:spPr/>
      <dgm:t>
        <a:bodyPr/>
        <a:lstStyle/>
        <a:p>
          <a:endParaRPr lang="ru-RU" sz="1800"/>
        </a:p>
      </dgm:t>
    </dgm:pt>
    <dgm:pt modelId="{E069D349-12C5-407E-8833-C873785ED43C}" type="sibTrans" cxnId="{3D3D34D7-2E1D-43B0-A19F-8D139E153D64}">
      <dgm:prSet custT="1"/>
      <dgm:spPr/>
      <dgm:t>
        <a:bodyPr/>
        <a:lstStyle/>
        <a:p>
          <a:r>
            <a:rPr lang="ru-RU" sz="500"/>
            <a:t>11</a:t>
          </a:r>
        </a:p>
      </dgm:t>
    </dgm:pt>
    <dgm:pt modelId="{E5C4E36A-3D06-4B8A-9105-15CA6FF91397}" type="asst">
      <dgm:prSet phldrT="[Текст]" custT="1"/>
      <dgm:spPr/>
      <dgm:t>
        <a:bodyPr/>
        <a:lstStyle/>
        <a:p>
          <a:r>
            <a:rPr lang="en-US" sz="1400"/>
            <a:t>B(34)</a:t>
          </a:r>
          <a:endParaRPr lang="ru-RU" sz="1400"/>
        </a:p>
      </dgm:t>
    </dgm:pt>
    <dgm:pt modelId="{F0BB9E15-8516-45AC-ADE8-5B57386C7244}" type="parTrans" cxnId="{68472A17-E837-44BA-8C6C-346A59268F36}">
      <dgm:prSet/>
      <dgm:spPr/>
      <dgm:t>
        <a:bodyPr/>
        <a:lstStyle/>
        <a:p>
          <a:endParaRPr lang="ru-RU" sz="1800"/>
        </a:p>
      </dgm:t>
    </dgm:pt>
    <dgm:pt modelId="{658371AF-800B-4A85-BBAC-2E8C30C1DF63}" type="sibTrans" cxnId="{68472A17-E837-44BA-8C6C-346A59268F36}">
      <dgm:prSet custT="1"/>
      <dgm:spPr/>
      <dgm:t>
        <a:bodyPr/>
        <a:lstStyle/>
        <a:p>
          <a:r>
            <a:rPr lang="ru-RU" sz="500"/>
            <a:t>10</a:t>
          </a:r>
        </a:p>
      </dgm:t>
    </dgm:pt>
    <dgm:pt modelId="{47A23734-3E9A-4295-81B7-163C2F20B1AA}" type="asst">
      <dgm:prSet phldrT="[Текст]" custT="1"/>
      <dgm:spPr/>
      <dgm:t>
        <a:bodyPr/>
        <a:lstStyle/>
        <a:p>
          <a:r>
            <a:rPr lang="en-US" sz="1400"/>
            <a:t>26</a:t>
          </a:r>
          <a:endParaRPr lang="ru-RU" sz="1400"/>
        </a:p>
      </dgm:t>
    </dgm:pt>
    <dgm:pt modelId="{49A0FF33-6C9F-464B-B1AA-37C5FEE921B9}" type="parTrans" cxnId="{F8E87271-9AC4-4B71-B5AD-F8EABF817934}">
      <dgm:prSet/>
      <dgm:spPr/>
      <dgm:t>
        <a:bodyPr/>
        <a:lstStyle/>
        <a:p>
          <a:endParaRPr lang="ru-RU" sz="1800"/>
        </a:p>
      </dgm:t>
    </dgm:pt>
    <dgm:pt modelId="{4C7515B9-2C7A-45B3-A600-01720B3C4710}" type="sibTrans" cxnId="{F8E87271-9AC4-4B71-B5AD-F8EABF817934}">
      <dgm:prSet custT="1"/>
      <dgm:spPr/>
      <dgm:t>
        <a:bodyPr/>
        <a:lstStyle/>
        <a:p>
          <a:r>
            <a:rPr lang="ru-RU" sz="500"/>
            <a:t>00</a:t>
          </a:r>
        </a:p>
      </dgm:t>
    </dgm:pt>
    <dgm:pt modelId="{D48C900E-B771-4DED-9655-B665D1D32A1C}" type="asst">
      <dgm:prSet phldrT="[Текст]" custT="1"/>
      <dgm:spPr/>
      <dgm:t>
        <a:bodyPr/>
        <a:lstStyle/>
        <a:p>
          <a:r>
            <a:rPr lang="en-US" sz="1400"/>
            <a:t>D(11)</a:t>
          </a:r>
          <a:endParaRPr lang="ru-RU" sz="1400"/>
        </a:p>
      </dgm:t>
    </dgm:pt>
    <dgm:pt modelId="{DF6B19CC-26C2-43B4-8FB8-1A6297EBF819}" type="parTrans" cxnId="{97E09895-698B-4DAF-9038-EDD5E8D3168F}">
      <dgm:prSet/>
      <dgm:spPr/>
      <dgm:t>
        <a:bodyPr/>
        <a:lstStyle/>
        <a:p>
          <a:endParaRPr lang="ru-RU" sz="1800"/>
        </a:p>
      </dgm:t>
    </dgm:pt>
    <dgm:pt modelId="{766206FE-9D9A-4091-A18B-E561C364D478}" type="sibTrans" cxnId="{97E09895-698B-4DAF-9038-EDD5E8D3168F}">
      <dgm:prSet custT="1"/>
      <dgm:spPr/>
      <dgm:t>
        <a:bodyPr/>
        <a:lstStyle/>
        <a:p>
          <a:r>
            <a:rPr lang="ru-RU" sz="500"/>
            <a:t>010</a:t>
          </a:r>
        </a:p>
      </dgm:t>
    </dgm:pt>
    <dgm:pt modelId="{A1AE146A-58EA-49DC-8F94-D50528BA8E6F}" type="asst">
      <dgm:prSet phldrT="[Текст]" custT="1"/>
      <dgm:spPr/>
      <dgm:t>
        <a:bodyPr/>
        <a:lstStyle/>
        <a:p>
          <a:r>
            <a:rPr lang="en-US" sz="1400"/>
            <a:t>C(17)</a:t>
          </a:r>
          <a:endParaRPr lang="ru-RU" sz="1400"/>
        </a:p>
      </dgm:t>
    </dgm:pt>
    <dgm:pt modelId="{72EA2A2F-2EDA-4AA0-8BBF-FE21D4A246ED}" type="parTrans" cxnId="{F65E288F-B206-4BB9-B607-610C236A9186}">
      <dgm:prSet/>
      <dgm:spPr/>
      <dgm:t>
        <a:bodyPr/>
        <a:lstStyle/>
        <a:p>
          <a:endParaRPr lang="ru-RU" sz="1800"/>
        </a:p>
      </dgm:t>
    </dgm:pt>
    <dgm:pt modelId="{0E283980-1F05-415D-9DD9-7305C423F5EC}" type="sibTrans" cxnId="{F65E288F-B206-4BB9-B607-610C236A9186}">
      <dgm:prSet custT="1"/>
      <dgm:spPr/>
      <dgm:t>
        <a:bodyPr/>
        <a:lstStyle/>
        <a:p>
          <a:r>
            <a:rPr lang="ru-RU" sz="500"/>
            <a:t>011</a:t>
          </a:r>
        </a:p>
      </dgm:t>
    </dgm:pt>
    <dgm:pt modelId="{EB1F885F-BF2B-4E46-BFA8-808A2F006410}" type="asst">
      <dgm:prSet phldrT="[Текст]" custT="1"/>
      <dgm:spPr/>
      <dgm:t>
        <a:bodyPr/>
        <a:lstStyle/>
        <a:p>
          <a:r>
            <a:rPr lang="en-US" sz="1400"/>
            <a:t>9</a:t>
          </a:r>
          <a:endParaRPr lang="ru-RU" sz="1400"/>
        </a:p>
      </dgm:t>
    </dgm:pt>
    <dgm:pt modelId="{432AFB7C-1672-484F-92B9-0854B4B6A4F1}" type="parTrans" cxnId="{C0F36CD9-DB19-44F1-8D05-52B7FC72CBB5}">
      <dgm:prSet/>
      <dgm:spPr/>
      <dgm:t>
        <a:bodyPr/>
        <a:lstStyle/>
        <a:p>
          <a:endParaRPr lang="ru-RU" sz="1800"/>
        </a:p>
      </dgm:t>
    </dgm:pt>
    <dgm:pt modelId="{B52724C2-FF73-4093-A432-D5F33169C641}" type="sibTrans" cxnId="{C0F36CD9-DB19-44F1-8D05-52B7FC72CBB5}">
      <dgm:prSet custT="1"/>
      <dgm:spPr/>
      <dgm:t>
        <a:bodyPr/>
        <a:lstStyle/>
        <a:p>
          <a:r>
            <a:rPr lang="ru-RU" sz="500"/>
            <a:t>000</a:t>
          </a:r>
        </a:p>
      </dgm:t>
    </dgm:pt>
    <dgm:pt modelId="{BB117C0B-3A4D-444B-9963-ED907E1EF6AE}" type="asst">
      <dgm:prSet phldrT="[Текст]" custT="1"/>
      <dgm:spPr/>
      <dgm:t>
        <a:bodyPr/>
        <a:lstStyle/>
        <a:p>
          <a:r>
            <a:rPr lang="en-US" sz="1400"/>
            <a:t>17</a:t>
          </a:r>
          <a:endParaRPr lang="ru-RU" sz="1400"/>
        </a:p>
      </dgm:t>
    </dgm:pt>
    <dgm:pt modelId="{1627CE72-A0D3-4305-ADF6-5DF67AB432DE}" type="parTrans" cxnId="{15C50582-F893-4DC6-8908-027B51640BB1}">
      <dgm:prSet/>
      <dgm:spPr/>
      <dgm:t>
        <a:bodyPr/>
        <a:lstStyle/>
        <a:p>
          <a:endParaRPr lang="ru-RU" sz="1800"/>
        </a:p>
      </dgm:t>
    </dgm:pt>
    <dgm:pt modelId="{F5A73840-F5FD-47DE-B7CE-DDF73AC80225}" type="sibTrans" cxnId="{15C50582-F893-4DC6-8908-027B51640BB1}">
      <dgm:prSet custT="1"/>
      <dgm:spPr/>
      <dgm:t>
        <a:bodyPr/>
        <a:lstStyle/>
        <a:p>
          <a:r>
            <a:rPr lang="ru-RU" sz="500"/>
            <a:t>001</a:t>
          </a:r>
        </a:p>
      </dgm:t>
    </dgm:pt>
    <dgm:pt modelId="{41600A80-705D-4931-920F-2DB84F28CEEE}">
      <dgm:prSet custT="1"/>
      <dgm:spPr/>
      <dgm:t>
        <a:bodyPr/>
        <a:lstStyle/>
        <a:p>
          <a:r>
            <a:rPr lang="en-US" sz="1400"/>
            <a:t>G(8)</a:t>
          </a:r>
          <a:endParaRPr lang="ru-RU" sz="1400"/>
        </a:p>
      </dgm:t>
    </dgm:pt>
    <dgm:pt modelId="{BE2A1F3A-A0F8-4D32-B4F0-B9DA999293BE}" type="parTrans" cxnId="{0CB01688-3958-45C0-9DBE-AF3E3AF7597C}">
      <dgm:prSet/>
      <dgm:spPr/>
      <dgm:t>
        <a:bodyPr/>
        <a:lstStyle/>
        <a:p>
          <a:endParaRPr lang="ru-RU" sz="1800"/>
        </a:p>
      </dgm:t>
    </dgm:pt>
    <dgm:pt modelId="{70913AE2-E5A4-4527-B9B0-AAF94D2CAFE8}" type="sibTrans" cxnId="{0CB01688-3958-45C0-9DBE-AF3E3AF7597C}">
      <dgm:prSet custT="1"/>
      <dgm:spPr/>
      <dgm:t>
        <a:bodyPr/>
        <a:lstStyle/>
        <a:p>
          <a:r>
            <a:rPr lang="en-US" sz="500"/>
            <a:t>0001</a:t>
          </a:r>
          <a:endParaRPr lang="ru-RU" sz="500"/>
        </a:p>
      </dgm:t>
    </dgm:pt>
    <dgm:pt modelId="{DEC6E54A-DDA7-44BD-8136-3F8960C253E5}">
      <dgm:prSet custT="1"/>
      <dgm:spPr/>
      <dgm:t>
        <a:bodyPr/>
        <a:lstStyle/>
        <a:p>
          <a:r>
            <a:rPr lang="en-US" sz="1400"/>
            <a:t>E(9)</a:t>
          </a:r>
          <a:endParaRPr lang="ru-RU" sz="1400"/>
        </a:p>
      </dgm:t>
    </dgm:pt>
    <dgm:pt modelId="{85C03378-9D57-499A-B793-48D6334E947E}" type="parTrans" cxnId="{B7BE59C6-17EA-4A66-9E98-FFEA251E226E}">
      <dgm:prSet/>
      <dgm:spPr/>
      <dgm:t>
        <a:bodyPr/>
        <a:lstStyle/>
        <a:p>
          <a:endParaRPr lang="ru-RU" sz="1800"/>
        </a:p>
      </dgm:t>
    </dgm:pt>
    <dgm:pt modelId="{B47D5C08-1817-4200-87AE-948E7BBEC836}" type="sibTrans" cxnId="{B7BE59C6-17EA-4A66-9E98-FFEA251E226E}">
      <dgm:prSet custT="1"/>
      <dgm:spPr/>
      <dgm:t>
        <a:bodyPr/>
        <a:lstStyle/>
        <a:p>
          <a:r>
            <a:rPr lang="en-US" sz="500"/>
            <a:t>0011</a:t>
          </a:r>
          <a:endParaRPr lang="ru-RU" sz="500"/>
        </a:p>
      </dgm:t>
    </dgm:pt>
    <dgm:pt modelId="{54FD76D6-B4B8-4EEE-8806-8BB8C241CF0C}">
      <dgm:prSet custT="1"/>
      <dgm:spPr/>
      <dgm:t>
        <a:bodyPr/>
        <a:lstStyle/>
        <a:p>
          <a:r>
            <a:rPr lang="en-US" sz="1400"/>
            <a:t>F(8)</a:t>
          </a:r>
          <a:endParaRPr lang="ru-RU" sz="1400"/>
        </a:p>
      </dgm:t>
    </dgm:pt>
    <dgm:pt modelId="{F8CDBB16-E6A5-4E8D-AFC8-246842DF9237}" type="parTrans" cxnId="{6CED107F-897D-484E-93D9-5C21671EC6BF}">
      <dgm:prSet/>
      <dgm:spPr/>
      <dgm:t>
        <a:bodyPr/>
        <a:lstStyle/>
        <a:p>
          <a:endParaRPr lang="ru-RU" sz="1800"/>
        </a:p>
      </dgm:t>
    </dgm:pt>
    <dgm:pt modelId="{E37DB3AB-768B-4C51-A6B8-BD466CD35F34}" type="sibTrans" cxnId="{6CED107F-897D-484E-93D9-5C21671EC6BF}">
      <dgm:prSet custT="1"/>
      <dgm:spPr/>
      <dgm:t>
        <a:bodyPr/>
        <a:lstStyle/>
        <a:p>
          <a:r>
            <a:rPr lang="en-US" sz="500"/>
            <a:t>0010</a:t>
          </a:r>
          <a:endParaRPr lang="ru-RU" sz="500"/>
        </a:p>
      </dgm:t>
    </dgm:pt>
    <dgm:pt modelId="{B23AAA8B-CF5E-4637-80FE-E57482920CB1}">
      <dgm:prSet custT="1"/>
      <dgm:spPr/>
      <dgm:t>
        <a:bodyPr/>
        <a:lstStyle/>
        <a:p>
          <a:r>
            <a:rPr lang="en-US" sz="1400"/>
            <a:t>H(1)</a:t>
          </a:r>
          <a:endParaRPr lang="ru-RU" sz="1400"/>
        </a:p>
      </dgm:t>
    </dgm:pt>
    <dgm:pt modelId="{B9C317D8-E74B-48D2-89AB-95486FD3C6F4}" type="parTrans" cxnId="{E9BA598E-1EAE-43E4-9A52-A24ADB504FC8}">
      <dgm:prSet/>
      <dgm:spPr/>
      <dgm:t>
        <a:bodyPr/>
        <a:lstStyle/>
        <a:p>
          <a:endParaRPr lang="ru-RU" sz="1800"/>
        </a:p>
      </dgm:t>
    </dgm:pt>
    <dgm:pt modelId="{EA054566-A4AE-4B10-93A0-54ACCC22FCC7}" type="sibTrans" cxnId="{E9BA598E-1EAE-43E4-9A52-A24ADB504FC8}">
      <dgm:prSet custT="1"/>
      <dgm:spPr/>
      <dgm:t>
        <a:bodyPr/>
        <a:lstStyle/>
        <a:p>
          <a:r>
            <a:rPr lang="en-US" sz="500"/>
            <a:t>0000</a:t>
          </a:r>
          <a:endParaRPr lang="ru-RU" sz="500"/>
        </a:p>
      </dgm:t>
    </dgm:pt>
    <dgm:pt modelId="{EE106A1A-8333-41C3-AFC9-EB41F36A91E7}" type="asst">
      <dgm:prSet phldrT="[Текст]" custT="1"/>
      <dgm:spPr/>
      <dgm:t>
        <a:bodyPr/>
        <a:lstStyle/>
        <a:p>
          <a:r>
            <a:rPr lang="en-US" sz="1400"/>
            <a:t>54</a:t>
          </a:r>
          <a:endParaRPr lang="ru-RU" sz="1400"/>
        </a:p>
      </dgm:t>
    </dgm:pt>
    <dgm:pt modelId="{B8A6B080-9946-4809-96A5-6FC201404ED8}" type="sibTrans" cxnId="{AD0D8EEF-D458-48D6-8CB8-A4B0ABD7FFF3}">
      <dgm:prSet custT="1"/>
      <dgm:spPr/>
      <dgm:t>
        <a:bodyPr/>
        <a:lstStyle/>
        <a:p>
          <a:r>
            <a:rPr lang="ru-RU" sz="500"/>
            <a:t>0</a:t>
          </a:r>
        </a:p>
      </dgm:t>
    </dgm:pt>
    <dgm:pt modelId="{36B787CB-7DF2-4A0C-8377-72433EE8153F}" type="parTrans" cxnId="{AD0D8EEF-D458-48D6-8CB8-A4B0ABD7FFF3}">
      <dgm:prSet/>
      <dgm:spPr/>
      <dgm:t>
        <a:bodyPr/>
        <a:lstStyle/>
        <a:p>
          <a:endParaRPr lang="ru-RU" sz="1800"/>
        </a:p>
      </dgm:t>
    </dgm:pt>
    <dgm:pt modelId="{1FDA79B9-FD0E-4CB0-A5AF-7FCAD841CB58}" type="asst">
      <dgm:prSet phldrT="[Текст]" custT="1"/>
      <dgm:spPr/>
      <dgm:t>
        <a:bodyPr/>
        <a:lstStyle/>
        <a:p>
          <a:r>
            <a:rPr lang="en-US" sz="1400"/>
            <a:t>28</a:t>
          </a:r>
          <a:endParaRPr lang="ru-RU" sz="1400"/>
        </a:p>
      </dgm:t>
    </dgm:pt>
    <dgm:pt modelId="{178C7ED2-694B-42C5-AC6E-5E8C7CA36CCC}" type="sibTrans" cxnId="{8B54E78B-F62D-4392-BC59-ED7AC7FDC6A4}">
      <dgm:prSet custT="1"/>
      <dgm:spPr/>
      <dgm:t>
        <a:bodyPr/>
        <a:lstStyle/>
        <a:p>
          <a:r>
            <a:rPr lang="ru-RU" sz="500"/>
            <a:t>01</a:t>
          </a:r>
        </a:p>
      </dgm:t>
    </dgm:pt>
    <dgm:pt modelId="{D32C2E72-B1EC-4248-802A-B1726E4BF37B}" type="parTrans" cxnId="{8B54E78B-F62D-4392-BC59-ED7AC7FDC6A4}">
      <dgm:prSet/>
      <dgm:spPr/>
      <dgm:t>
        <a:bodyPr/>
        <a:lstStyle/>
        <a:p>
          <a:endParaRPr lang="ru-RU" sz="1800"/>
        </a:p>
      </dgm:t>
    </dgm:pt>
    <dgm:pt modelId="{4C802C20-7D6E-48AC-8ABB-32CFEE60BB07}" type="pres">
      <dgm:prSet presAssocID="{66926E1C-541E-464D-9EDC-B26E3F4AC996}" presName="hierChild1" presStyleCnt="0">
        <dgm:presLayoutVars>
          <dgm:orgChart val="1"/>
          <dgm:chPref val="1"/>
          <dgm:dir/>
          <dgm:animOne val="branch"/>
          <dgm:animLvl val="lvl"/>
          <dgm:resizeHandles/>
        </dgm:presLayoutVars>
      </dgm:prSet>
      <dgm:spPr/>
    </dgm:pt>
    <dgm:pt modelId="{98B8AEF8-901D-42E3-AE0C-1942D417B378}" type="pres">
      <dgm:prSet presAssocID="{5167C64D-4942-43EB-BA7F-409CEC865E44}" presName="hierRoot1" presStyleCnt="0">
        <dgm:presLayoutVars>
          <dgm:hierBranch val="init"/>
        </dgm:presLayoutVars>
      </dgm:prSet>
      <dgm:spPr/>
    </dgm:pt>
    <dgm:pt modelId="{0E814ED8-65CD-4D85-B151-E106D943D9F7}" type="pres">
      <dgm:prSet presAssocID="{5167C64D-4942-43EB-BA7F-409CEC865E44}" presName="rootComposite1" presStyleCnt="0"/>
      <dgm:spPr/>
    </dgm:pt>
    <dgm:pt modelId="{65074381-AC9D-49CA-8260-8923950C5FB6}" type="pres">
      <dgm:prSet presAssocID="{5167C64D-4942-43EB-BA7F-409CEC865E44}" presName="rootText1" presStyleLbl="node0" presStyleIdx="0" presStyleCnt="1" custScaleX="119283" custScaleY="127877" custLinFactX="33093" custLinFactNeighborX="100000" custLinFactNeighborY="-12853">
        <dgm:presLayoutVars>
          <dgm:chMax/>
          <dgm:chPref val="3"/>
        </dgm:presLayoutVars>
      </dgm:prSet>
      <dgm:spPr/>
    </dgm:pt>
    <dgm:pt modelId="{D781C376-4861-4427-AD50-E2AEC6F15FCC}" type="pres">
      <dgm:prSet presAssocID="{5167C64D-4942-43EB-BA7F-409CEC865E44}" presName="titleText1" presStyleLbl="fgAcc0" presStyleIdx="0" presStyleCnt="1" custLinFactX="55338" custLinFactNeighborX="100000" custLinFactNeighborY="15576">
        <dgm:presLayoutVars>
          <dgm:chMax val="0"/>
          <dgm:chPref val="0"/>
        </dgm:presLayoutVars>
      </dgm:prSet>
      <dgm:spPr/>
    </dgm:pt>
    <dgm:pt modelId="{8FF03FB3-98C9-49B7-88B2-7B8B67204279}" type="pres">
      <dgm:prSet presAssocID="{5167C64D-4942-43EB-BA7F-409CEC865E44}" presName="rootConnector1" presStyleLbl="node1" presStyleIdx="0" presStyleCnt="4"/>
      <dgm:spPr/>
    </dgm:pt>
    <dgm:pt modelId="{8A7E7DF2-0C74-42D5-9A7D-F5E3FEE21B8F}" type="pres">
      <dgm:prSet presAssocID="{5167C64D-4942-43EB-BA7F-409CEC865E44}" presName="hierChild2" presStyleCnt="0"/>
      <dgm:spPr/>
    </dgm:pt>
    <dgm:pt modelId="{ECF57DD1-69C8-4754-8B47-11AD893D7D34}" type="pres">
      <dgm:prSet presAssocID="{5167C64D-4942-43EB-BA7F-409CEC865E44}" presName="hierChild3" presStyleCnt="0"/>
      <dgm:spPr/>
    </dgm:pt>
    <dgm:pt modelId="{8A1E1072-3BE4-4C80-BDA2-30343750FDCD}" type="pres">
      <dgm:prSet presAssocID="{1258720F-DAC2-4FC9-807B-DE8F40D288C5}" presName="Name96" presStyleLbl="parChTrans1D2" presStyleIdx="0" presStyleCnt="2"/>
      <dgm:spPr/>
    </dgm:pt>
    <dgm:pt modelId="{68905E6C-9585-44FA-8AD8-18CCB9A7D5A4}" type="pres">
      <dgm:prSet presAssocID="{039FDA1A-64C7-4097-AE11-9FC953D2CE66}" presName="hierRoot3" presStyleCnt="0">
        <dgm:presLayoutVars>
          <dgm:hierBranch val="init"/>
        </dgm:presLayoutVars>
      </dgm:prSet>
      <dgm:spPr/>
    </dgm:pt>
    <dgm:pt modelId="{A0DB23B4-CB34-4824-9828-5CAA5C21EB7D}" type="pres">
      <dgm:prSet presAssocID="{039FDA1A-64C7-4097-AE11-9FC953D2CE66}" presName="rootComposite3" presStyleCnt="0"/>
      <dgm:spPr/>
    </dgm:pt>
    <dgm:pt modelId="{0E61FB50-430C-4C30-98AB-A24457504F88}" type="pres">
      <dgm:prSet presAssocID="{039FDA1A-64C7-4097-AE11-9FC953D2CE66}" presName="rootText3" presStyleLbl="asst1" presStyleIdx="0" presStyleCnt="10" custLinFactNeighborX="35445" custLinFactNeighborY="2156">
        <dgm:presLayoutVars>
          <dgm:chPref val="3"/>
        </dgm:presLayoutVars>
      </dgm:prSet>
      <dgm:spPr/>
    </dgm:pt>
    <dgm:pt modelId="{683065EA-2C79-41D6-A689-4D21DC8350EC}" type="pres">
      <dgm:prSet presAssocID="{039FDA1A-64C7-4097-AE11-9FC953D2CE66}" presName="titleText3" presStyleLbl="fgAcc2" presStyleIdx="0" presStyleCnt="10" custLinFactNeighborX="43402" custLinFactNeighborY="-6467">
        <dgm:presLayoutVars>
          <dgm:chMax val="0"/>
          <dgm:chPref val="0"/>
        </dgm:presLayoutVars>
      </dgm:prSet>
      <dgm:spPr/>
    </dgm:pt>
    <dgm:pt modelId="{2FF8BBB2-7B12-4FF8-B6BC-4BF7D5F7CB00}" type="pres">
      <dgm:prSet presAssocID="{039FDA1A-64C7-4097-AE11-9FC953D2CE66}" presName="rootConnector3" presStyleLbl="asst1" presStyleIdx="0" presStyleCnt="10"/>
      <dgm:spPr/>
    </dgm:pt>
    <dgm:pt modelId="{314FEC31-E1D9-4627-A861-16DD6F5802D5}" type="pres">
      <dgm:prSet presAssocID="{039FDA1A-64C7-4097-AE11-9FC953D2CE66}" presName="hierChild6" presStyleCnt="0"/>
      <dgm:spPr/>
    </dgm:pt>
    <dgm:pt modelId="{BE197C25-A071-4C13-97B1-F7FB4CF6D90A}" type="pres">
      <dgm:prSet presAssocID="{039FDA1A-64C7-4097-AE11-9FC953D2CE66}" presName="hierChild7" presStyleCnt="0"/>
      <dgm:spPr/>
    </dgm:pt>
    <dgm:pt modelId="{0CC54008-991C-42FD-9FA9-463E44F2BF0A}" type="pres">
      <dgm:prSet presAssocID="{211456D0-5155-4F2E-9155-524F4AB88911}" presName="Name96" presStyleLbl="parChTrans1D3" presStyleIdx="0" presStyleCnt="4"/>
      <dgm:spPr/>
    </dgm:pt>
    <dgm:pt modelId="{7EF978B9-E0FC-44AB-8F60-D5B8CE0870E4}" type="pres">
      <dgm:prSet presAssocID="{929D43FF-8039-4607-AEAA-A962785255DB}" presName="hierRoot3" presStyleCnt="0">
        <dgm:presLayoutVars>
          <dgm:hierBranch val="init"/>
        </dgm:presLayoutVars>
      </dgm:prSet>
      <dgm:spPr/>
    </dgm:pt>
    <dgm:pt modelId="{D24C4517-744C-4E7F-8045-91B172E83D65}" type="pres">
      <dgm:prSet presAssocID="{929D43FF-8039-4607-AEAA-A962785255DB}" presName="rootComposite3" presStyleCnt="0"/>
      <dgm:spPr/>
    </dgm:pt>
    <dgm:pt modelId="{4ECC6341-CFAA-4410-9E7D-1DBF65497477}" type="pres">
      <dgm:prSet presAssocID="{929D43FF-8039-4607-AEAA-A962785255DB}" presName="rootText3" presStyleLbl="asst1" presStyleIdx="1" presStyleCnt="10" custLinFactNeighborX="2430">
        <dgm:presLayoutVars>
          <dgm:chPref val="3"/>
        </dgm:presLayoutVars>
      </dgm:prSet>
      <dgm:spPr/>
    </dgm:pt>
    <dgm:pt modelId="{D669BB7E-9ABF-476A-839D-F6D3B646D184}" type="pres">
      <dgm:prSet presAssocID="{929D43FF-8039-4607-AEAA-A962785255DB}" presName="titleText3" presStyleLbl="fgAcc2" presStyleIdx="1" presStyleCnt="10" custLinFactNeighborX="-2030">
        <dgm:presLayoutVars>
          <dgm:chMax val="0"/>
          <dgm:chPref val="0"/>
        </dgm:presLayoutVars>
      </dgm:prSet>
      <dgm:spPr/>
    </dgm:pt>
    <dgm:pt modelId="{A55385FC-1EC4-4625-AC12-08BA009E5A4D}" type="pres">
      <dgm:prSet presAssocID="{929D43FF-8039-4607-AEAA-A962785255DB}" presName="rootConnector3" presStyleLbl="asst1" presStyleIdx="1" presStyleCnt="10"/>
      <dgm:spPr/>
    </dgm:pt>
    <dgm:pt modelId="{54580A3D-B7A5-44F5-8179-DFB403E92A19}" type="pres">
      <dgm:prSet presAssocID="{929D43FF-8039-4607-AEAA-A962785255DB}" presName="hierChild6" presStyleCnt="0"/>
      <dgm:spPr/>
    </dgm:pt>
    <dgm:pt modelId="{E0038C04-B91A-4864-8DAA-3BE6EA6482F9}" type="pres">
      <dgm:prSet presAssocID="{929D43FF-8039-4607-AEAA-A962785255DB}" presName="hierChild7" presStyleCnt="0"/>
      <dgm:spPr/>
    </dgm:pt>
    <dgm:pt modelId="{175837B7-AEA7-4DA3-BF84-268277C7C2D0}" type="pres">
      <dgm:prSet presAssocID="{F0BB9E15-8516-45AC-ADE8-5B57386C7244}" presName="Name96" presStyleLbl="parChTrans1D3" presStyleIdx="1" presStyleCnt="4"/>
      <dgm:spPr/>
    </dgm:pt>
    <dgm:pt modelId="{3EAE1CBB-2608-4FDC-BB0F-0C65974B2B29}" type="pres">
      <dgm:prSet presAssocID="{E5C4E36A-3D06-4B8A-9105-15CA6FF91397}" presName="hierRoot3" presStyleCnt="0">
        <dgm:presLayoutVars>
          <dgm:hierBranch val="init"/>
        </dgm:presLayoutVars>
      </dgm:prSet>
      <dgm:spPr/>
    </dgm:pt>
    <dgm:pt modelId="{6BD79AE2-74FB-463F-B29F-A6F428F2508B}" type="pres">
      <dgm:prSet presAssocID="{E5C4E36A-3D06-4B8A-9105-15CA6FF91397}" presName="rootComposite3" presStyleCnt="0"/>
      <dgm:spPr/>
    </dgm:pt>
    <dgm:pt modelId="{2C84DF2E-8F3E-490D-84AC-8157100739C5}" type="pres">
      <dgm:prSet presAssocID="{E5C4E36A-3D06-4B8A-9105-15CA6FF91397}" presName="rootText3" presStyleLbl="asst1" presStyleIdx="2" presStyleCnt="10" custLinFactNeighborX="47794" custLinFactNeighborY="0">
        <dgm:presLayoutVars>
          <dgm:chPref val="3"/>
        </dgm:presLayoutVars>
      </dgm:prSet>
      <dgm:spPr/>
    </dgm:pt>
    <dgm:pt modelId="{4BB9C614-4BB0-409C-821D-734AD9720037}" type="pres">
      <dgm:prSet presAssocID="{E5C4E36A-3D06-4B8A-9105-15CA6FF91397}" presName="titleText3" presStyleLbl="fgAcc2" presStyleIdx="2" presStyleCnt="10" custLinFactNeighborX="51716">
        <dgm:presLayoutVars>
          <dgm:chMax val="0"/>
          <dgm:chPref val="0"/>
        </dgm:presLayoutVars>
      </dgm:prSet>
      <dgm:spPr/>
    </dgm:pt>
    <dgm:pt modelId="{1CFBEAFD-987D-4389-888D-717FEA8BA45C}" type="pres">
      <dgm:prSet presAssocID="{E5C4E36A-3D06-4B8A-9105-15CA6FF91397}" presName="rootConnector3" presStyleLbl="asst1" presStyleIdx="2" presStyleCnt="10"/>
      <dgm:spPr/>
    </dgm:pt>
    <dgm:pt modelId="{97D3CF05-9F28-498D-BC30-74564FDBC7AE}" type="pres">
      <dgm:prSet presAssocID="{E5C4E36A-3D06-4B8A-9105-15CA6FF91397}" presName="hierChild6" presStyleCnt="0"/>
      <dgm:spPr/>
    </dgm:pt>
    <dgm:pt modelId="{D36208A4-128A-4E64-9A2F-30ADB5C71DAD}" type="pres">
      <dgm:prSet presAssocID="{E5C4E36A-3D06-4B8A-9105-15CA6FF91397}" presName="hierChild7" presStyleCnt="0"/>
      <dgm:spPr/>
    </dgm:pt>
    <dgm:pt modelId="{DE6769DF-E467-4D55-B4A4-3204AD4315A0}" type="pres">
      <dgm:prSet presAssocID="{36B787CB-7DF2-4A0C-8377-72433EE8153F}" presName="Name96" presStyleLbl="parChTrans1D2" presStyleIdx="1" presStyleCnt="2"/>
      <dgm:spPr/>
    </dgm:pt>
    <dgm:pt modelId="{363DE31E-C5C9-4F5B-B942-B8F32619E3A7}" type="pres">
      <dgm:prSet presAssocID="{EE106A1A-8333-41C3-AFC9-EB41F36A91E7}" presName="hierRoot3" presStyleCnt="0">
        <dgm:presLayoutVars>
          <dgm:hierBranch val="init"/>
        </dgm:presLayoutVars>
      </dgm:prSet>
      <dgm:spPr/>
    </dgm:pt>
    <dgm:pt modelId="{03ED813D-498B-45A8-96EC-C2868AE1749A}" type="pres">
      <dgm:prSet presAssocID="{EE106A1A-8333-41C3-AFC9-EB41F36A91E7}" presName="rootComposite3" presStyleCnt="0"/>
      <dgm:spPr/>
    </dgm:pt>
    <dgm:pt modelId="{57319217-6002-4E82-BEB5-675E53DF48C7}" type="pres">
      <dgm:prSet presAssocID="{EE106A1A-8333-41C3-AFC9-EB41F36A91E7}" presName="rootText3" presStyleLbl="asst1" presStyleIdx="3" presStyleCnt="10" custLinFactNeighborX="17353" custLinFactNeighborY="2745">
        <dgm:presLayoutVars>
          <dgm:chPref val="3"/>
        </dgm:presLayoutVars>
      </dgm:prSet>
      <dgm:spPr/>
    </dgm:pt>
    <dgm:pt modelId="{B6B373F6-2410-4DD4-AAF7-559F5FF30A38}" type="pres">
      <dgm:prSet presAssocID="{EE106A1A-8333-41C3-AFC9-EB41F36A91E7}" presName="titleText3" presStyleLbl="fgAcc2" presStyleIdx="3" presStyleCnt="10" custLinFactNeighborX="15737" custLinFactNeighborY="8237">
        <dgm:presLayoutVars>
          <dgm:chMax val="0"/>
          <dgm:chPref val="0"/>
        </dgm:presLayoutVars>
      </dgm:prSet>
      <dgm:spPr/>
    </dgm:pt>
    <dgm:pt modelId="{1BA3E498-2083-4280-8943-089827F6AEC6}" type="pres">
      <dgm:prSet presAssocID="{EE106A1A-8333-41C3-AFC9-EB41F36A91E7}" presName="rootConnector3" presStyleLbl="asst1" presStyleIdx="3" presStyleCnt="10"/>
      <dgm:spPr/>
    </dgm:pt>
    <dgm:pt modelId="{C0000956-1EA2-4511-BE2C-834DA544CFA5}" type="pres">
      <dgm:prSet presAssocID="{EE106A1A-8333-41C3-AFC9-EB41F36A91E7}" presName="hierChild6" presStyleCnt="0"/>
      <dgm:spPr/>
    </dgm:pt>
    <dgm:pt modelId="{0645436F-C2FF-4538-A906-101EDD22C9CE}" type="pres">
      <dgm:prSet presAssocID="{EE106A1A-8333-41C3-AFC9-EB41F36A91E7}" presName="hierChild7" presStyleCnt="0"/>
      <dgm:spPr/>
    </dgm:pt>
    <dgm:pt modelId="{E0C8425C-A5C8-4699-B0D9-47C473BD60AF}" type="pres">
      <dgm:prSet presAssocID="{D32C2E72-B1EC-4248-802A-B1726E4BF37B}" presName="Name96" presStyleLbl="parChTrans1D3" presStyleIdx="2" presStyleCnt="4"/>
      <dgm:spPr/>
    </dgm:pt>
    <dgm:pt modelId="{D7A4A5AD-9FB1-4D3D-A39F-0226DA066B2F}" type="pres">
      <dgm:prSet presAssocID="{1FDA79B9-FD0E-4CB0-A5AF-7FCAD841CB58}" presName="hierRoot3" presStyleCnt="0">
        <dgm:presLayoutVars>
          <dgm:hierBranch val="init"/>
        </dgm:presLayoutVars>
      </dgm:prSet>
      <dgm:spPr/>
    </dgm:pt>
    <dgm:pt modelId="{5C032E04-218E-44FF-86AA-FA3E14DAA5F1}" type="pres">
      <dgm:prSet presAssocID="{1FDA79B9-FD0E-4CB0-A5AF-7FCAD841CB58}" presName="rootComposite3" presStyleCnt="0"/>
      <dgm:spPr/>
    </dgm:pt>
    <dgm:pt modelId="{1182D817-2855-4351-868D-6F1D89F034B9}" type="pres">
      <dgm:prSet presAssocID="{1FDA79B9-FD0E-4CB0-A5AF-7FCAD841CB58}" presName="rootText3" presStyleLbl="asst1" presStyleIdx="4" presStyleCnt="10" custLinFactNeighborX="27265" custLinFactNeighborY="-2058">
        <dgm:presLayoutVars>
          <dgm:chPref val="3"/>
        </dgm:presLayoutVars>
      </dgm:prSet>
      <dgm:spPr/>
    </dgm:pt>
    <dgm:pt modelId="{0E2EF484-FE05-4D61-85FF-6EA2ADD168FE}" type="pres">
      <dgm:prSet presAssocID="{1FDA79B9-FD0E-4CB0-A5AF-7FCAD841CB58}" presName="titleText3" presStyleLbl="fgAcc2" presStyleIdx="4" presStyleCnt="10" custLinFactNeighborX="8939" custLinFactNeighborY="19789">
        <dgm:presLayoutVars>
          <dgm:chMax val="0"/>
          <dgm:chPref val="0"/>
        </dgm:presLayoutVars>
      </dgm:prSet>
      <dgm:spPr/>
    </dgm:pt>
    <dgm:pt modelId="{C740A00F-F8D0-4365-AF3B-EE54FDF2A6EE}" type="pres">
      <dgm:prSet presAssocID="{1FDA79B9-FD0E-4CB0-A5AF-7FCAD841CB58}" presName="rootConnector3" presStyleLbl="asst1" presStyleIdx="4" presStyleCnt="10"/>
      <dgm:spPr/>
    </dgm:pt>
    <dgm:pt modelId="{9DC29404-5C1B-4ED8-9A44-F67132560AF2}" type="pres">
      <dgm:prSet presAssocID="{1FDA79B9-FD0E-4CB0-A5AF-7FCAD841CB58}" presName="hierChild6" presStyleCnt="0"/>
      <dgm:spPr/>
    </dgm:pt>
    <dgm:pt modelId="{C095F42E-3E75-47DD-9C72-3350161127A1}" type="pres">
      <dgm:prSet presAssocID="{1FDA79B9-FD0E-4CB0-A5AF-7FCAD841CB58}" presName="hierChild7" presStyleCnt="0"/>
      <dgm:spPr/>
    </dgm:pt>
    <dgm:pt modelId="{EA0F10F3-9A0B-4554-A4AD-D461EF818782}" type="pres">
      <dgm:prSet presAssocID="{72EA2A2F-2EDA-4AA0-8BBF-FE21D4A246ED}" presName="Name96" presStyleLbl="parChTrans1D4" presStyleIdx="0" presStyleCnt="8"/>
      <dgm:spPr/>
    </dgm:pt>
    <dgm:pt modelId="{036D36B1-CBCD-4E7E-A02A-A907A93450B3}" type="pres">
      <dgm:prSet presAssocID="{A1AE146A-58EA-49DC-8F94-D50528BA8E6F}" presName="hierRoot3" presStyleCnt="0">
        <dgm:presLayoutVars>
          <dgm:hierBranch val="init"/>
        </dgm:presLayoutVars>
      </dgm:prSet>
      <dgm:spPr/>
    </dgm:pt>
    <dgm:pt modelId="{5E114EF3-8C40-4DF9-A801-48E1AEB507FD}" type="pres">
      <dgm:prSet presAssocID="{A1AE146A-58EA-49DC-8F94-D50528BA8E6F}" presName="rootComposite3" presStyleCnt="0"/>
      <dgm:spPr/>
    </dgm:pt>
    <dgm:pt modelId="{3EEF8BF1-90D1-4085-AC7E-5F313DB9F43A}" type="pres">
      <dgm:prSet presAssocID="{A1AE146A-58EA-49DC-8F94-D50528BA8E6F}" presName="rootText3" presStyleLbl="asst1" presStyleIdx="5" presStyleCnt="10" custLinFactNeighborX="-12141" custLinFactNeighborY="-17350">
        <dgm:presLayoutVars>
          <dgm:chPref val="3"/>
        </dgm:presLayoutVars>
      </dgm:prSet>
      <dgm:spPr/>
    </dgm:pt>
    <dgm:pt modelId="{F517BD2D-2AE9-4803-A74C-B11581D7B246}" type="pres">
      <dgm:prSet presAssocID="{A1AE146A-58EA-49DC-8F94-D50528BA8E6F}" presName="titleText3" presStyleLbl="fgAcc2" presStyleIdx="5" presStyleCnt="10" custLinFactNeighborX="-14522" custLinFactNeighborY="-36150">
        <dgm:presLayoutVars>
          <dgm:chMax val="0"/>
          <dgm:chPref val="0"/>
        </dgm:presLayoutVars>
      </dgm:prSet>
      <dgm:spPr/>
    </dgm:pt>
    <dgm:pt modelId="{4CAD77AF-2065-4488-91C6-36256ED63E74}" type="pres">
      <dgm:prSet presAssocID="{A1AE146A-58EA-49DC-8F94-D50528BA8E6F}" presName="rootConnector3" presStyleLbl="asst1" presStyleIdx="5" presStyleCnt="10"/>
      <dgm:spPr/>
    </dgm:pt>
    <dgm:pt modelId="{D4AB26BD-9BAB-48CE-AB97-DEB4E4E46DB5}" type="pres">
      <dgm:prSet presAssocID="{A1AE146A-58EA-49DC-8F94-D50528BA8E6F}" presName="hierChild6" presStyleCnt="0"/>
      <dgm:spPr/>
    </dgm:pt>
    <dgm:pt modelId="{9756E15F-DC37-42DF-BD29-1267ECC4A204}" type="pres">
      <dgm:prSet presAssocID="{A1AE146A-58EA-49DC-8F94-D50528BA8E6F}" presName="hierChild7" presStyleCnt="0"/>
      <dgm:spPr/>
    </dgm:pt>
    <dgm:pt modelId="{41F8E3D3-5311-4B91-8EF7-4C3B1BA67A59}" type="pres">
      <dgm:prSet presAssocID="{DF6B19CC-26C2-43B4-8FB8-1A6297EBF819}" presName="Name96" presStyleLbl="parChTrans1D4" presStyleIdx="1" presStyleCnt="8"/>
      <dgm:spPr/>
    </dgm:pt>
    <dgm:pt modelId="{2334ED33-A554-41B2-9E9A-51DBC02DDAB5}" type="pres">
      <dgm:prSet presAssocID="{D48C900E-B771-4DED-9655-B665D1D32A1C}" presName="hierRoot3" presStyleCnt="0">
        <dgm:presLayoutVars>
          <dgm:hierBranch val="init"/>
        </dgm:presLayoutVars>
      </dgm:prSet>
      <dgm:spPr/>
    </dgm:pt>
    <dgm:pt modelId="{F1E237A0-C923-4E97-8A08-E51B945D2685}" type="pres">
      <dgm:prSet presAssocID="{D48C900E-B771-4DED-9655-B665D1D32A1C}" presName="rootComposite3" presStyleCnt="0"/>
      <dgm:spPr/>
    </dgm:pt>
    <dgm:pt modelId="{05BB5D0A-33E8-4803-BD75-61E2D0C82616}" type="pres">
      <dgm:prSet presAssocID="{D48C900E-B771-4DED-9655-B665D1D32A1C}" presName="rootText3" presStyleLbl="asst1" presStyleIdx="6" presStyleCnt="10" custLinFactNeighborX="-2267" custLinFactNeighborY="-16996">
        <dgm:presLayoutVars>
          <dgm:chPref val="3"/>
        </dgm:presLayoutVars>
      </dgm:prSet>
      <dgm:spPr/>
    </dgm:pt>
    <dgm:pt modelId="{7ECF90C6-413E-4D06-9AD6-071E074212E4}" type="pres">
      <dgm:prSet presAssocID="{D48C900E-B771-4DED-9655-B665D1D32A1C}" presName="titleText3" presStyleLbl="fgAcc2" presStyleIdx="6" presStyleCnt="10" custLinFactNeighborX="-5787" custLinFactNeighborY="-41018">
        <dgm:presLayoutVars>
          <dgm:chMax val="0"/>
          <dgm:chPref val="0"/>
        </dgm:presLayoutVars>
      </dgm:prSet>
      <dgm:spPr/>
    </dgm:pt>
    <dgm:pt modelId="{66815659-437E-4031-9958-EFF204EDF42C}" type="pres">
      <dgm:prSet presAssocID="{D48C900E-B771-4DED-9655-B665D1D32A1C}" presName="rootConnector3" presStyleLbl="asst1" presStyleIdx="6" presStyleCnt="10"/>
      <dgm:spPr/>
    </dgm:pt>
    <dgm:pt modelId="{3CDA35F8-E9DB-43CF-B8B1-636A41551D8A}" type="pres">
      <dgm:prSet presAssocID="{D48C900E-B771-4DED-9655-B665D1D32A1C}" presName="hierChild6" presStyleCnt="0"/>
      <dgm:spPr/>
    </dgm:pt>
    <dgm:pt modelId="{6800A56F-A252-4DEF-952C-7BDBB9EF8CFC}" type="pres">
      <dgm:prSet presAssocID="{D48C900E-B771-4DED-9655-B665D1D32A1C}" presName="hierChild7" presStyleCnt="0"/>
      <dgm:spPr/>
    </dgm:pt>
    <dgm:pt modelId="{9E2E788C-A477-4C5E-8145-C88DA9E8AC92}" type="pres">
      <dgm:prSet presAssocID="{49A0FF33-6C9F-464B-B1AA-37C5FEE921B9}" presName="Name96" presStyleLbl="parChTrans1D3" presStyleIdx="3" presStyleCnt="4"/>
      <dgm:spPr/>
    </dgm:pt>
    <dgm:pt modelId="{E347BFAE-71D5-488E-B910-BD98EF4509A2}" type="pres">
      <dgm:prSet presAssocID="{47A23734-3E9A-4295-81B7-163C2F20B1AA}" presName="hierRoot3" presStyleCnt="0">
        <dgm:presLayoutVars>
          <dgm:hierBranch val="init"/>
        </dgm:presLayoutVars>
      </dgm:prSet>
      <dgm:spPr/>
    </dgm:pt>
    <dgm:pt modelId="{05B7E0AA-8713-4F73-BE1E-7D8938BC96B6}" type="pres">
      <dgm:prSet presAssocID="{47A23734-3E9A-4295-81B7-163C2F20B1AA}" presName="rootComposite3" presStyleCnt="0"/>
      <dgm:spPr/>
    </dgm:pt>
    <dgm:pt modelId="{F671A239-4B41-49BA-BA65-DA823E3A9C69}" type="pres">
      <dgm:prSet presAssocID="{47A23734-3E9A-4295-81B7-163C2F20B1AA}" presName="rootText3" presStyleLbl="asst1" presStyleIdx="7" presStyleCnt="10" custLinFactX="-6121" custLinFactNeighborX="-100000" custLinFactNeighborY="2746">
        <dgm:presLayoutVars>
          <dgm:chPref val="3"/>
        </dgm:presLayoutVars>
      </dgm:prSet>
      <dgm:spPr/>
    </dgm:pt>
    <dgm:pt modelId="{123B03C5-36AD-4E5D-B1CD-B264B6F5FF33}" type="pres">
      <dgm:prSet presAssocID="{47A23734-3E9A-4295-81B7-163C2F20B1AA}" presName="titleText3" presStyleLbl="fgAcc2" presStyleIdx="7" presStyleCnt="10" custLinFactX="-15994" custLinFactNeighborX="-100000" custLinFactNeighborY="13535">
        <dgm:presLayoutVars>
          <dgm:chMax val="0"/>
          <dgm:chPref val="0"/>
        </dgm:presLayoutVars>
      </dgm:prSet>
      <dgm:spPr/>
    </dgm:pt>
    <dgm:pt modelId="{435A57A9-E610-4196-AE48-1B33B11E8F16}" type="pres">
      <dgm:prSet presAssocID="{47A23734-3E9A-4295-81B7-163C2F20B1AA}" presName="rootConnector3" presStyleLbl="asst1" presStyleIdx="7" presStyleCnt="10"/>
      <dgm:spPr/>
    </dgm:pt>
    <dgm:pt modelId="{2C0834F6-DC2C-4198-82C1-9954B587872C}" type="pres">
      <dgm:prSet presAssocID="{47A23734-3E9A-4295-81B7-163C2F20B1AA}" presName="hierChild6" presStyleCnt="0"/>
      <dgm:spPr/>
    </dgm:pt>
    <dgm:pt modelId="{4F70B3D9-8D73-406B-B27B-CD4ACA78D63B}" type="pres">
      <dgm:prSet presAssocID="{47A23734-3E9A-4295-81B7-163C2F20B1AA}" presName="hierChild7" presStyleCnt="0"/>
      <dgm:spPr/>
    </dgm:pt>
    <dgm:pt modelId="{CDEC14D4-919E-46E8-8221-9BA3A6699B46}" type="pres">
      <dgm:prSet presAssocID="{1627CE72-A0D3-4305-ADF6-5DF67AB432DE}" presName="Name96" presStyleLbl="parChTrans1D4" presStyleIdx="2" presStyleCnt="8"/>
      <dgm:spPr/>
    </dgm:pt>
    <dgm:pt modelId="{25FAF4A2-97D4-492A-A781-4E5FD9596590}" type="pres">
      <dgm:prSet presAssocID="{BB117C0B-3A4D-444B-9963-ED907E1EF6AE}" presName="hierRoot3" presStyleCnt="0">
        <dgm:presLayoutVars>
          <dgm:hierBranch val="init"/>
        </dgm:presLayoutVars>
      </dgm:prSet>
      <dgm:spPr/>
    </dgm:pt>
    <dgm:pt modelId="{F58E8AC4-7FE5-464D-943B-28496003B14E}" type="pres">
      <dgm:prSet presAssocID="{BB117C0B-3A4D-444B-9963-ED907E1EF6AE}" presName="rootComposite3" presStyleCnt="0"/>
      <dgm:spPr/>
    </dgm:pt>
    <dgm:pt modelId="{A9748272-E78D-4932-83B6-E991F77808F1}" type="pres">
      <dgm:prSet presAssocID="{BB117C0B-3A4D-444B-9963-ED907E1EF6AE}" presName="rootText3" presStyleLbl="asst1" presStyleIdx="8" presStyleCnt="10" custLinFactNeighborX="-89042" custLinFactNeighborY="-18082">
        <dgm:presLayoutVars>
          <dgm:chPref val="3"/>
        </dgm:presLayoutVars>
      </dgm:prSet>
      <dgm:spPr/>
    </dgm:pt>
    <dgm:pt modelId="{1F4EFED2-6D3F-4D5D-B8A9-514B3A7E9E82}" type="pres">
      <dgm:prSet presAssocID="{BB117C0B-3A4D-444B-9963-ED907E1EF6AE}" presName="titleText3" presStyleLbl="fgAcc2" presStyleIdx="8" presStyleCnt="10" custLinFactX="-5662" custLinFactNeighborX="-100000" custLinFactNeighborY="-49420">
        <dgm:presLayoutVars>
          <dgm:chMax val="0"/>
          <dgm:chPref val="0"/>
        </dgm:presLayoutVars>
      </dgm:prSet>
      <dgm:spPr/>
    </dgm:pt>
    <dgm:pt modelId="{BCA728A1-C3DC-4C86-A158-833ACD5196FA}" type="pres">
      <dgm:prSet presAssocID="{BB117C0B-3A4D-444B-9963-ED907E1EF6AE}" presName="rootConnector3" presStyleLbl="asst1" presStyleIdx="8" presStyleCnt="10"/>
      <dgm:spPr/>
    </dgm:pt>
    <dgm:pt modelId="{AAC9C4DA-83C5-4B27-8E31-197949E4B0EB}" type="pres">
      <dgm:prSet presAssocID="{BB117C0B-3A4D-444B-9963-ED907E1EF6AE}" presName="hierChild6" presStyleCnt="0"/>
      <dgm:spPr/>
    </dgm:pt>
    <dgm:pt modelId="{03E999BB-BE64-4420-A32B-83C2D4D00280}" type="pres">
      <dgm:prSet presAssocID="{85C03378-9D57-499A-B793-48D6334E947E}" presName="Name37" presStyleLbl="parChTrans1D4" presStyleIdx="3" presStyleCnt="8"/>
      <dgm:spPr/>
    </dgm:pt>
    <dgm:pt modelId="{C6093C3F-F9A6-4616-8FE2-6F9F37CD0763}" type="pres">
      <dgm:prSet presAssocID="{DEC6E54A-DDA7-44BD-8136-3F8960C253E5}" presName="hierRoot2" presStyleCnt="0">
        <dgm:presLayoutVars>
          <dgm:hierBranch val="init"/>
        </dgm:presLayoutVars>
      </dgm:prSet>
      <dgm:spPr/>
    </dgm:pt>
    <dgm:pt modelId="{02A84D1D-DAAD-4CFD-92BD-674F75BE99A1}" type="pres">
      <dgm:prSet presAssocID="{DEC6E54A-DDA7-44BD-8136-3F8960C253E5}" presName="rootComposite" presStyleCnt="0"/>
      <dgm:spPr/>
    </dgm:pt>
    <dgm:pt modelId="{7A126F13-B8C7-407A-90E4-7403148ABF89}" type="pres">
      <dgm:prSet presAssocID="{DEC6E54A-DDA7-44BD-8136-3F8960C253E5}" presName="rootText" presStyleLbl="node1" presStyleIdx="0" presStyleCnt="4" custLinFactX="-11958" custLinFactNeighborX="-100000" custLinFactNeighborY="-18042">
        <dgm:presLayoutVars>
          <dgm:chMax/>
          <dgm:chPref val="3"/>
        </dgm:presLayoutVars>
      </dgm:prSet>
      <dgm:spPr/>
    </dgm:pt>
    <dgm:pt modelId="{EE122B38-9846-4941-80C6-E5AC24122554}" type="pres">
      <dgm:prSet presAssocID="{DEC6E54A-DDA7-44BD-8136-3F8960C253E5}" presName="titleText2" presStyleLbl="fgAcc1" presStyleIdx="0" presStyleCnt="4" custLinFactX="-23439" custLinFactNeighborX="-100000" custLinFactNeighborY="-56482">
        <dgm:presLayoutVars>
          <dgm:chMax val="0"/>
          <dgm:chPref val="0"/>
        </dgm:presLayoutVars>
      </dgm:prSet>
      <dgm:spPr/>
    </dgm:pt>
    <dgm:pt modelId="{E62CD3CC-2D28-4415-A296-BE351E5077BC}" type="pres">
      <dgm:prSet presAssocID="{DEC6E54A-DDA7-44BD-8136-3F8960C253E5}" presName="rootConnector" presStyleLbl="node4" presStyleIdx="0" presStyleCnt="0"/>
      <dgm:spPr/>
    </dgm:pt>
    <dgm:pt modelId="{9715CEAA-82D0-4241-8556-A6D2E88DC9DA}" type="pres">
      <dgm:prSet presAssocID="{DEC6E54A-DDA7-44BD-8136-3F8960C253E5}" presName="hierChild4" presStyleCnt="0"/>
      <dgm:spPr/>
    </dgm:pt>
    <dgm:pt modelId="{B77FA54A-F824-4C98-8BDD-290AEF956EC5}" type="pres">
      <dgm:prSet presAssocID="{DEC6E54A-DDA7-44BD-8136-3F8960C253E5}" presName="hierChild5" presStyleCnt="0"/>
      <dgm:spPr/>
    </dgm:pt>
    <dgm:pt modelId="{9760AE78-20A1-41C2-B026-44FFD9BEF55F}" type="pres">
      <dgm:prSet presAssocID="{F8CDBB16-E6A5-4E8D-AFC8-246842DF9237}" presName="Name37" presStyleLbl="parChTrans1D4" presStyleIdx="4" presStyleCnt="8"/>
      <dgm:spPr/>
    </dgm:pt>
    <dgm:pt modelId="{34EB99D2-0347-4B42-B891-51500568BFAD}" type="pres">
      <dgm:prSet presAssocID="{54FD76D6-B4B8-4EEE-8806-8BB8C241CF0C}" presName="hierRoot2" presStyleCnt="0">
        <dgm:presLayoutVars>
          <dgm:hierBranch val="init"/>
        </dgm:presLayoutVars>
      </dgm:prSet>
      <dgm:spPr/>
    </dgm:pt>
    <dgm:pt modelId="{0753F9B5-2116-421D-9BEE-80EA4A3949EE}" type="pres">
      <dgm:prSet presAssocID="{54FD76D6-B4B8-4EEE-8806-8BB8C241CF0C}" presName="rootComposite" presStyleCnt="0"/>
      <dgm:spPr/>
    </dgm:pt>
    <dgm:pt modelId="{D221055F-B433-4A5D-B6B3-EE643F2AD1FC}" type="pres">
      <dgm:prSet presAssocID="{54FD76D6-B4B8-4EEE-8806-8BB8C241CF0C}" presName="rootText" presStyleLbl="node1" presStyleIdx="1" presStyleCnt="4" custLinFactX="-22583" custLinFactNeighborX="-100000" custLinFactNeighborY="-17385">
        <dgm:presLayoutVars>
          <dgm:chMax/>
          <dgm:chPref val="3"/>
        </dgm:presLayoutVars>
      </dgm:prSet>
      <dgm:spPr/>
    </dgm:pt>
    <dgm:pt modelId="{7F83B15F-E403-45E1-B0A0-E98EA103F408}" type="pres">
      <dgm:prSet presAssocID="{54FD76D6-B4B8-4EEE-8806-8BB8C241CF0C}" presName="titleText2" presStyleLbl="fgAcc1" presStyleIdx="1" presStyleCnt="4" custLinFactX="-35429" custLinFactNeighborX="-100000" custLinFactNeighborY="-62749">
        <dgm:presLayoutVars>
          <dgm:chMax val="0"/>
          <dgm:chPref val="0"/>
        </dgm:presLayoutVars>
      </dgm:prSet>
      <dgm:spPr/>
    </dgm:pt>
    <dgm:pt modelId="{CC407D7D-0DCD-4691-A943-AE2E92DB9F64}" type="pres">
      <dgm:prSet presAssocID="{54FD76D6-B4B8-4EEE-8806-8BB8C241CF0C}" presName="rootConnector" presStyleLbl="node4" presStyleIdx="0" presStyleCnt="0"/>
      <dgm:spPr/>
    </dgm:pt>
    <dgm:pt modelId="{09158CA7-FC3C-4B2E-AF15-740A1B639429}" type="pres">
      <dgm:prSet presAssocID="{54FD76D6-B4B8-4EEE-8806-8BB8C241CF0C}" presName="hierChild4" presStyleCnt="0"/>
      <dgm:spPr/>
    </dgm:pt>
    <dgm:pt modelId="{4E21DBF1-40EA-491A-8017-79708D096AF1}" type="pres">
      <dgm:prSet presAssocID="{54FD76D6-B4B8-4EEE-8806-8BB8C241CF0C}" presName="hierChild5" presStyleCnt="0"/>
      <dgm:spPr/>
    </dgm:pt>
    <dgm:pt modelId="{BC24BC5F-6227-46FE-989F-ACD391AF5246}" type="pres">
      <dgm:prSet presAssocID="{BB117C0B-3A4D-444B-9963-ED907E1EF6AE}" presName="hierChild7" presStyleCnt="0"/>
      <dgm:spPr/>
    </dgm:pt>
    <dgm:pt modelId="{E6F25283-9F9D-47DC-B325-8A59E0946FC8}" type="pres">
      <dgm:prSet presAssocID="{432AFB7C-1672-484F-92B9-0854B4B6A4F1}" presName="Name96" presStyleLbl="parChTrans1D4" presStyleIdx="5" presStyleCnt="8"/>
      <dgm:spPr/>
    </dgm:pt>
    <dgm:pt modelId="{F3A3ACF0-AB9D-4C25-92EF-F4495A79CF3F}" type="pres">
      <dgm:prSet presAssocID="{EB1F885F-BF2B-4E46-BFA8-808A2F006410}" presName="hierRoot3" presStyleCnt="0">
        <dgm:presLayoutVars>
          <dgm:hierBranch val="init"/>
        </dgm:presLayoutVars>
      </dgm:prSet>
      <dgm:spPr/>
    </dgm:pt>
    <dgm:pt modelId="{2896B067-6BD4-4278-971C-853497DA681D}" type="pres">
      <dgm:prSet presAssocID="{EB1F885F-BF2B-4E46-BFA8-808A2F006410}" presName="rootComposite3" presStyleCnt="0"/>
      <dgm:spPr/>
    </dgm:pt>
    <dgm:pt modelId="{906A7CAA-C901-4AF5-B006-E60385391E51}" type="pres">
      <dgm:prSet presAssocID="{EB1F885F-BF2B-4E46-BFA8-808A2F006410}" presName="rootText3" presStyleLbl="asst1" presStyleIdx="9" presStyleCnt="10" custLinFactNeighborX="-97284" custLinFactNeighborY="-17650">
        <dgm:presLayoutVars>
          <dgm:chPref val="3"/>
        </dgm:presLayoutVars>
      </dgm:prSet>
      <dgm:spPr/>
    </dgm:pt>
    <dgm:pt modelId="{295D046E-F58A-4717-9C36-E327904F3D62}" type="pres">
      <dgm:prSet presAssocID="{EB1F885F-BF2B-4E46-BFA8-808A2F006410}" presName="titleText3" presStyleLbl="fgAcc2" presStyleIdx="9" presStyleCnt="10" custLinFactX="-10237" custLinFactNeighborX="-100000" custLinFactNeighborY="-44710">
        <dgm:presLayoutVars>
          <dgm:chMax val="0"/>
          <dgm:chPref val="0"/>
        </dgm:presLayoutVars>
      </dgm:prSet>
      <dgm:spPr/>
    </dgm:pt>
    <dgm:pt modelId="{57D7A2B6-7228-4796-B0CA-138B59B4CEFD}" type="pres">
      <dgm:prSet presAssocID="{EB1F885F-BF2B-4E46-BFA8-808A2F006410}" presName="rootConnector3" presStyleLbl="asst1" presStyleIdx="9" presStyleCnt="10"/>
      <dgm:spPr/>
    </dgm:pt>
    <dgm:pt modelId="{1699C085-241E-4ADB-A4DA-0BC5B9194704}" type="pres">
      <dgm:prSet presAssocID="{EB1F885F-BF2B-4E46-BFA8-808A2F006410}" presName="hierChild6" presStyleCnt="0"/>
      <dgm:spPr/>
    </dgm:pt>
    <dgm:pt modelId="{BCB844FB-FF19-4F31-AEF1-E73C42E12AF8}" type="pres">
      <dgm:prSet presAssocID="{BE2A1F3A-A0F8-4D32-B4F0-B9DA999293BE}" presName="Name37" presStyleLbl="parChTrans1D4" presStyleIdx="6" presStyleCnt="8"/>
      <dgm:spPr/>
    </dgm:pt>
    <dgm:pt modelId="{89664D1B-CAB3-4D48-8DA2-115672F2892D}" type="pres">
      <dgm:prSet presAssocID="{41600A80-705D-4931-920F-2DB84F28CEEE}" presName="hierRoot2" presStyleCnt="0">
        <dgm:presLayoutVars>
          <dgm:hierBranch val="init"/>
        </dgm:presLayoutVars>
      </dgm:prSet>
      <dgm:spPr/>
    </dgm:pt>
    <dgm:pt modelId="{346063DB-157B-42C4-B61B-5FEBEB641D31}" type="pres">
      <dgm:prSet presAssocID="{41600A80-705D-4931-920F-2DB84F28CEEE}" presName="rootComposite" presStyleCnt="0"/>
      <dgm:spPr/>
    </dgm:pt>
    <dgm:pt modelId="{25D37419-BFDF-4DA3-9D69-F4FEC936CC51}" type="pres">
      <dgm:prSet presAssocID="{41600A80-705D-4931-920F-2DB84F28CEEE}" presName="rootText" presStyleLbl="node1" presStyleIdx="2" presStyleCnt="4" custLinFactX="-27135" custLinFactNeighborX="-100000" custLinFactNeighborY="-17850">
        <dgm:presLayoutVars>
          <dgm:chMax/>
          <dgm:chPref val="3"/>
        </dgm:presLayoutVars>
      </dgm:prSet>
      <dgm:spPr/>
    </dgm:pt>
    <dgm:pt modelId="{70FF1B73-C06D-418D-9D08-8465B2ED031B}" type="pres">
      <dgm:prSet presAssocID="{41600A80-705D-4931-920F-2DB84F28CEEE}" presName="titleText2" presStyleLbl="fgAcc1" presStyleIdx="2" presStyleCnt="4" custLinFactX="-42393" custLinFactNeighborX="-100000" custLinFactNeighborY="-67084">
        <dgm:presLayoutVars>
          <dgm:chMax val="0"/>
          <dgm:chPref val="0"/>
        </dgm:presLayoutVars>
      </dgm:prSet>
      <dgm:spPr/>
    </dgm:pt>
    <dgm:pt modelId="{63C6590F-6069-426D-A223-7F2B1F546A07}" type="pres">
      <dgm:prSet presAssocID="{41600A80-705D-4931-920F-2DB84F28CEEE}" presName="rootConnector" presStyleLbl="node4" presStyleIdx="0" presStyleCnt="0"/>
      <dgm:spPr/>
    </dgm:pt>
    <dgm:pt modelId="{E8D9A1F2-F22E-4CBC-96FC-15B72314B63E}" type="pres">
      <dgm:prSet presAssocID="{41600A80-705D-4931-920F-2DB84F28CEEE}" presName="hierChild4" presStyleCnt="0"/>
      <dgm:spPr/>
    </dgm:pt>
    <dgm:pt modelId="{FE42F06A-337A-47D0-B618-F97A6975D123}" type="pres">
      <dgm:prSet presAssocID="{41600A80-705D-4931-920F-2DB84F28CEEE}" presName="hierChild5" presStyleCnt="0"/>
      <dgm:spPr/>
    </dgm:pt>
    <dgm:pt modelId="{02255258-B501-47EA-84FF-4470F1D3FD55}" type="pres">
      <dgm:prSet presAssocID="{B9C317D8-E74B-48D2-89AB-95486FD3C6F4}" presName="Name37" presStyleLbl="parChTrans1D4" presStyleIdx="7" presStyleCnt="8"/>
      <dgm:spPr/>
    </dgm:pt>
    <dgm:pt modelId="{5EA37087-47AA-47C5-A740-DF6687AE81E5}" type="pres">
      <dgm:prSet presAssocID="{B23AAA8B-CF5E-4637-80FE-E57482920CB1}" presName="hierRoot2" presStyleCnt="0">
        <dgm:presLayoutVars>
          <dgm:hierBranch val="init"/>
        </dgm:presLayoutVars>
      </dgm:prSet>
      <dgm:spPr/>
    </dgm:pt>
    <dgm:pt modelId="{A8EFA4A1-46F9-44B8-B97F-C24D0A4FAAB6}" type="pres">
      <dgm:prSet presAssocID="{B23AAA8B-CF5E-4637-80FE-E57482920CB1}" presName="rootComposite" presStyleCnt="0"/>
      <dgm:spPr/>
    </dgm:pt>
    <dgm:pt modelId="{963EC5A7-47C6-442B-B37F-597B1EEE10C2}" type="pres">
      <dgm:prSet presAssocID="{B23AAA8B-CF5E-4637-80FE-E57482920CB1}" presName="rootText" presStyleLbl="node1" presStyleIdx="3" presStyleCnt="4" custLinFactNeighborX="-82276" custLinFactNeighborY="-17535">
        <dgm:presLayoutVars>
          <dgm:chMax/>
          <dgm:chPref val="3"/>
        </dgm:presLayoutVars>
      </dgm:prSet>
      <dgm:spPr/>
    </dgm:pt>
    <dgm:pt modelId="{B50D531D-9A23-4FF0-AB27-4F0FB7B8E74D}" type="pres">
      <dgm:prSet presAssocID="{B23AAA8B-CF5E-4637-80FE-E57482920CB1}" presName="titleText2" presStyleLbl="fgAcc1" presStyleIdx="3" presStyleCnt="4" custLinFactNeighborX="-89236" custLinFactNeighborY="-48558">
        <dgm:presLayoutVars>
          <dgm:chMax val="0"/>
          <dgm:chPref val="0"/>
        </dgm:presLayoutVars>
      </dgm:prSet>
      <dgm:spPr/>
    </dgm:pt>
    <dgm:pt modelId="{A4480A7D-229E-4E06-AB7C-6EEE69829AE4}" type="pres">
      <dgm:prSet presAssocID="{B23AAA8B-CF5E-4637-80FE-E57482920CB1}" presName="rootConnector" presStyleLbl="node4" presStyleIdx="0" presStyleCnt="0"/>
      <dgm:spPr/>
    </dgm:pt>
    <dgm:pt modelId="{26F5E821-49BF-464F-9499-1F611D16C000}" type="pres">
      <dgm:prSet presAssocID="{B23AAA8B-CF5E-4637-80FE-E57482920CB1}" presName="hierChild4" presStyleCnt="0"/>
      <dgm:spPr/>
    </dgm:pt>
    <dgm:pt modelId="{8F60ADD9-EE73-48B7-A699-66137734BCF7}" type="pres">
      <dgm:prSet presAssocID="{B23AAA8B-CF5E-4637-80FE-E57482920CB1}" presName="hierChild5" presStyleCnt="0"/>
      <dgm:spPr/>
    </dgm:pt>
    <dgm:pt modelId="{E272BF80-F5CD-4612-A66D-251D7BCA9055}" type="pres">
      <dgm:prSet presAssocID="{EB1F885F-BF2B-4E46-BFA8-808A2F006410}" presName="hierChild7" presStyleCnt="0"/>
      <dgm:spPr/>
    </dgm:pt>
  </dgm:ptLst>
  <dgm:cxnLst>
    <dgm:cxn modelId="{C4C0F00A-BF28-4826-A34B-E3994B8980FF}" type="presOf" srcId="{1FDA79B9-FD0E-4CB0-A5AF-7FCAD841CB58}" destId="{C740A00F-F8D0-4365-AF3B-EE54FDF2A6EE}" srcOrd="1" destOrd="0" presId="urn:microsoft.com/office/officeart/2008/layout/NameandTitleOrganizationalChart"/>
    <dgm:cxn modelId="{9D8C630B-2E9A-48D9-8C64-E77BA76FA17A}" type="presOf" srcId="{D32C2E72-B1EC-4248-802A-B1726E4BF37B}" destId="{E0C8425C-A5C8-4699-B0D9-47C473BD60AF}" srcOrd="0" destOrd="0" presId="urn:microsoft.com/office/officeart/2008/layout/NameandTitleOrganizationalChart"/>
    <dgm:cxn modelId="{C729740C-87FC-48C6-AD76-38531675A337}" type="presOf" srcId="{B23AAA8B-CF5E-4637-80FE-E57482920CB1}" destId="{963EC5A7-47C6-442B-B37F-597B1EEE10C2}" srcOrd="0" destOrd="0" presId="urn:microsoft.com/office/officeart/2008/layout/NameandTitleOrganizationalChart"/>
    <dgm:cxn modelId="{4014FC0E-D1DF-48AC-9961-2ED0E2BAAE25}" type="presOf" srcId="{0E283980-1F05-415D-9DD9-7305C423F5EC}" destId="{F517BD2D-2AE9-4803-A74C-B11581D7B246}" srcOrd="0" destOrd="0" presId="urn:microsoft.com/office/officeart/2008/layout/NameandTitleOrganizationalChart"/>
    <dgm:cxn modelId="{F3DC4214-D4A2-4DB1-96A2-66C172BC80D6}" type="presOf" srcId="{5167C64D-4942-43EB-BA7F-409CEC865E44}" destId="{8FF03FB3-98C9-49B7-88B2-7B8B67204279}" srcOrd="1" destOrd="0" presId="urn:microsoft.com/office/officeart/2008/layout/NameandTitleOrganizationalChart"/>
    <dgm:cxn modelId="{68472A17-E837-44BA-8C6C-346A59268F36}" srcId="{039FDA1A-64C7-4097-AE11-9FC953D2CE66}" destId="{E5C4E36A-3D06-4B8A-9105-15CA6FF91397}" srcOrd="1" destOrd="0" parTransId="{F0BB9E15-8516-45AC-ADE8-5B57386C7244}" sibTransId="{658371AF-800B-4A85-BBAC-2E8C30C1DF63}"/>
    <dgm:cxn modelId="{9F8B6419-5509-4C37-8EDE-F50562B36EBD}" type="presOf" srcId="{E069D349-12C5-407E-8833-C873785ED43C}" destId="{D669BB7E-9ABF-476A-839D-F6D3B646D184}" srcOrd="0" destOrd="0" presId="urn:microsoft.com/office/officeart/2008/layout/NameandTitleOrganizationalChart"/>
    <dgm:cxn modelId="{99E3C221-6BDE-4D5C-8052-4814E7514DDD}" type="presOf" srcId="{929D43FF-8039-4607-AEAA-A962785255DB}" destId="{A55385FC-1EC4-4625-AC12-08BA009E5A4D}" srcOrd="1" destOrd="0" presId="urn:microsoft.com/office/officeart/2008/layout/NameandTitleOrganizationalChart"/>
    <dgm:cxn modelId="{09530E27-F771-4439-9B25-480715426A5F}" type="presOf" srcId="{B52724C2-FF73-4093-A432-D5F33169C641}" destId="{295D046E-F58A-4717-9C36-E327904F3D62}" srcOrd="0" destOrd="0" presId="urn:microsoft.com/office/officeart/2008/layout/NameandTitleOrganizationalChart"/>
    <dgm:cxn modelId="{566E4028-E94D-428E-9A41-6FBD2370CC8A}" type="presOf" srcId="{B47D5C08-1817-4200-87AE-948E7BBEC836}" destId="{EE122B38-9846-4941-80C6-E5AC24122554}" srcOrd="0" destOrd="0" presId="urn:microsoft.com/office/officeart/2008/layout/NameandTitleOrganizationalChart"/>
    <dgm:cxn modelId="{BCAB782A-38EF-4C37-84F0-32B24DA52D4B}" type="presOf" srcId="{EB1F885F-BF2B-4E46-BFA8-808A2F006410}" destId="{906A7CAA-C901-4AF5-B006-E60385391E51}" srcOrd="0" destOrd="0" presId="urn:microsoft.com/office/officeart/2008/layout/NameandTitleOrganizationalChart"/>
    <dgm:cxn modelId="{11C5CB2A-4AA4-473B-9D04-D443F39B54DC}" type="presOf" srcId="{1FDA79B9-FD0E-4CB0-A5AF-7FCAD841CB58}" destId="{1182D817-2855-4351-868D-6F1D89F034B9}" srcOrd="0" destOrd="0" presId="urn:microsoft.com/office/officeart/2008/layout/NameandTitleOrganizationalChart"/>
    <dgm:cxn modelId="{19F18A2E-95D8-40FB-B121-C3E45889AC1C}" type="presOf" srcId="{DF6B19CC-26C2-43B4-8FB8-1A6297EBF819}" destId="{41F8E3D3-5311-4B91-8EF7-4C3B1BA67A59}" srcOrd="0" destOrd="0" presId="urn:microsoft.com/office/officeart/2008/layout/NameandTitleOrganizationalChart"/>
    <dgm:cxn modelId="{74A9B230-94F3-42C8-985C-355E33475803}" type="presOf" srcId="{A1AE146A-58EA-49DC-8F94-D50528BA8E6F}" destId="{3EEF8BF1-90D1-4085-AC7E-5F313DB9F43A}" srcOrd="0" destOrd="0" presId="urn:microsoft.com/office/officeart/2008/layout/NameandTitleOrganizationalChart"/>
    <dgm:cxn modelId="{5CFEBE30-EFEE-4942-A382-EACBFF7FF205}" type="presOf" srcId="{EE106A1A-8333-41C3-AFC9-EB41F36A91E7}" destId="{1BA3E498-2083-4280-8943-089827F6AEC6}" srcOrd="1" destOrd="0" presId="urn:microsoft.com/office/officeart/2008/layout/NameandTitleOrganizationalChart"/>
    <dgm:cxn modelId="{69D03839-9425-4550-B98B-1FBC0064C4C0}" type="presOf" srcId="{EB1F885F-BF2B-4E46-BFA8-808A2F006410}" destId="{57D7A2B6-7228-4796-B0CA-138B59B4CEFD}" srcOrd="1" destOrd="0" presId="urn:microsoft.com/office/officeart/2008/layout/NameandTitleOrganizationalChart"/>
    <dgm:cxn modelId="{EE75A640-F2D6-4C98-9610-C2A44F3BD269}" srcId="{66926E1C-541E-464D-9EDC-B26E3F4AC996}" destId="{5167C64D-4942-43EB-BA7F-409CEC865E44}" srcOrd="0" destOrd="0" parTransId="{61489BDF-0EE4-40C1-A69E-AE03D1B16FCD}" sibTransId="{22A3E2CA-28FB-4697-9D71-554951FBC018}"/>
    <dgm:cxn modelId="{C2C9F440-9330-4CAE-8630-CA97A17FAF01}" type="presOf" srcId="{49A0FF33-6C9F-464B-B1AA-37C5FEE921B9}" destId="{9E2E788C-A477-4C5E-8145-C88DA9E8AC92}" srcOrd="0" destOrd="0" presId="urn:microsoft.com/office/officeart/2008/layout/NameandTitleOrganizationalChart"/>
    <dgm:cxn modelId="{460A2542-650B-417D-91A2-0358E8BD32D4}" type="presOf" srcId="{E5C4E36A-3D06-4B8A-9105-15CA6FF91397}" destId="{1CFBEAFD-987D-4389-888D-717FEA8BA45C}" srcOrd="1" destOrd="0" presId="urn:microsoft.com/office/officeart/2008/layout/NameandTitleOrganizationalChart"/>
    <dgm:cxn modelId="{4AB4634C-A6D0-44F3-A261-8798A0D7CC69}" type="presOf" srcId="{039FDA1A-64C7-4097-AE11-9FC953D2CE66}" destId="{0E61FB50-430C-4C30-98AB-A24457504F88}" srcOrd="0" destOrd="0" presId="urn:microsoft.com/office/officeart/2008/layout/NameandTitleOrganizationalChart"/>
    <dgm:cxn modelId="{C05B934F-296F-4FF2-AD92-C7C1206EB263}" type="presOf" srcId="{E37DB3AB-768B-4C51-A6B8-BD466CD35F34}" destId="{7F83B15F-E403-45E1-B0A0-E98EA103F408}" srcOrd="0" destOrd="0" presId="urn:microsoft.com/office/officeart/2008/layout/NameandTitleOrganizationalChart"/>
    <dgm:cxn modelId="{DBAC6358-5872-41E9-A0DC-3B444D10FA70}" type="presOf" srcId="{70913AE2-E5A4-4527-B9B0-AAF94D2CAFE8}" destId="{70FF1B73-C06D-418D-9D08-8465B2ED031B}" srcOrd="0" destOrd="0" presId="urn:microsoft.com/office/officeart/2008/layout/NameandTitleOrganizationalChart"/>
    <dgm:cxn modelId="{3F2C9364-2A8E-44EC-8E80-3ED3AD0A84EA}" type="presOf" srcId="{DEC6E54A-DDA7-44BD-8136-3F8960C253E5}" destId="{E62CD3CC-2D28-4415-A296-BE351E5077BC}" srcOrd="1" destOrd="0" presId="urn:microsoft.com/office/officeart/2008/layout/NameandTitleOrganizationalChart"/>
    <dgm:cxn modelId="{8ED51666-8047-4AC7-9502-D5F0F6E70522}" type="presOf" srcId="{36B787CB-7DF2-4A0C-8377-72433EE8153F}" destId="{DE6769DF-E467-4D55-B4A4-3204AD4315A0}" srcOrd="0" destOrd="0" presId="urn:microsoft.com/office/officeart/2008/layout/NameandTitleOrganizationalChart"/>
    <dgm:cxn modelId="{589FC467-D926-466A-9FAF-6BFE1476D399}" type="presOf" srcId="{F5A73840-F5FD-47DE-B7CE-DDF73AC80225}" destId="{1F4EFED2-6D3F-4D5D-B8A9-514B3A7E9E82}" srcOrd="0" destOrd="0" presId="urn:microsoft.com/office/officeart/2008/layout/NameandTitleOrganizationalChart"/>
    <dgm:cxn modelId="{262E8A6A-6EA6-4252-A812-74462F96490F}" type="presOf" srcId="{178C7ED2-694B-42C5-AC6E-5E8C7CA36CCC}" destId="{0E2EF484-FE05-4D61-85FF-6EA2ADD168FE}" srcOrd="0" destOrd="0" presId="urn:microsoft.com/office/officeart/2008/layout/NameandTitleOrganizationalChart"/>
    <dgm:cxn modelId="{D68CA36B-95BF-4C49-B2A8-4633FBD3ADBE}" type="presOf" srcId="{EE106A1A-8333-41C3-AFC9-EB41F36A91E7}" destId="{57319217-6002-4E82-BEB5-675E53DF48C7}" srcOrd="0" destOrd="0" presId="urn:microsoft.com/office/officeart/2008/layout/NameandTitleOrganizationalChart"/>
    <dgm:cxn modelId="{B88E236D-5E42-4F0D-AAFF-9E9BDB5D6673}" type="presOf" srcId="{66926E1C-541E-464D-9EDC-B26E3F4AC996}" destId="{4C802C20-7D6E-48AC-8ABB-32CFEE60BB07}" srcOrd="0" destOrd="0" presId="urn:microsoft.com/office/officeart/2008/layout/NameandTitleOrganizationalChart"/>
    <dgm:cxn modelId="{87606E6E-20C0-4E0E-8AF5-E73F6C63CB64}" type="presOf" srcId="{E5C4E36A-3D06-4B8A-9105-15CA6FF91397}" destId="{2C84DF2E-8F3E-490D-84AC-8157100739C5}" srcOrd="0" destOrd="0" presId="urn:microsoft.com/office/officeart/2008/layout/NameandTitleOrganizationalChart"/>
    <dgm:cxn modelId="{7F96926E-790B-4991-8BA5-C7D928FD03F4}" type="presOf" srcId="{432AFB7C-1672-484F-92B9-0854B4B6A4F1}" destId="{E6F25283-9F9D-47DC-B325-8A59E0946FC8}" srcOrd="0" destOrd="0" presId="urn:microsoft.com/office/officeart/2008/layout/NameandTitleOrganizationalChart"/>
    <dgm:cxn modelId="{F8E87271-9AC4-4B71-B5AD-F8EABF817934}" srcId="{EE106A1A-8333-41C3-AFC9-EB41F36A91E7}" destId="{47A23734-3E9A-4295-81B7-163C2F20B1AA}" srcOrd="1" destOrd="0" parTransId="{49A0FF33-6C9F-464B-B1AA-37C5FEE921B9}" sibTransId="{4C7515B9-2C7A-45B3-A600-01720B3C4710}"/>
    <dgm:cxn modelId="{93C44D72-424F-481F-A273-F88ED4324472}" type="presOf" srcId="{54FD76D6-B4B8-4EEE-8806-8BB8C241CF0C}" destId="{D221055F-B433-4A5D-B6B3-EE643F2AD1FC}" srcOrd="0" destOrd="0" presId="urn:microsoft.com/office/officeart/2008/layout/NameandTitleOrganizationalChart"/>
    <dgm:cxn modelId="{4EB0F472-4761-47B0-B6E5-DD71FF958496}" type="presOf" srcId="{72EA2A2F-2EDA-4AA0-8BBF-FE21D4A246ED}" destId="{EA0F10F3-9A0B-4554-A4AD-D461EF818782}" srcOrd="0" destOrd="0" presId="urn:microsoft.com/office/officeart/2008/layout/NameandTitleOrganizationalChart"/>
    <dgm:cxn modelId="{ACFC0575-3A14-46DB-AB9C-DC7B91DE597E}" type="presOf" srcId="{929D43FF-8039-4607-AEAA-A962785255DB}" destId="{4ECC6341-CFAA-4410-9E7D-1DBF65497477}" srcOrd="0" destOrd="0" presId="urn:microsoft.com/office/officeart/2008/layout/NameandTitleOrganizationalChart"/>
    <dgm:cxn modelId="{E953BC75-DDB3-43E2-86A9-8FF69AD61368}" type="presOf" srcId="{A1AE146A-58EA-49DC-8F94-D50528BA8E6F}" destId="{4CAD77AF-2065-4488-91C6-36256ED63E74}" srcOrd="1" destOrd="0" presId="urn:microsoft.com/office/officeart/2008/layout/NameandTitleOrganizationalChart"/>
    <dgm:cxn modelId="{AE82E278-9D9F-4832-B0B4-36FBA9EABCE4}" type="presOf" srcId="{D48C900E-B771-4DED-9655-B665D1D32A1C}" destId="{66815659-437E-4031-9958-EFF204EDF42C}" srcOrd="1" destOrd="0" presId="urn:microsoft.com/office/officeart/2008/layout/NameandTitleOrganizationalChart"/>
    <dgm:cxn modelId="{E796DF7D-5518-4B94-A56E-2B10A13DFE39}" type="presOf" srcId="{47A23734-3E9A-4295-81B7-163C2F20B1AA}" destId="{435A57A9-E610-4196-AE48-1B33B11E8F16}" srcOrd="1" destOrd="0" presId="urn:microsoft.com/office/officeart/2008/layout/NameandTitleOrganizationalChart"/>
    <dgm:cxn modelId="{6CED107F-897D-484E-93D9-5C21671EC6BF}" srcId="{BB117C0B-3A4D-444B-9963-ED907E1EF6AE}" destId="{54FD76D6-B4B8-4EEE-8806-8BB8C241CF0C}" srcOrd="1" destOrd="0" parTransId="{F8CDBB16-E6A5-4E8D-AFC8-246842DF9237}" sibTransId="{E37DB3AB-768B-4C51-A6B8-BD466CD35F34}"/>
    <dgm:cxn modelId="{15C50582-F893-4DC6-8908-027B51640BB1}" srcId="{47A23734-3E9A-4295-81B7-163C2F20B1AA}" destId="{BB117C0B-3A4D-444B-9963-ED907E1EF6AE}" srcOrd="0" destOrd="0" parTransId="{1627CE72-A0D3-4305-ADF6-5DF67AB432DE}" sibTransId="{F5A73840-F5FD-47DE-B7CE-DDF73AC80225}"/>
    <dgm:cxn modelId="{5413A485-B2CE-488B-94C7-688AAFE7F1C8}" type="presOf" srcId="{85C03378-9D57-499A-B793-48D6334E947E}" destId="{03E999BB-BE64-4420-A32B-83C2D4D00280}" srcOrd="0" destOrd="0" presId="urn:microsoft.com/office/officeart/2008/layout/NameandTitleOrganizationalChart"/>
    <dgm:cxn modelId="{0CB01688-3958-45C0-9DBE-AF3E3AF7597C}" srcId="{EB1F885F-BF2B-4E46-BFA8-808A2F006410}" destId="{41600A80-705D-4931-920F-2DB84F28CEEE}" srcOrd="0" destOrd="0" parTransId="{BE2A1F3A-A0F8-4D32-B4F0-B9DA999293BE}" sibTransId="{70913AE2-E5A4-4527-B9B0-AAF94D2CAFE8}"/>
    <dgm:cxn modelId="{8B54E78B-F62D-4392-BC59-ED7AC7FDC6A4}" srcId="{EE106A1A-8333-41C3-AFC9-EB41F36A91E7}" destId="{1FDA79B9-FD0E-4CB0-A5AF-7FCAD841CB58}" srcOrd="0" destOrd="0" parTransId="{D32C2E72-B1EC-4248-802A-B1726E4BF37B}" sibTransId="{178C7ED2-694B-42C5-AC6E-5E8C7CA36CCC}"/>
    <dgm:cxn modelId="{E9BA598E-1EAE-43E4-9A52-A24ADB504FC8}" srcId="{EB1F885F-BF2B-4E46-BFA8-808A2F006410}" destId="{B23AAA8B-CF5E-4637-80FE-E57482920CB1}" srcOrd="1" destOrd="0" parTransId="{B9C317D8-E74B-48D2-89AB-95486FD3C6F4}" sibTransId="{EA054566-A4AE-4B10-93A0-54ACCC22FCC7}"/>
    <dgm:cxn modelId="{F65E288F-B206-4BB9-B607-610C236A9186}" srcId="{1FDA79B9-FD0E-4CB0-A5AF-7FCAD841CB58}" destId="{A1AE146A-58EA-49DC-8F94-D50528BA8E6F}" srcOrd="0" destOrd="0" parTransId="{72EA2A2F-2EDA-4AA0-8BBF-FE21D4A246ED}" sibTransId="{0E283980-1F05-415D-9DD9-7305C423F5EC}"/>
    <dgm:cxn modelId="{CD3D9392-3719-43CE-A258-7D4676F4168C}" type="presOf" srcId="{BE2A1F3A-A0F8-4D32-B4F0-B9DA999293BE}" destId="{BCB844FB-FF19-4F31-AEF1-E73C42E12AF8}" srcOrd="0" destOrd="0" presId="urn:microsoft.com/office/officeart/2008/layout/NameandTitleOrganizationalChart"/>
    <dgm:cxn modelId="{57AE9595-EE2A-4B27-B3D6-C7ABB21BAC52}" type="presOf" srcId="{039FDA1A-64C7-4097-AE11-9FC953D2CE66}" destId="{2FF8BBB2-7B12-4FF8-B6BC-4BF7D5F7CB00}" srcOrd="1" destOrd="0" presId="urn:microsoft.com/office/officeart/2008/layout/NameandTitleOrganizationalChart"/>
    <dgm:cxn modelId="{97E09895-698B-4DAF-9038-EDD5E8D3168F}" srcId="{1FDA79B9-FD0E-4CB0-A5AF-7FCAD841CB58}" destId="{D48C900E-B771-4DED-9655-B665D1D32A1C}" srcOrd="1" destOrd="0" parTransId="{DF6B19CC-26C2-43B4-8FB8-1A6297EBF819}" sibTransId="{766206FE-9D9A-4091-A18B-E561C364D478}"/>
    <dgm:cxn modelId="{A430239A-93C0-4310-83B4-1C331457FD3F}" type="presOf" srcId="{64EF949C-CF9D-4428-BBB4-DAF71C73E5FA}" destId="{683065EA-2C79-41D6-A689-4D21DC8350EC}" srcOrd="0" destOrd="0" presId="urn:microsoft.com/office/officeart/2008/layout/NameandTitleOrganizationalChart"/>
    <dgm:cxn modelId="{2B1DD59C-22DF-4F3D-8895-9B408D1C2663}" type="presOf" srcId="{D48C900E-B771-4DED-9655-B665D1D32A1C}" destId="{05BB5D0A-33E8-4803-BD75-61E2D0C82616}" srcOrd="0" destOrd="0" presId="urn:microsoft.com/office/officeart/2008/layout/NameandTitleOrganizationalChart"/>
    <dgm:cxn modelId="{97D51A9D-B429-4C80-BD3D-8BA4047DE7CA}" type="presOf" srcId="{F0BB9E15-8516-45AC-ADE8-5B57386C7244}" destId="{175837B7-AEA7-4DA3-BF84-268277C7C2D0}" srcOrd="0" destOrd="0" presId="urn:microsoft.com/office/officeart/2008/layout/NameandTitleOrganizationalChart"/>
    <dgm:cxn modelId="{8E21669E-05D2-4D2B-A967-8337EB9BD015}" type="presOf" srcId="{B23AAA8B-CF5E-4637-80FE-E57482920CB1}" destId="{A4480A7D-229E-4E06-AB7C-6EEE69829AE4}" srcOrd="1" destOrd="0" presId="urn:microsoft.com/office/officeart/2008/layout/NameandTitleOrganizationalChart"/>
    <dgm:cxn modelId="{6B9839A1-D0C3-4FE7-9CE1-83F0BECC8B9F}" type="presOf" srcId="{22A3E2CA-28FB-4697-9D71-554951FBC018}" destId="{D781C376-4861-4427-AD50-E2AEC6F15FCC}" srcOrd="0" destOrd="0" presId="urn:microsoft.com/office/officeart/2008/layout/NameandTitleOrganizationalChart"/>
    <dgm:cxn modelId="{D61F33A7-FBC3-4AC1-8114-FCEEDC2A98F0}" type="presOf" srcId="{F8CDBB16-E6A5-4E8D-AFC8-246842DF9237}" destId="{9760AE78-20A1-41C2-B026-44FFD9BEF55F}" srcOrd="0" destOrd="0" presId="urn:microsoft.com/office/officeart/2008/layout/NameandTitleOrganizationalChart"/>
    <dgm:cxn modelId="{023664BB-F63B-4F65-A7B0-2183BB67CD24}" type="presOf" srcId="{1627CE72-A0D3-4305-ADF6-5DF67AB432DE}" destId="{CDEC14D4-919E-46E8-8221-9BA3A6699B46}" srcOrd="0" destOrd="0" presId="urn:microsoft.com/office/officeart/2008/layout/NameandTitleOrganizationalChart"/>
    <dgm:cxn modelId="{B7BE59C6-17EA-4A66-9E98-FFEA251E226E}" srcId="{BB117C0B-3A4D-444B-9963-ED907E1EF6AE}" destId="{DEC6E54A-DDA7-44BD-8136-3F8960C253E5}" srcOrd="0" destOrd="0" parTransId="{85C03378-9D57-499A-B793-48D6334E947E}" sibTransId="{B47D5C08-1817-4200-87AE-948E7BBEC836}"/>
    <dgm:cxn modelId="{BFE5DFC6-88B8-48CF-A266-C4E129E08FAA}" type="presOf" srcId="{1258720F-DAC2-4FC9-807B-DE8F40D288C5}" destId="{8A1E1072-3BE4-4C80-BDA2-30343750FDCD}" srcOrd="0" destOrd="0" presId="urn:microsoft.com/office/officeart/2008/layout/NameandTitleOrganizationalChart"/>
    <dgm:cxn modelId="{185AA3CC-3754-4BC0-B8D0-4BB364B93B2A}" type="presOf" srcId="{BB117C0B-3A4D-444B-9963-ED907E1EF6AE}" destId="{BCA728A1-C3DC-4C86-A158-833ACD5196FA}" srcOrd="1" destOrd="0" presId="urn:microsoft.com/office/officeart/2008/layout/NameandTitleOrganizationalChart"/>
    <dgm:cxn modelId="{CBC0BDCC-40E0-46DE-9F1A-1C54C0E659ED}" type="presOf" srcId="{658371AF-800B-4A85-BBAC-2E8C30C1DF63}" destId="{4BB9C614-4BB0-409C-821D-734AD9720037}" srcOrd="0" destOrd="0" presId="urn:microsoft.com/office/officeart/2008/layout/NameandTitleOrganizationalChart"/>
    <dgm:cxn modelId="{B9DB1DD4-5A77-4C43-8821-F0696069DEA6}" type="presOf" srcId="{B9C317D8-E74B-48D2-89AB-95486FD3C6F4}" destId="{02255258-B501-47EA-84FF-4470F1D3FD55}" srcOrd="0" destOrd="0" presId="urn:microsoft.com/office/officeart/2008/layout/NameandTitleOrganizationalChart"/>
    <dgm:cxn modelId="{787574D4-A2AB-46C6-B8C2-8C9F03CB4971}" type="presOf" srcId="{EA054566-A4AE-4B10-93A0-54ACCC22FCC7}" destId="{B50D531D-9A23-4FF0-AB27-4F0FB7B8E74D}" srcOrd="0" destOrd="0" presId="urn:microsoft.com/office/officeart/2008/layout/NameandTitleOrganizationalChart"/>
    <dgm:cxn modelId="{3D3D34D7-2E1D-43B0-A19F-8D139E153D64}" srcId="{039FDA1A-64C7-4097-AE11-9FC953D2CE66}" destId="{929D43FF-8039-4607-AEAA-A962785255DB}" srcOrd="0" destOrd="0" parTransId="{211456D0-5155-4F2E-9155-524F4AB88911}" sibTransId="{E069D349-12C5-407E-8833-C873785ED43C}"/>
    <dgm:cxn modelId="{C0F36CD9-DB19-44F1-8D05-52B7FC72CBB5}" srcId="{47A23734-3E9A-4295-81B7-163C2F20B1AA}" destId="{EB1F885F-BF2B-4E46-BFA8-808A2F006410}" srcOrd="1" destOrd="0" parTransId="{432AFB7C-1672-484F-92B9-0854B4B6A4F1}" sibTransId="{B52724C2-FF73-4093-A432-D5F33169C641}"/>
    <dgm:cxn modelId="{D65C4ADC-242F-4986-997B-686C489B18D9}" type="presOf" srcId="{BB117C0B-3A4D-444B-9963-ED907E1EF6AE}" destId="{A9748272-E78D-4932-83B6-E991F77808F1}" srcOrd="0" destOrd="0" presId="urn:microsoft.com/office/officeart/2008/layout/NameandTitleOrganizationalChart"/>
    <dgm:cxn modelId="{628159DC-F51F-4DD0-AECF-8EF4EADC5628}" type="presOf" srcId="{41600A80-705D-4931-920F-2DB84F28CEEE}" destId="{25D37419-BFDF-4DA3-9D69-F4FEC936CC51}" srcOrd="0" destOrd="0" presId="urn:microsoft.com/office/officeart/2008/layout/NameandTitleOrganizationalChart"/>
    <dgm:cxn modelId="{903A4FE0-4036-468E-8A43-29F564BDB242}" type="presOf" srcId="{54FD76D6-B4B8-4EEE-8806-8BB8C241CF0C}" destId="{CC407D7D-0DCD-4691-A943-AE2E92DB9F64}" srcOrd="1" destOrd="0" presId="urn:microsoft.com/office/officeart/2008/layout/NameandTitleOrganizationalChart"/>
    <dgm:cxn modelId="{C6B79EE3-9B9E-4B90-94F0-C7271F1198CE}" type="presOf" srcId="{B8A6B080-9946-4809-96A5-6FC201404ED8}" destId="{B6B373F6-2410-4DD4-AAF7-559F5FF30A38}" srcOrd="0" destOrd="0" presId="urn:microsoft.com/office/officeart/2008/layout/NameandTitleOrganizationalChart"/>
    <dgm:cxn modelId="{AD0D8EEF-D458-48D6-8CB8-A4B0ABD7FFF3}" srcId="{5167C64D-4942-43EB-BA7F-409CEC865E44}" destId="{EE106A1A-8333-41C3-AFC9-EB41F36A91E7}" srcOrd="1" destOrd="0" parTransId="{36B787CB-7DF2-4A0C-8377-72433EE8153F}" sibTransId="{B8A6B080-9946-4809-96A5-6FC201404ED8}"/>
    <dgm:cxn modelId="{CCF0CDF4-1A9E-4442-A315-4180AFC35C7C}" type="presOf" srcId="{4C7515B9-2C7A-45B3-A600-01720B3C4710}" destId="{123B03C5-36AD-4E5D-B1CD-B264B6F5FF33}" srcOrd="0" destOrd="0" presId="urn:microsoft.com/office/officeart/2008/layout/NameandTitleOrganizationalChart"/>
    <dgm:cxn modelId="{427C7AF5-7D8F-47CB-B57B-91E785EC0752}" type="presOf" srcId="{766206FE-9D9A-4091-A18B-E561C364D478}" destId="{7ECF90C6-413E-4D06-9AD6-071E074212E4}" srcOrd="0" destOrd="0" presId="urn:microsoft.com/office/officeart/2008/layout/NameandTitleOrganizationalChart"/>
    <dgm:cxn modelId="{447BF6F5-158E-463A-985C-E03B2E7180C1}" type="presOf" srcId="{41600A80-705D-4931-920F-2DB84F28CEEE}" destId="{63C6590F-6069-426D-A223-7F2B1F546A07}" srcOrd="1" destOrd="0" presId="urn:microsoft.com/office/officeart/2008/layout/NameandTitleOrganizationalChart"/>
    <dgm:cxn modelId="{A5CD9EF7-D8E6-44CD-B3D4-8873A5E3FA53}" type="presOf" srcId="{47A23734-3E9A-4295-81B7-163C2F20B1AA}" destId="{F671A239-4B41-49BA-BA65-DA823E3A9C69}" srcOrd="0" destOrd="0" presId="urn:microsoft.com/office/officeart/2008/layout/NameandTitleOrganizationalChart"/>
    <dgm:cxn modelId="{33EDB3FA-C955-444B-A3D3-E4FDB3591F04}" srcId="{5167C64D-4942-43EB-BA7F-409CEC865E44}" destId="{039FDA1A-64C7-4097-AE11-9FC953D2CE66}" srcOrd="0" destOrd="0" parTransId="{1258720F-DAC2-4FC9-807B-DE8F40D288C5}" sibTransId="{64EF949C-CF9D-4428-BBB4-DAF71C73E5FA}"/>
    <dgm:cxn modelId="{191FA3FD-81B1-44BB-A367-82F082883C5D}" type="presOf" srcId="{5167C64D-4942-43EB-BA7F-409CEC865E44}" destId="{65074381-AC9D-49CA-8260-8923950C5FB6}" srcOrd="0" destOrd="0" presId="urn:microsoft.com/office/officeart/2008/layout/NameandTitleOrganizationalChart"/>
    <dgm:cxn modelId="{092F19FF-379B-45CD-93C4-B049EEC3846B}" type="presOf" srcId="{211456D0-5155-4F2E-9155-524F4AB88911}" destId="{0CC54008-991C-42FD-9FA9-463E44F2BF0A}" srcOrd="0" destOrd="0" presId="urn:microsoft.com/office/officeart/2008/layout/NameandTitleOrganizationalChart"/>
    <dgm:cxn modelId="{41B69EFF-88B1-4288-948E-874C64597610}" type="presOf" srcId="{DEC6E54A-DDA7-44BD-8136-3F8960C253E5}" destId="{7A126F13-B8C7-407A-90E4-7403148ABF89}" srcOrd="0" destOrd="0" presId="urn:microsoft.com/office/officeart/2008/layout/NameandTitleOrganizationalChart"/>
    <dgm:cxn modelId="{DD285051-DE37-4FF7-BDD7-A4F11A76692A}" type="presParOf" srcId="{4C802C20-7D6E-48AC-8ABB-32CFEE60BB07}" destId="{98B8AEF8-901D-42E3-AE0C-1942D417B378}" srcOrd="0" destOrd="0" presId="urn:microsoft.com/office/officeart/2008/layout/NameandTitleOrganizationalChart"/>
    <dgm:cxn modelId="{59F86502-F4FB-439D-80B4-14CEE98A31E4}" type="presParOf" srcId="{98B8AEF8-901D-42E3-AE0C-1942D417B378}" destId="{0E814ED8-65CD-4D85-B151-E106D943D9F7}" srcOrd="0" destOrd="0" presId="urn:microsoft.com/office/officeart/2008/layout/NameandTitleOrganizationalChart"/>
    <dgm:cxn modelId="{41BD425D-9DC6-41E6-A0D6-940358F99DA0}" type="presParOf" srcId="{0E814ED8-65CD-4D85-B151-E106D943D9F7}" destId="{65074381-AC9D-49CA-8260-8923950C5FB6}" srcOrd="0" destOrd="0" presId="urn:microsoft.com/office/officeart/2008/layout/NameandTitleOrganizationalChart"/>
    <dgm:cxn modelId="{04C52442-31BD-4219-903F-A91B98CF09CA}" type="presParOf" srcId="{0E814ED8-65CD-4D85-B151-E106D943D9F7}" destId="{D781C376-4861-4427-AD50-E2AEC6F15FCC}" srcOrd="1" destOrd="0" presId="urn:microsoft.com/office/officeart/2008/layout/NameandTitleOrganizationalChart"/>
    <dgm:cxn modelId="{747702EB-13E0-4FD9-B90E-CA82F52F9540}" type="presParOf" srcId="{0E814ED8-65CD-4D85-B151-E106D943D9F7}" destId="{8FF03FB3-98C9-49B7-88B2-7B8B67204279}" srcOrd="2" destOrd="0" presId="urn:microsoft.com/office/officeart/2008/layout/NameandTitleOrganizationalChart"/>
    <dgm:cxn modelId="{35069F40-ED20-4789-BABA-547B3D3C2894}" type="presParOf" srcId="{98B8AEF8-901D-42E3-AE0C-1942D417B378}" destId="{8A7E7DF2-0C74-42D5-9A7D-F5E3FEE21B8F}" srcOrd="1" destOrd="0" presId="urn:microsoft.com/office/officeart/2008/layout/NameandTitleOrganizationalChart"/>
    <dgm:cxn modelId="{DD65E705-8988-4777-811B-AC94D2C52A35}" type="presParOf" srcId="{98B8AEF8-901D-42E3-AE0C-1942D417B378}" destId="{ECF57DD1-69C8-4754-8B47-11AD893D7D34}" srcOrd="2" destOrd="0" presId="urn:microsoft.com/office/officeart/2008/layout/NameandTitleOrganizationalChart"/>
    <dgm:cxn modelId="{6240C941-D571-42BC-8313-634F01020312}" type="presParOf" srcId="{ECF57DD1-69C8-4754-8B47-11AD893D7D34}" destId="{8A1E1072-3BE4-4C80-BDA2-30343750FDCD}" srcOrd="0" destOrd="0" presId="urn:microsoft.com/office/officeart/2008/layout/NameandTitleOrganizationalChart"/>
    <dgm:cxn modelId="{A37A3E0D-F7C1-4A6D-ACB5-A13859678BC6}" type="presParOf" srcId="{ECF57DD1-69C8-4754-8B47-11AD893D7D34}" destId="{68905E6C-9585-44FA-8AD8-18CCB9A7D5A4}" srcOrd="1" destOrd="0" presId="urn:microsoft.com/office/officeart/2008/layout/NameandTitleOrganizationalChart"/>
    <dgm:cxn modelId="{7BD5F7E3-E566-4C3A-9C48-6DAB11F70287}" type="presParOf" srcId="{68905E6C-9585-44FA-8AD8-18CCB9A7D5A4}" destId="{A0DB23B4-CB34-4824-9828-5CAA5C21EB7D}" srcOrd="0" destOrd="0" presId="urn:microsoft.com/office/officeart/2008/layout/NameandTitleOrganizationalChart"/>
    <dgm:cxn modelId="{116CDD90-D0BD-49DD-B323-5E2FD0AD58E5}" type="presParOf" srcId="{A0DB23B4-CB34-4824-9828-5CAA5C21EB7D}" destId="{0E61FB50-430C-4C30-98AB-A24457504F88}" srcOrd="0" destOrd="0" presId="urn:microsoft.com/office/officeart/2008/layout/NameandTitleOrganizationalChart"/>
    <dgm:cxn modelId="{4B869CEF-5647-4696-8032-DC8AB6B45A62}" type="presParOf" srcId="{A0DB23B4-CB34-4824-9828-5CAA5C21EB7D}" destId="{683065EA-2C79-41D6-A689-4D21DC8350EC}" srcOrd="1" destOrd="0" presId="urn:microsoft.com/office/officeart/2008/layout/NameandTitleOrganizationalChart"/>
    <dgm:cxn modelId="{10D281B0-3FD8-4C89-BE11-A1740DDA9550}" type="presParOf" srcId="{A0DB23B4-CB34-4824-9828-5CAA5C21EB7D}" destId="{2FF8BBB2-7B12-4FF8-B6BC-4BF7D5F7CB00}" srcOrd="2" destOrd="0" presId="urn:microsoft.com/office/officeart/2008/layout/NameandTitleOrganizationalChart"/>
    <dgm:cxn modelId="{CA18EADC-71DF-4880-A981-0D800D9FE6B5}" type="presParOf" srcId="{68905E6C-9585-44FA-8AD8-18CCB9A7D5A4}" destId="{314FEC31-E1D9-4627-A861-16DD6F5802D5}" srcOrd="1" destOrd="0" presId="urn:microsoft.com/office/officeart/2008/layout/NameandTitleOrganizationalChart"/>
    <dgm:cxn modelId="{608FD0CB-96F6-4959-A5CD-ACC2215AB262}" type="presParOf" srcId="{68905E6C-9585-44FA-8AD8-18CCB9A7D5A4}" destId="{BE197C25-A071-4C13-97B1-F7FB4CF6D90A}" srcOrd="2" destOrd="0" presId="urn:microsoft.com/office/officeart/2008/layout/NameandTitleOrganizationalChart"/>
    <dgm:cxn modelId="{70D9CF99-C79B-4C8E-AEA9-9CCB96680798}" type="presParOf" srcId="{BE197C25-A071-4C13-97B1-F7FB4CF6D90A}" destId="{0CC54008-991C-42FD-9FA9-463E44F2BF0A}" srcOrd="0" destOrd="0" presId="urn:microsoft.com/office/officeart/2008/layout/NameandTitleOrganizationalChart"/>
    <dgm:cxn modelId="{8F742BEA-FD7E-4EF3-BD41-516ED3580819}" type="presParOf" srcId="{BE197C25-A071-4C13-97B1-F7FB4CF6D90A}" destId="{7EF978B9-E0FC-44AB-8F60-D5B8CE0870E4}" srcOrd="1" destOrd="0" presId="urn:microsoft.com/office/officeart/2008/layout/NameandTitleOrganizationalChart"/>
    <dgm:cxn modelId="{45013AD8-DB0F-46EE-B47A-CF1B1BD2DE36}" type="presParOf" srcId="{7EF978B9-E0FC-44AB-8F60-D5B8CE0870E4}" destId="{D24C4517-744C-4E7F-8045-91B172E83D65}" srcOrd="0" destOrd="0" presId="urn:microsoft.com/office/officeart/2008/layout/NameandTitleOrganizationalChart"/>
    <dgm:cxn modelId="{EEFA7389-1B4D-4A49-8F2F-1DDBF35EFABF}" type="presParOf" srcId="{D24C4517-744C-4E7F-8045-91B172E83D65}" destId="{4ECC6341-CFAA-4410-9E7D-1DBF65497477}" srcOrd="0" destOrd="0" presId="urn:microsoft.com/office/officeart/2008/layout/NameandTitleOrganizationalChart"/>
    <dgm:cxn modelId="{E446BC98-168F-4A2A-B996-C46DBD06C38E}" type="presParOf" srcId="{D24C4517-744C-4E7F-8045-91B172E83D65}" destId="{D669BB7E-9ABF-476A-839D-F6D3B646D184}" srcOrd="1" destOrd="0" presId="urn:microsoft.com/office/officeart/2008/layout/NameandTitleOrganizationalChart"/>
    <dgm:cxn modelId="{40920A8B-3A32-43A5-BFC3-CC3FECD3D422}" type="presParOf" srcId="{D24C4517-744C-4E7F-8045-91B172E83D65}" destId="{A55385FC-1EC4-4625-AC12-08BA009E5A4D}" srcOrd="2" destOrd="0" presId="urn:microsoft.com/office/officeart/2008/layout/NameandTitleOrganizationalChart"/>
    <dgm:cxn modelId="{C67C9300-967A-422F-9AAF-115B06DFD3BC}" type="presParOf" srcId="{7EF978B9-E0FC-44AB-8F60-D5B8CE0870E4}" destId="{54580A3D-B7A5-44F5-8179-DFB403E92A19}" srcOrd="1" destOrd="0" presId="urn:microsoft.com/office/officeart/2008/layout/NameandTitleOrganizationalChart"/>
    <dgm:cxn modelId="{849B7D65-20D3-4D73-9E9A-F841ADEB27D2}" type="presParOf" srcId="{7EF978B9-E0FC-44AB-8F60-D5B8CE0870E4}" destId="{E0038C04-B91A-4864-8DAA-3BE6EA6482F9}" srcOrd="2" destOrd="0" presId="urn:microsoft.com/office/officeart/2008/layout/NameandTitleOrganizationalChart"/>
    <dgm:cxn modelId="{FC452D61-50D5-4CB3-BF7C-6C82F46E614A}" type="presParOf" srcId="{BE197C25-A071-4C13-97B1-F7FB4CF6D90A}" destId="{175837B7-AEA7-4DA3-BF84-268277C7C2D0}" srcOrd="2" destOrd="0" presId="urn:microsoft.com/office/officeart/2008/layout/NameandTitleOrganizationalChart"/>
    <dgm:cxn modelId="{3D48F2DC-72FA-4C65-A7CF-B8237936517B}" type="presParOf" srcId="{BE197C25-A071-4C13-97B1-F7FB4CF6D90A}" destId="{3EAE1CBB-2608-4FDC-BB0F-0C65974B2B29}" srcOrd="3" destOrd="0" presId="urn:microsoft.com/office/officeart/2008/layout/NameandTitleOrganizationalChart"/>
    <dgm:cxn modelId="{A36DAC61-EDF8-4139-8FC9-24DCE0899546}" type="presParOf" srcId="{3EAE1CBB-2608-4FDC-BB0F-0C65974B2B29}" destId="{6BD79AE2-74FB-463F-B29F-A6F428F2508B}" srcOrd="0" destOrd="0" presId="urn:microsoft.com/office/officeart/2008/layout/NameandTitleOrganizationalChart"/>
    <dgm:cxn modelId="{B9B8554F-4724-4F48-B362-5869B19E3FB6}" type="presParOf" srcId="{6BD79AE2-74FB-463F-B29F-A6F428F2508B}" destId="{2C84DF2E-8F3E-490D-84AC-8157100739C5}" srcOrd="0" destOrd="0" presId="urn:microsoft.com/office/officeart/2008/layout/NameandTitleOrganizationalChart"/>
    <dgm:cxn modelId="{C7DEE28B-AD95-4DA6-BB95-17BAE465FFCE}" type="presParOf" srcId="{6BD79AE2-74FB-463F-B29F-A6F428F2508B}" destId="{4BB9C614-4BB0-409C-821D-734AD9720037}" srcOrd="1" destOrd="0" presId="urn:microsoft.com/office/officeart/2008/layout/NameandTitleOrganizationalChart"/>
    <dgm:cxn modelId="{19AF864E-46D8-4182-B781-F4E57A88DDE5}" type="presParOf" srcId="{6BD79AE2-74FB-463F-B29F-A6F428F2508B}" destId="{1CFBEAFD-987D-4389-888D-717FEA8BA45C}" srcOrd="2" destOrd="0" presId="urn:microsoft.com/office/officeart/2008/layout/NameandTitleOrganizationalChart"/>
    <dgm:cxn modelId="{79952C2A-92DB-4F22-843E-8C5F4AC25355}" type="presParOf" srcId="{3EAE1CBB-2608-4FDC-BB0F-0C65974B2B29}" destId="{97D3CF05-9F28-498D-BC30-74564FDBC7AE}" srcOrd="1" destOrd="0" presId="urn:microsoft.com/office/officeart/2008/layout/NameandTitleOrganizationalChart"/>
    <dgm:cxn modelId="{5E1AA7FE-A498-47F9-9CA2-2CB056D8C40B}" type="presParOf" srcId="{3EAE1CBB-2608-4FDC-BB0F-0C65974B2B29}" destId="{D36208A4-128A-4E64-9A2F-30ADB5C71DAD}" srcOrd="2" destOrd="0" presId="urn:microsoft.com/office/officeart/2008/layout/NameandTitleOrganizationalChart"/>
    <dgm:cxn modelId="{97BD31FE-2D0C-4665-8B93-0CD1335D7E5C}" type="presParOf" srcId="{ECF57DD1-69C8-4754-8B47-11AD893D7D34}" destId="{DE6769DF-E467-4D55-B4A4-3204AD4315A0}" srcOrd="2" destOrd="0" presId="urn:microsoft.com/office/officeart/2008/layout/NameandTitleOrganizationalChart"/>
    <dgm:cxn modelId="{6C9AF9E2-E4EC-4E43-B0DA-F0DB76ED5BB1}" type="presParOf" srcId="{ECF57DD1-69C8-4754-8B47-11AD893D7D34}" destId="{363DE31E-C5C9-4F5B-B942-B8F32619E3A7}" srcOrd="3" destOrd="0" presId="urn:microsoft.com/office/officeart/2008/layout/NameandTitleOrganizationalChart"/>
    <dgm:cxn modelId="{D3AD9536-6E77-429C-B138-9699602845DE}" type="presParOf" srcId="{363DE31E-C5C9-4F5B-B942-B8F32619E3A7}" destId="{03ED813D-498B-45A8-96EC-C2868AE1749A}" srcOrd="0" destOrd="0" presId="urn:microsoft.com/office/officeart/2008/layout/NameandTitleOrganizationalChart"/>
    <dgm:cxn modelId="{528FBEE7-7D04-448C-9ED7-4B32332839A6}" type="presParOf" srcId="{03ED813D-498B-45A8-96EC-C2868AE1749A}" destId="{57319217-6002-4E82-BEB5-675E53DF48C7}" srcOrd="0" destOrd="0" presId="urn:microsoft.com/office/officeart/2008/layout/NameandTitleOrganizationalChart"/>
    <dgm:cxn modelId="{BF21B787-F18C-4217-BBD8-F32DB4A3FCC6}" type="presParOf" srcId="{03ED813D-498B-45A8-96EC-C2868AE1749A}" destId="{B6B373F6-2410-4DD4-AAF7-559F5FF30A38}" srcOrd="1" destOrd="0" presId="urn:microsoft.com/office/officeart/2008/layout/NameandTitleOrganizationalChart"/>
    <dgm:cxn modelId="{68340ADF-1D34-4B11-852A-5AC3A3C25494}" type="presParOf" srcId="{03ED813D-498B-45A8-96EC-C2868AE1749A}" destId="{1BA3E498-2083-4280-8943-089827F6AEC6}" srcOrd="2" destOrd="0" presId="urn:microsoft.com/office/officeart/2008/layout/NameandTitleOrganizationalChart"/>
    <dgm:cxn modelId="{BF0279BA-13B2-46B3-8F8B-BA8B3F4485A4}" type="presParOf" srcId="{363DE31E-C5C9-4F5B-B942-B8F32619E3A7}" destId="{C0000956-1EA2-4511-BE2C-834DA544CFA5}" srcOrd="1" destOrd="0" presId="urn:microsoft.com/office/officeart/2008/layout/NameandTitleOrganizationalChart"/>
    <dgm:cxn modelId="{0EC5CE74-CEC2-4EC5-B286-CFF879D3F3CD}" type="presParOf" srcId="{363DE31E-C5C9-4F5B-B942-B8F32619E3A7}" destId="{0645436F-C2FF-4538-A906-101EDD22C9CE}" srcOrd="2" destOrd="0" presId="urn:microsoft.com/office/officeart/2008/layout/NameandTitleOrganizationalChart"/>
    <dgm:cxn modelId="{CA70E80B-0B96-4E80-8EE1-636B9107794D}" type="presParOf" srcId="{0645436F-C2FF-4538-A906-101EDD22C9CE}" destId="{E0C8425C-A5C8-4699-B0D9-47C473BD60AF}" srcOrd="0" destOrd="0" presId="urn:microsoft.com/office/officeart/2008/layout/NameandTitleOrganizationalChart"/>
    <dgm:cxn modelId="{CBFF1F88-3630-48EF-A7D9-6B5325E2A7DE}" type="presParOf" srcId="{0645436F-C2FF-4538-A906-101EDD22C9CE}" destId="{D7A4A5AD-9FB1-4D3D-A39F-0226DA066B2F}" srcOrd="1" destOrd="0" presId="urn:microsoft.com/office/officeart/2008/layout/NameandTitleOrganizationalChart"/>
    <dgm:cxn modelId="{8CD093A0-1616-42F7-91AD-6119F7C5C7E2}" type="presParOf" srcId="{D7A4A5AD-9FB1-4D3D-A39F-0226DA066B2F}" destId="{5C032E04-218E-44FF-86AA-FA3E14DAA5F1}" srcOrd="0" destOrd="0" presId="urn:microsoft.com/office/officeart/2008/layout/NameandTitleOrganizationalChart"/>
    <dgm:cxn modelId="{A68D91DA-B587-4C56-9EF1-5EA49E13DFD2}" type="presParOf" srcId="{5C032E04-218E-44FF-86AA-FA3E14DAA5F1}" destId="{1182D817-2855-4351-868D-6F1D89F034B9}" srcOrd="0" destOrd="0" presId="urn:microsoft.com/office/officeart/2008/layout/NameandTitleOrganizationalChart"/>
    <dgm:cxn modelId="{43B23933-5A4A-40CA-8599-05343DE34B70}" type="presParOf" srcId="{5C032E04-218E-44FF-86AA-FA3E14DAA5F1}" destId="{0E2EF484-FE05-4D61-85FF-6EA2ADD168FE}" srcOrd="1" destOrd="0" presId="urn:microsoft.com/office/officeart/2008/layout/NameandTitleOrganizationalChart"/>
    <dgm:cxn modelId="{E37B1A27-D7D7-493B-A927-35A6C065EE1E}" type="presParOf" srcId="{5C032E04-218E-44FF-86AA-FA3E14DAA5F1}" destId="{C740A00F-F8D0-4365-AF3B-EE54FDF2A6EE}" srcOrd="2" destOrd="0" presId="urn:microsoft.com/office/officeart/2008/layout/NameandTitleOrganizationalChart"/>
    <dgm:cxn modelId="{9354D51F-F2A6-4AE6-8FE4-7DA8F3A0B11E}" type="presParOf" srcId="{D7A4A5AD-9FB1-4D3D-A39F-0226DA066B2F}" destId="{9DC29404-5C1B-4ED8-9A44-F67132560AF2}" srcOrd="1" destOrd="0" presId="urn:microsoft.com/office/officeart/2008/layout/NameandTitleOrganizationalChart"/>
    <dgm:cxn modelId="{A9C51F1F-184B-4CBD-BDE3-182058D35B20}" type="presParOf" srcId="{D7A4A5AD-9FB1-4D3D-A39F-0226DA066B2F}" destId="{C095F42E-3E75-47DD-9C72-3350161127A1}" srcOrd="2" destOrd="0" presId="urn:microsoft.com/office/officeart/2008/layout/NameandTitleOrganizationalChart"/>
    <dgm:cxn modelId="{451A39C2-2F6D-4570-AD89-E6286DC4A55C}" type="presParOf" srcId="{C095F42E-3E75-47DD-9C72-3350161127A1}" destId="{EA0F10F3-9A0B-4554-A4AD-D461EF818782}" srcOrd="0" destOrd="0" presId="urn:microsoft.com/office/officeart/2008/layout/NameandTitleOrganizationalChart"/>
    <dgm:cxn modelId="{57823CF6-4EA3-4165-A432-951BFBD3E3A5}" type="presParOf" srcId="{C095F42E-3E75-47DD-9C72-3350161127A1}" destId="{036D36B1-CBCD-4E7E-A02A-A907A93450B3}" srcOrd="1" destOrd="0" presId="urn:microsoft.com/office/officeart/2008/layout/NameandTitleOrganizationalChart"/>
    <dgm:cxn modelId="{1B764B14-B5A4-466E-BD31-762D9EFD4FBD}" type="presParOf" srcId="{036D36B1-CBCD-4E7E-A02A-A907A93450B3}" destId="{5E114EF3-8C40-4DF9-A801-48E1AEB507FD}" srcOrd="0" destOrd="0" presId="urn:microsoft.com/office/officeart/2008/layout/NameandTitleOrganizationalChart"/>
    <dgm:cxn modelId="{298EE9B7-B56D-41F3-902F-C33CB2F17E26}" type="presParOf" srcId="{5E114EF3-8C40-4DF9-A801-48E1AEB507FD}" destId="{3EEF8BF1-90D1-4085-AC7E-5F313DB9F43A}" srcOrd="0" destOrd="0" presId="urn:microsoft.com/office/officeart/2008/layout/NameandTitleOrganizationalChart"/>
    <dgm:cxn modelId="{38B5E3AF-E1AA-452E-AD0F-2D30556333A8}" type="presParOf" srcId="{5E114EF3-8C40-4DF9-A801-48E1AEB507FD}" destId="{F517BD2D-2AE9-4803-A74C-B11581D7B246}" srcOrd="1" destOrd="0" presId="urn:microsoft.com/office/officeart/2008/layout/NameandTitleOrganizationalChart"/>
    <dgm:cxn modelId="{649E2503-0140-4795-8527-6DB1F090A357}" type="presParOf" srcId="{5E114EF3-8C40-4DF9-A801-48E1AEB507FD}" destId="{4CAD77AF-2065-4488-91C6-36256ED63E74}" srcOrd="2" destOrd="0" presId="urn:microsoft.com/office/officeart/2008/layout/NameandTitleOrganizationalChart"/>
    <dgm:cxn modelId="{29338324-729E-4A84-A429-7BEF5275F429}" type="presParOf" srcId="{036D36B1-CBCD-4E7E-A02A-A907A93450B3}" destId="{D4AB26BD-9BAB-48CE-AB97-DEB4E4E46DB5}" srcOrd="1" destOrd="0" presId="urn:microsoft.com/office/officeart/2008/layout/NameandTitleOrganizationalChart"/>
    <dgm:cxn modelId="{71FFB3E2-BAA9-43CB-8BFF-D79C16AFE28C}" type="presParOf" srcId="{036D36B1-CBCD-4E7E-A02A-A907A93450B3}" destId="{9756E15F-DC37-42DF-BD29-1267ECC4A204}" srcOrd="2" destOrd="0" presId="urn:microsoft.com/office/officeart/2008/layout/NameandTitleOrganizationalChart"/>
    <dgm:cxn modelId="{DA886197-5505-4CA1-A137-6C506BFC6311}" type="presParOf" srcId="{C095F42E-3E75-47DD-9C72-3350161127A1}" destId="{41F8E3D3-5311-4B91-8EF7-4C3B1BA67A59}" srcOrd="2" destOrd="0" presId="urn:microsoft.com/office/officeart/2008/layout/NameandTitleOrganizationalChart"/>
    <dgm:cxn modelId="{0C3E71B4-28B8-4AE5-8303-BFCB96E3E0C4}" type="presParOf" srcId="{C095F42E-3E75-47DD-9C72-3350161127A1}" destId="{2334ED33-A554-41B2-9E9A-51DBC02DDAB5}" srcOrd="3" destOrd="0" presId="urn:microsoft.com/office/officeart/2008/layout/NameandTitleOrganizationalChart"/>
    <dgm:cxn modelId="{026DEF8A-AAFA-4309-9721-B2B637E97F94}" type="presParOf" srcId="{2334ED33-A554-41B2-9E9A-51DBC02DDAB5}" destId="{F1E237A0-C923-4E97-8A08-E51B945D2685}" srcOrd="0" destOrd="0" presId="urn:microsoft.com/office/officeart/2008/layout/NameandTitleOrganizationalChart"/>
    <dgm:cxn modelId="{52A39D1C-F978-4F59-B419-C3C9DC61B660}" type="presParOf" srcId="{F1E237A0-C923-4E97-8A08-E51B945D2685}" destId="{05BB5D0A-33E8-4803-BD75-61E2D0C82616}" srcOrd="0" destOrd="0" presId="urn:microsoft.com/office/officeart/2008/layout/NameandTitleOrganizationalChart"/>
    <dgm:cxn modelId="{B705BF74-5D65-497C-A217-8490C630CEAA}" type="presParOf" srcId="{F1E237A0-C923-4E97-8A08-E51B945D2685}" destId="{7ECF90C6-413E-4D06-9AD6-071E074212E4}" srcOrd="1" destOrd="0" presId="urn:microsoft.com/office/officeart/2008/layout/NameandTitleOrganizationalChart"/>
    <dgm:cxn modelId="{FBC65A55-F374-4CB8-8720-A84E7029E940}" type="presParOf" srcId="{F1E237A0-C923-4E97-8A08-E51B945D2685}" destId="{66815659-437E-4031-9958-EFF204EDF42C}" srcOrd="2" destOrd="0" presId="urn:microsoft.com/office/officeart/2008/layout/NameandTitleOrganizationalChart"/>
    <dgm:cxn modelId="{84187FCC-C15A-46A1-A599-C71F2B6A003A}" type="presParOf" srcId="{2334ED33-A554-41B2-9E9A-51DBC02DDAB5}" destId="{3CDA35F8-E9DB-43CF-B8B1-636A41551D8A}" srcOrd="1" destOrd="0" presId="urn:microsoft.com/office/officeart/2008/layout/NameandTitleOrganizationalChart"/>
    <dgm:cxn modelId="{842DDB50-3E90-498E-B1FE-0F74B629BB8E}" type="presParOf" srcId="{2334ED33-A554-41B2-9E9A-51DBC02DDAB5}" destId="{6800A56F-A252-4DEF-952C-7BDBB9EF8CFC}" srcOrd="2" destOrd="0" presId="urn:microsoft.com/office/officeart/2008/layout/NameandTitleOrganizationalChart"/>
    <dgm:cxn modelId="{7A8B9F5F-6FAF-43B8-A25C-74DBE37BC06F}" type="presParOf" srcId="{0645436F-C2FF-4538-A906-101EDD22C9CE}" destId="{9E2E788C-A477-4C5E-8145-C88DA9E8AC92}" srcOrd="2" destOrd="0" presId="urn:microsoft.com/office/officeart/2008/layout/NameandTitleOrganizationalChart"/>
    <dgm:cxn modelId="{4D5266EA-D08A-4FB7-982B-E2FDE6D32C51}" type="presParOf" srcId="{0645436F-C2FF-4538-A906-101EDD22C9CE}" destId="{E347BFAE-71D5-488E-B910-BD98EF4509A2}" srcOrd="3" destOrd="0" presId="urn:microsoft.com/office/officeart/2008/layout/NameandTitleOrganizationalChart"/>
    <dgm:cxn modelId="{1E53AEA3-8AEC-44C7-B96D-531F5E59529D}" type="presParOf" srcId="{E347BFAE-71D5-488E-B910-BD98EF4509A2}" destId="{05B7E0AA-8713-4F73-BE1E-7D8938BC96B6}" srcOrd="0" destOrd="0" presId="urn:microsoft.com/office/officeart/2008/layout/NameandTitleOrganizationalChart"/>
    <dgm:cxn modelId="{C15214B9-9494-4509-8C94-B6F720D091E5}" type="presParOf" srcId="{05B7E0AA-8713-4F73-BE1E-7D8938BC96B6}" destId="{F671A239-4B41-49BA-BA65-DA823E3A9C69}" srcOrd="0" destOrd="0" presId="urn:microsoft.com/office/officeart/2008/layout/NameandTitleOrganizationalChart"/>
    <dgm:cxn modelId="{203B1621-CB83-4EE6-A73C-EA2D9EEC876C}" type="presParOf" srcId="{05B7E0AA-8713-4F73-BE1E-7D8938BC96B6}" destId="{123B03C5-36AD-4E5D-B1CD-B264B6F5FF33}" srcOrd="1" destOrd="0" presId="urn:microsoft.com/office/officeart/2008/layout/NameandTitleOrganizationalChart"/>
    <dgm:cxn modelId="{A0037E61-EFDC-4957-922F-20A5C3448B97}" type="presParOf" srcId="{05B7E0AA-8713-4F73-BE1E-7D8938BC96B6}" destId="{435A57A9-E610-4196-AE48-1B33B11E8F16}" srcOrd="2" destOrd="0" presId="urn:microsoft.com/office/officeart/2008/layout/NameandTitleOrganizationalChart"/>
    <dgm:cxn modelId="{F60AE0BC-F67C-4D98-9016-A97C210B887F}" type="presParOf" srcId="{E347BFAE-71D5-488E-B910-BD98EF4509A2}" destId="{2C0834F6-DC2C-4198-82C1-9954B587872C}" srcOrd="1" destOrd="0" presId="urn:microsoft.com/office/officeart/2008/layout/NameandTitleOrganizationalChart"/>
    <dgm:cxn modelId="{B42E09E2-D207-4D10-B7A7-780DBF6C58E7}" type="presParOf" srcId="{E347BFAE-71D5-488E-B910-BD98EF4509A2}" destId="{4F70B3D9-8D73-406B-B27B-CD4ACA78D63B}" srcOrd="2" destOrd="0" presId="urn:microsoft.com/office/officeart/2008/layout/NameandTitleOrganizationalChart"/>
    <dgm:cxn modelId="{24269A2D-E59E-4331-AE4E-A01B371566C9}" type="presParOf" srcId="{4F70B3D9-8D73-406B-B27B-CD4ACA78D63B}" destId="{CDEC14D4-919E-46E8-8221-9BA3A6699B46}" srcOrd="0" destOrd="0" presId="urn:microsoft.com/office/officeart/2008/layout/NameandTitleOrganizationalChart"/>
    <dgm:cxn modelId="{CF3F8537-2FE6-475F-A7C4-8B1E5E9B31CC}" type="presParOf" srcId="{4F70B3D9-8D73-406B-B27B-CD4ACA78D63B}" destId="{25FAF4A2-97D4-492A-A781-4E5FD9596590}" srcOrd="1" destOrd="0" presId="urn:microsoft.com/office/officeart/2008/layout/NameandTitleOrganizationalChart"/>
    <dgm:cxn modelId="{28A22D88-987F-4BCE-A7A3-BAA33D155A00}" type="presParOf" srcId="{25FAF4A2-97D4-492A-A781-4E5FD9596590}" destId="{F58E8AC4-7FE5-464D-943B-28496003B14E}" srcOrd="0" destOrd="0" presId="urn:microsoft.com/office/officeart/2008/layout/NameandTitleOrganizationalChart"/>
    <dgm:cxn modelId="{47711DC1-380B-470B-A244-083A31BC0FB6}" type="presParOf" srcId="{F58E8AC4-7FE5-464D-943B-28496003B14E}" destId="{A9748272-E78D-4932-83B6-E991F77808F1}" srcOrd="0" destOrd="0" presId="urn:microsoft.com/office/officeart/2008/layout/NameandTitleOrganizationalChart"/>
    <dgm:cxn modelId="{7A842120-50E8-4794-B340-DBCA1937FACB}" type="presParOf" srcId="{F58E8AC4-7FE5-464D-943B-28496003B14E}" destId="{1F4EFED2-6D3F-4D5D-B8A9-514B3A7E9E82}" srcOrd="1" destOrd="0" presId="urn:microsoft.com/office/officeart/2008/layout/NameandTitleOrganizationalChart"/>
    <dgm:cxn modelId="{A8581376-5C5C-41D9-8C1C-B00B435A8E0D}" type="presParOf" srcId="{F58E8AC4-7FE5-464D-943B-28496003B14E}" destId="{BCA728A1-C3DC-4C86-A158-833ACD5196FA}" srcOrd="2" destOrd="0" presId="urn:microsoft.com/office/officeart/2008/layout/NameandTitleOrganizationalChart"/>
    <dgm:cxn modelId="{8DCBD2E5-1524-4F1E-B069-AF56F55163BB}" type="presParOf" srcId="{25FAF4A2-97D4-492A-A781-4E5FD9596590}" destId="{AAC9C4DA-83C5-4B27-8E31-197949E4B0EB}" srcOrd="1" destOrd="0" presId="urn:microsoft.com/office/officeart/2008/layout/NameandTitleOrganizationalChart"/>
    <dgm:cxn modelId="{99F789A4-62ED-4246-A505-AA3D51E9293F}" type="presParOf" srcId="{AAC9C4DA-83C5-4B27-8E31-197949E4B0EB}" destId="{03E999BB-BE64-4420-A32B-83C2D4D00280}" srcOrd="0" destOrd="0" presId="urn:microsoft.com/office/officeart/2008/layout/NameandTitleOrganizationalChart"/>
    <dgm:cxn modelId="{87935699-AC9A-4F89-9ECB-B1894202D1B2}" type="presParOf" srcId="{AAC9C4DA-83C5-4B27-8E31-197949E4B0EB}" destId="{C6093C3F-F9A6-4616-8FE2-6F9F37CD0763}" srcOrd="1" destOrd="0" presId="urn:microsoft.com/office/officeart/2008/layout/NameandTitleOrganizationalChart"/>
    <dgm:cxn modelId="{453A3E39-960E-48CA-B527-231364088169}" type="presParOf" srcId="{C6093C3F-F9A6-4616-8FE2-6F9F37CD0763}" destId="{02A84D1D-DAAD-4CFD-92BD-674F75BE99A1}" srcOrd="0" destOrd="0" presId="urn:microsoft.com/office/officeart/2008/layout/NameandTitleOrganizationalChart"/>
    <dgm:cxn modelId="{00BBC5FE-FB53-42F8-9DB6-25FE5134D114}" type="presParOf" srcId="{02A84D1D-DAAD-4CFD-92BD-674F75BE99A1}" destId="{7A126F13-B8C7-407A-90E4-7403148ABF89}" srcOrd="0" destOrd="0" presId="urn:microsoft.com/office/officeart/2008/layout/NameandTitleOrganizationalChart"/>
    <dgm:cxn modelId="{D3CCA67A-23D3-4B1D-842D-9BB58F9564A1}" type="presParOf" srcId="{02A84D1D-DAAD-4CFD-92BD-674F75BE99A1}" destId="{EE122B38-9846-4941-80C6-E5AC24122554}" srcOrd="1" destOrd="0" presId="urn:microsoft.com/office/officeart/2008/layout/NameandTitleOrganizationalChart"/>
    <dgm:cxn modelId="{E31DC930-B970-441A-A7F2-B439B60D24C2}" type="presParOf" srcId="{02A84D1D-DAAD-4CFD-92BD-674F75BE99A1}" destId="{E62CD3CC-2D28-4415-A296-BE351E5077BC}" srcOrd="2" destOrd="0" presId="urn:microsoft.com/office/officeart/2008/layout/NameandTitleOrganizationalChart"/>
    <dgm:cxn modelId="{EACD08E1-383D-4B71-8901-C2CFC8FDCD33}" type="presParOf" srcId="{C6093C3F-F9A6-4616-8FE2-6F9F37CD0763}" destId="{9715CEAA-82D0-4241-8556-A6D2E88DC9DA}" srcOrd="1" destOrd="0" presId="urn:microsoft.com/office/officeart/2008/layout/NameandTitleOrganizationalChart"/>
    <dgm:cxn modelId="{55843CB0-D70C-4E65-B67A-B34744529A6B}" type="presParOf" srcId="{C6093C3F-F9A6-4616-8FE2-6F9F37CD0763}" destId="{B77FA54A-F824-4C98-8BDD-290AEF956EC5}" srcOrd="2" destOrd="0" presId="urn:microsoft.com/office/officeart/2008/layout/NameandTitleOrganizationalChart"/>
    <dgm:cxn modelId="{E662B232-B84F-4508-A036-E220926F1FD2}" type="presParOf" srcId="{AAC9C4DA-83C5-4B27-8E31-197949E4B0EB}" destId="{9760AE78-20A1-41C2-B026-44FFD9BEF55F}" srcOrd="2" destOrd="0" presId="urn:microsoft.com/office/officeart/2008/layout/NameandTitleOrganizationalChart"/>
    <dgm:cxn modelId="{55184DD4-D0CE-4C28-B921-21EE38AC0B9F}" type="presParOf" srcId="{AAC9C4DA-83C5-4B27-8E31-197949E4B0EB}" destId="{34EB99D2-0347-4B42-B891-51500568BFAD}" srcOrd="3" destOrd="0" presId="urn:microsoft.com/office/officeart/2008/layout/NameandTitleOrganizationalChart"/>
    <dgm:cxn modelId="{D4E2A7CA-7660-4729-96B9-B89C24B5C3C9}" type="presParOf" srcId="{34EB99D2-0347-4B42-B891-51500568BFAD}" destId="{0753F9B5-2116-421D-9BEE-80EA4A3949EE}" srcOrd="0" destOrd="0" presId="urn:microsoft.com/office/officeart/2008/layout/NameandTitleOrganizationalChart"/>
    <dgm:cxn modelId="{BFE2D30A-632E-49B1-89D7-241AEEDDCD90}" type="presParOf" srcId="{0753F9B5-2116-421D-9BEE-80EA4A3949EE}" destId="{D221055F-B433-4A5D-B6B3-EE643F2AD1FC}" srcOrd="0" destOrd="0" presId="urn:microsoft.com/office/officeart/2008/layout/NameandTitleOrganizationalChart"/>
    <dgm:cxn modelId="{4CFC7748-6E2C-4D0D-AD20-48B0429B8C08}" type="presParOf" srcId="{0753F9B5-2116-421D-9BEE-80EA4A3949EE}" destId="{7F83B15F-E403-45E1-B0A0-E98EA103F408}" srcOrd="1" destOrd="0" presId="urn:microsoft.com/office/officeart/2008/layout/NameandTitleOrganizationalChart"/>
    <dgm:cxn modelId="{365829FB-F690-489B-8569-5C7FBE08ED48}" type="presParOf" srcId="{0753F9B5-2116-421D-9BEE-80EA4A3949EE}" destId="{CC407D7D-0DCD-4691-A943-AE2E92DB9F64}" srcOrd="2" destOrd="0" presId="urn:microsoft.com/office/officeart/2008/layout/NameandTitleOrganizationalChart"/>
    <dgm:cxn modelId="{01EC868B-6E50-483E-BC30-D0CE28A46D11}" type="presParOf" srcId="{34EB99D2-0347-4B42-B891-51500568BFAD}" destId="{09158CA7-FC3C-4B2E-AF15-740A1B639429}" srcOrd="1" destOrd="0" presId="urn:microsoft.com/office/officeart/2008/layout/NameandTitleOrganizationalChart"/>
    <dgm:cxn modelId="{C3F0DE7B-310F-4907-8D80-18B6E1A85274}" type="presParOf" srcId="{34EB99D2-0347-4B42-B891-51500568BFAD}" destId="{4E21DBF1-40EA-491A-8017-79708D096AF1}" srcOrd="2" destOrd="0" presId="urn:microsoft.com/office/officeart/2008/layout/NameandTitleOrganizationalChart"/>
    <dgm:cxn modelId="{4E002715-1A3A-463C-87E3-0AC105A6AB09}" type="presParOf" srcId="{25FAF4A2-97D4-492A-A781-4E5FD9596590}" destId="{BC24BC5F-6227-46FE-989F-ACD391AF5246}" srcOrd="2" destOrd="0" presId="urn:microsoft.com/office/officeart/2008/layout/NameandTitleOrganizationalChart"/>
    <dgm:cxn modelId="{28BF87F2-DDC3-4268-BBBB-A0872A4D6507}" type="presParOf" srcId="{4F70B3D9-8D73-406B-B27B-CD4ACA78D63B}" destId="{E6F25283-9F9D-47DC-B325-8A59E0946FC8}" srcOrd="2" destOrd="0" presId="urn:microsoft.com/office/officeart/2008/layout/NameandTitleOrganizationalChart"/>
    <dgm:cxn modelId="{27ABA9AB-01DA-4690-9EB6-3DFC5D56BC8A}" type="presParOf" srcId="{4F70B3D9-8D73-406B-B27B-CD4ACA78D63B}" destId="{F3A3ACF0-AB9D-4C25-92EF-F4495A79CF3F}" srcOrd="3" destOrd="0" presId="urn:microsoft.com/office/officeart/2008/layout/NameandTitleOrganizationalChart"/>
    <dgm:cxn modelId="{944D8930-2D86-4D13-8280-AEE76A05149E}" type="presParOf" srcId="{F3A3ACF0-AB9D-4C25-92EF-F4495A79CF3F}" destId="{2896B067-6BD4-4278-971C-853497DA681D}" srcOrd="0" destOrd="0" presId="urn:microsoft.com/office/officeart/2008/layout/NameandTitleOrganizationalChart"/>
    <dgm:cxn modelId="{5B3DC52F-38E8-4CEC-89B0-A4F9D80D64CB}" type="presParOf" srcId="{2896B067-6BD4-4278-971C-853497DA681D}" destId="{906A7CAA-C901-4AF5-B006-E60385391E51}" srcOrd="0" destOrd="0" presId="urn:microsoft.com/office/officeart/2008/layout/NameandTitleOrganizationalChart"/>
    <dgm:cxn modelId="{E54989B7-3E9E-407C-B8E0-67F6C2A87EAC}" type="presParOf" srcId="{2896B067-6BD4-4278-971C-853497DA681D}" destId="{295D046E-F58A-4717-9C36-E327904F3D62}" srcOrd="1" destOrd="0" presId="urn:microsoft.com/office/officeart/2008/layout/NameandTitleOrganizationalChart"/>
    <dgm:cxn modelId="{8F49B1F7-2531-4E67-98F0-2E7ED8B7F3E3}" type="presParOf" srcId="{2896B067-6BD4-4278-971C-853497DA681D}" destId="{57D7A2B6-7228-4796-B0CA-138B59B4CEFD}" srcOrd="2" destOrd="0" presId="urn:microsoft.com/office/officeart/2008/layout/NameandTitleOrganizationalChart"/>
    <dgm:cxn modelId="{4E2C77E4-2397-4384-931F-569701FA5772}" type="presParOf" srcId="{F3A3ACF0-AB9D-4C25-92EF-F4495A79CF3F}" destId="{1699C085-241E-4ADB-A4DA-0BC5B9194704}" srcOrd="1" destOrd="0" presId="urn:microsoft.com/office/officeart/2008/layout/NameandTitleOrganizationalChart"/>
    <dgm:cxn modelId="{B5842C7A-3B78-4B66-8A38-EF22AB4CA3B0}" type="presParOf" srcId="{1699C085-241E-4ADB-A4DA-0BC5B9194704}" destId="{BCB844FB-FF19-4F31-AEF1-E73C42E12AF8}" srcOrd="0" destOrd="0" presId="urn:microsoft.com/office/officeart/2008/layout/NameandTitleOrganizationalChart"/>
    <dgm:cxn modelId="{791C2F6F-4171-47F3-988D-82AC7DF55530}" type="presParOf" srcId="{1699C085-241E-4ADB-A4DA-0BC5B9194704}" destId="{89664D1B-CAB3-4D48-8DA2-115672F2892D}" srcOrd="1" destOrd="0" presId="urn:microsoft.com/office/officeart/2008/layout/NameandTitleOrganizationalChart"/>
    <dgm:cxn modelId="{49BE2A49-7286-45B3-A031-DAD88225D676}" type="presParOf" srcId="{89664D1B-CAB3-4D48-8DA2-115672F2892D}" destId="{346063DB-157B-42C4-B61B-5FEBEB641D31}" srcOrd="0" destOrd="0" presId="urn:microsoft.com/office/officeart/2008/layout/NameandTitleOrganizationalChart"/>
    <dgm:cxn modelId="{713EFE31-6428-4CCB-BD72-46E07E87E2C1}" type="presParOf" srcId="{346063DB-157B-42C4-B61B-5FEBEB641D31}" destId="{25D37419-BFDF-4DA3-9D69-F4FEC936CC51}" srcOrd="0" destOrd="0" presId="urn:microsoft.com/office/officeart/2008/layout/NameandTitleOrganizationalChart"/>
    <dgm:cxn modelId="{EBC4409C-C4A6-4398-806B-4DD65ED180E8}" type="presParOf" srcId="{346063DB-157B-42C4-B61B-5FEBEB641D31}" destId="{70FF1B73-C06D-418D-9D08-8465B2ED031B}" srcOrd="1" destOrd="0" presId="urn:microsoft.com/office/officeart/2008/layout/NameandTitleOrganizationalChart"/>
    <dgm:cxn modelId="{A0E636FC-8E90-4BC6-A9CE-EA6BA3FFEB34}" type="presParOf" srcId="{346063DB-157B-42C4-B61B-5FEBEB641D31}" destId="{63C6590F-6069-426D-A223-7F2B1F546A07}" srcOrd="2" destOrd="0" presId="urn:microsoft.com/office/officeart/2008/layout/NameandTitleOrganizationalChart"/>
    <dgm:cxn modelId="{2B4E14B4-733E-4E0C-A7D8-51FED49664C3}" type="presParOf" srcId="{89664D1B-CAB3-4D48-8DA2-115672F2892D}" destId="{E8D9A1F2-F22E-4CBC-96FC-15B72314B63E}" srcOrd="1" destOrd="0" presId="urn:microsoft.com/office/officeart/2008/layout/NameandTitleOrganizationalChart"/>
    <dgm:cxn modelId="{906E4205-ECE2-43DB-B291-66400FFC67F1}" type="presParOf" srcId="{89664D1B-CAB3-4D48-8DA2-115672F2892D}" destId="{FE42F06A-337A-47D0-B618-F97A6975D123}" srcOrd="2" destOrd="0" presId="urn:microsoft.com/office/officeart/2008/layout/NameandTitleOrganizationalChart"/>
    <dgm:cxn modelId="{3720BB3B-14FE-4A44-A5C5-93F9978D53DD}" type="presParOf" srcId="{1699C085-241E-4ADB-A4DA-0BC5B9194704}" destId="{02255258-B501-47EA-84FF-4470F1D3FD55}" srcOrd="2" destOrd="0" presId="urn:microsoft.com/office/officeart/2008/layout/NameandTitleOrganizationalChart"/>
    <dgm:cxn modelId="{128030FB-1FFC-4D62-85BF-425DF78D7800}" type="presParOf" srcId="{1699C085-241E-4ADB-A4DA-0BC5B9194704}" destId="{5EA37087-47AA-47C5-A740-DF6687AE81E5}" srcOrd="3" destOrd="0" presId="urn:microsoft.com/office/officeart/2008/layout/NameandTitleOrganizationalChart"/>
    <dgm:cxn modelId="{0A812322-AAC3-40E4-B8FE-AF452FFF763D}" type="presParOf" srcId="{5EA37087-47AA-47C5-A740-DF6687AE81E5}" destId="{A8EFA4A1-46F9-44B8-B97F-C24D0A4FAAB6}" srcOrd="0" destOrd="0" presId="urn:microsoft.com/office/officeart/2008/layout/NameandTitleOrganizationalChart"/>
    <dgm:cxn modelId="{3F76CDA2-F7D7-4374-AD84-2823869A491B}" type="presParOf" srcId="{A8EFA4A1-46F9-44B8-B97F-C24D0A4FAAB6}" destId="{963EC5A7-47C6-442B-B37F-597B1EEE10C2}" srcOrd="0" destOrd="0" presId="urn:microsoft.com/office/officeart/2008/layout/NameandTitleOrganizationalChart"/>
    <dgm:cxn modelId="{148AC91D-8EF0-430B-817A-6AF2575CDCE5}" type="presParOf" srcId="{A8EFA4A1-46F9-44B8-B97F-C24D0A4FAAB6}" destId="{B50D531D-9A23-4FF0-AB27-4F0FB7B8E74D}" srcOrd="1" destOrd="0" presId="urn:microsoft.com/office/officeart/2008/layout/NameandTitleOrganizationalChart"/>
    <dgm:cxn modelId="{CD0A74D8-53D6-4C72-B5E1-968EA32340E9}" type="presParOf" srcId="{A8EFA4A1-46F9-44B8-B97F-C24D0A4FAAB6}" destId="{A4480A7D-229E-4E06-AB7C-6EEE69829AE4}" srcOrd="2" destOrd="0" presId="urn:microsoft.com/office/officeart/2008/layout/NameandTitleOrganizationalChart"/>
    <dgm:cxn modelId="{441CB6DA-355D-451D-9C11-6827246069BC}" type="presParOf" srcId="{5EA37087-47AA-47C5-A740-DF6687AE81E5}" destId="{26F5E821-49BF-464F-9499-1F611D16C000}" srcOrd="1" destOrd="0" presId="urn:microsoft.com/office/officeart/2008/layout/NameandTitleOrganizationalChart"/>
    <dgm:cxn modelId="{2859E16C-6FAD-4621-B7F5-3D9B943E3812}" type="presParOf" srcId="{5EA37087-47AA-47C5-A740-DF6687AE81E5}" destId="{8F60ADD9-EE73-48B7-A699-66137734BCF7}" srcOrd="2" destOrd="0" presId="urn:microsoft.com/office/officeart/2008/layout/NameandTitleOrganizationalChart"/>
    <dgm:cxn modelId="{F9A54B01-98A0-4FFB-A0A7-C191307154AD}" type="presParOf" srcId="{F3A3ACF0-AB9D-4C25-92EF-F4495A79CF3F}" destId="{E272BF80-F5CD-4612-A66D-251D7BCA9055}"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926E1C-541E-464D-9EDC-B26E3F4AC99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ru-RU"/>
        </a:p>
      </dgm:t>
    </dgm:pt>
    <dgm:pt modelId="{5167C64D-4942-43EB-BA7F-409CEC865E44}">
      <dgm:prSet phldrT="[Текст]"/>
      <dgm:spPr/>
      <dgm:t>
        <a:bodyPr/>
        <a:lstStyle/>
        <a:p>
          <a:r>
            <a:rPr lang="en-US"/>
            <a:t>128</a:t>
          </a:r>
          <a:endParaRPr lang="ru-RU"/>
        </a:p>
      </dgm:t>
    </dgm:pt>
    <dgm:pt modelId="{61489BDF-0EE4-40C1-A69E-AE03D1B16FCD}" type="parTrans" cxnId="{EE75A640-F2D6-4C98-9610-C2A44F3BD269}">
      <dgm:prSet/>
      <dgm:spPr/>
      <dgm:t>
        <a:bodyPr/>
        <a:lstStyle/>
        <a:p>
          <a:endParaRPr lang="ru-RU"/>
        </a:p>
      </dgm:t>
    </dgm:pt>
    <dgm:pt modelId="{22A3E2CA-28FB-4697-9D71-554951FBC018}" type="sibTrans" cxnId="{EE75A640-F2D6-4C98-9610-C2A44F3BD269}">
      <dgm:prSet/>
      <dgm:spPr/>
      <dgm:t>
        <a:bodyPr/>
        <a:lstStyle/>
        <a:p>
          <a:endParaRPr lang="ru-RU"/>
        </a:p>
      </dgm:t>
    </dgm:pt>
    <dgm:pt modelId="{039FDA1A-64C7-4097-AE11-9FC953D2CE66}" type="asst">
      <dgm:prSet phldrT="[Текст]"/>
      <dgm:spPr/>
      <dgm:t>
        <a:bodyPr/>
        <a:lstStyle/>
        <a:p>
          <a:r>
            <a:rPr lang="en-US"/>
            <a:t>73</a:t>
          </a:r>
          <a:endParaRPr lang="ru-RU"/>
        </a:p>
      </dgm:t>
    </dgm:pt>
    <dgm:pt modelId="{1258720F-DAC2-4FC9-807B-DE8F40D288C5}" type="parTrans" cxnId="{33EDB3FA-C955-444B-A3D3-E4FDB3591F04}">
      <dgm:prSet/>
      <dgm:spPr/>
      <dgm:t>
        <a:bodyPr/>
        <a:lstStyle/>
        <a:p>
          <a:endParaRPr lang="ru-RU"/>
        </a:p>
      </dgm:t>
    </dgm:pt>
    <dgm:pt modelId="{64EF949C-CF9D-4428-BBB4-DAF71C73E5FA}" type="sibTrans" cxnId="{33EDB3FA-C955-444B-A3D3-E4FDB3591F04}">
      <dgm:prSet/>
      <dgm:spPr/>
      <dgm:t>
        <a:bodyPr/>
        <a:lstStyle/>
        <a:p>
          <a:r>
            <a:rPr lang="en-US"/>
            <a:t>0</a:t>
          </a:r>
          <a:endParaRPr lang="ru-RU"/>
        </a:p>
      </dgm:t>
    </dgm:pt>
    <dgm:pt modelId="{929D43FF-8039-4607-AEAA-A962785255DB}" type="asst">
      <dgm:prSet phldrT="[Текст]"/>
      <dgm:spPr/>
      <dgm:t>
        <a:bodyPr/>
        <a:lstStyle/>
        <a:p>
          <a:r>
            <a:rPr lang="en-US"/>
            <a:t>A(40)</a:t>
          </a:r>
          <a:endParaRPr lang="ru-RU"/>
        </a:p>
      </dgm:t>
    </dgm:pt>
    <dgm:pt modelId="{211456D0-5155-4F2E-9155-524F4AB88911}" type="parTrans" cxnId="{3D3D34D7-2E1D-43B0-A19F-8D139E153D64}">
      <dgm:prSet/>
      <dgm:spPr/>
      <dgm:t>
        <a:bodyPr/>
        <a:lstStyle/>
        <a:p>
          <a:endParaRPr lang="ru-RU"/>
        </a:p>
      </dgm:t>
    </dgm:pt>
    <dgm:pt modelId="{E069D349-12C5-407E-8833-C873785ED43C}" type="sibTrans" cxnId="{3D3D34D7-2E1D-43B0-A19F-8D139E153D64}">
      <dgm:prSet/>
      <dgm:spPr/>
      <dgm:t>
        <a:bodyPr/>
        <a:lstStyle/>
        <a:p>
          <a:r>
            <a:rPr lang="en-US"/>
            <a:t>00</a:t>
          </a:r>
          <a:endParaRPr lang="ru-RU"/>
        </a:p>
      </dgm:t>
    </dgm:pt>
    <dgm:pt modelId="{E5C4E36A-3D06-4B8A-9105-15CA6FF91397}" type="asst">
      <dgm:prSet phldrT="[Текст]"/>
      <dgm:spPr/>
      <dgm:t>
        <a:bodyPr/>
        <a:lstStyle/>
        <a:p>
          <a:r>
            <a:rPr lang="en-US"/>
            <a:t>B(34)</a:t>
          </a:r>
          <a:endParaRPr lang="ru-RU"/>
        </a:p>
      </dgm:t>
    </dgm:pt>
    <dgm:pt modelId="{F0BB9E15-8516-45AC-ADE8-5B57386C7244}" type="parTrans" cxnId="{68472A17-E837-44BA-8C6C-346A59268F36}">
      <dgm:prSet/>
      <dgm:spPr/>
      <dgm:t>
        <a:bodyPr/>
        <a:lstStyle/>
        <a:p>
          <a:endParaRPr lang="ru-RU"/>
        </a:p>
      </dgm:t>
    </dgm:pt>
    <dgm:pt modelId="{658371AF-800B-4A85-BBAC-2E8C30C1DF63}" type="sibTrans" cxnId="{68472A17-E837-44BA-8C6C-346A59268F36}">
      <dgm:prSet/>
      <dgm:spPr/>
      <dgm:t>
        <a:bodyPr/>
        <a:lstStyle/>
        <a:p>
          <a:r>
            <a:rPr lang="en-US"/>
            <a:t>01</a:t>
          </a:r>
          <a:endParaRPr lang="ru-RU"/>
        </a:p>
      </dgm:t>
    </dgm:pt>
    <dgm:pt modelId="{47A23734-3E9A-4295-81B7-163C2F20B1AA}" type="asst">
      <dgm:prSet phldrT="[Текст]"/>
      <dgm:spPr/>
      <dgm:t>
        <a:bodyPr/>
        <a:lstStyle/>
        <a:p>
          <a:r>
            <a:rPr lang="en-US"/>
            <a:t>26</a:t>
          </a:r>
          <a:endParaRPr lang="ru-RU"/>
        </a:p>
      </dgm:t>
    </dgm:pt>
    <dgm:pt modelId="{49A0FF33-6C9F-464B-B1AA-37C5FEE921B9}" type="parTrans" cxnId="{F8E87271-9AC4-4B71-B5AD-F8EABF817934}">
      <dgm:prSet/>
      <dgm:spPr/>
      <dgm:t>
        <a:bodyPr/>
        <a:lstStyle/>
        <a:p>
          <a:endParaRPr lang="ru-RU"/>
        </a:p>
      </dgm:t>
    </dgm:pt>
    <dgm:pt modelId="{4C7515B9-2C7A-45B3-A600-01720B3C4710}" type="sibTrans" cxnId="{F8E87271-9AC4-4B71-B5AD-F8EABF817934}">
      <dgm:prSet/>
      <dgm:spPr/>
      <dgm:t>
        <a:bodyPr/>
        <a:lstStyle/>
        <a:p>
          <a:r>
            <a:rPr lang="en-US"/>
            <a:t>11</a:t>
          </a:r>
          <a:endParaRPr lang="ru-RU"/>
        </a:p>
      </dgm:t>
    </dgm:pt>
    <dgm:pt modelId="{D48C900E-B771-4DED-9655-B665D1D32A1C}" type="asst">
      <dgm:prSet phldrT="[Текст]"/>
      <dgm:spPr/>
      <dgm:t>
        <a:bodyPr/>
        <a:lstStyle/>
        <a:p>
          <a:r>
            <a:rPr lang="en-US"/>
            <a:t>D(11)</a:t>
          </a:r>
          <a:endParaRPr lang="ru-RU"/>
        </a:p>
      </dgm:t>
    </dgm:pt>
    <dgm:pt modelId="{DF6B19CC-26C2-43B4-8FB8-1A6297EBF819}" type="parTrans" cxnId="{97E09895-698B-4DAF-9038-EDD5E8D3168F}">
      <dgm:prSet/>
      <dgm:spPr/>
      <dgm:t>
        <a:bodyPr/>
        <a:lstStyle/>
        <a:p>
          <a:endParaRPr lang="ru-RU"/>
        </a:p>
      </dgm:t>
    </dgm:pt>
    <dgm:pt modelId="{766206FE-9D9A-4091-A18B-E561C364D478}" type="sibTrans" cxnId="{97E09895-698B-4DAF-9038-EDD5E8D3168F}">
      <dgm:prSet/>
      <dgm:spPr/>
      <dgm:t>
        <a:bodyPr/>
        <a:lstStyle/>
        <a:p>
          <a:r>
            <a:rPr lang="en-US"/>
            <a:t>101</a:t>
          </a:r>
          <a:endParaRPr lang="ru-RU"/>
        </a:p>
      </dgm:t>
    </dgm:pt>
    <dgm:pt modelId="{A1AE146A-58EA-49DC-8F94-D50528BA8E6F}" type="asst">
      <dgm:prSet phldrT="[Текст]"/>
      <dgm:spPr/>
      <dgm:t>
        <a:bodyPr/>
        <a:lstStyle/>
        <a:p>
          <a:r>
            <a:rPr lang="en-US"/>
            <a:t>C(17)</a:t>
          </a:r>
          <a:endParaRPr lang="ru-RU"/>
        </a:p>
      </dgm:t>
    </dgm:pt>
    <dgm:pt modelId="{72EA2A2F-2EDA-4AA0-8BBF-FE21D4A246ED}" type="parTrans" cxnId="{F65E288F-B206-4BB9-B607-610C236A9186}">
      <dgm:prSet/>
      <dgm:spPr/>
      <dgm:t>
        <a:bodyPr/>
        <a:lstStyle/>
        <a:p>
          <a:endParaRPr lang="ru-RU"/>
        </a:p>
      </dgm:t>
    </dgm:pt>
    <dgm:pt modelId="{0E283980-1F05-415D-9DD9-7305C423F5EC}" type="sibTrans" cxnId="{F65E288F-B206-4BB9-B607-610C236A9186}">
      <dgm:prSet/>
      <dgm:spPr/>
      <dgm:t>
        <a:bodyPr/>
        <a:lstStyle/>
        <a:p>
          <a:r>
            <a:rPr lang="en-US"/>
            <a:t>100</a:t>
          </a:r>
          <a:endParaRPr lang="ru-RU"/>
        </a:p>
      </dgm:t>
    </dgm:pt>
    <dgm:pt modelId="{EB1F885F-BF2B-4E46-BFA8-808A2F006410}" type="asst">
      <dgm:prSet phldrT="[Текст]"/>
      <dgm:spPr/>
      <dgm:t>
        <a:bodyPr/>
        <a:lstStyle/>
        <a:p>
          <a:r>
            <a:rPr lang="en-US"/>
            <a:t>9</a:t>
          </a:r>
          <a:endParaRPr lang="ru-RU"/>
        </a:p>
      </dgm:t>
    </dgm:pt>
    <dgm:pt modelId="{432AFB7C-1672-484F-92B9-0854B4B6A4F1}" type="parTrans" cxnId="{C0F36CD9-DB19-44F1-8D05-52B7FC72CBB5}">
      <dgm:prSet/>
      <dgm:spPr/>
      <dgm:t>
        <a:bodyPr/>
        <a:lstStyle/>
        <a:p>
          <a:endParaRPr lang="ru-RU"/>
        </a:p>
      </dgm:t>
    </dgm:pt>
    <dgm:pt modelId="{B52724C2-FF73-4093-A432-D5F33169C641}" type="sibTrans" cxnId="{C0F36CD9-DB19-44F1-8D05-52B7FC72CBB5}">
      <dgm:prSet/>
      <dgm:spPr/>
      <dgm:t>
        <a:bodyPr/>
        <a:lstStyle/>
        <a:p>
          <a:r>
            <a:rPr lang="en-US"/>
            <a:t>111</a:t>
          </a:r>
          <a:endParaRPr lang="ru-RU"/>
        </a:p>
      </dgm:t>
    </dgm:pt>
    <dgm:pt modelId="{BB117C0B-3A4D-444B-9963-ED907E1EF6AE}" type="asst">
      <dgm:prSet phldrT="[Текст]"/>
      <dgm:spPr/>
      <dgm:t>
        <a:bodyPr/>
        <a:lstStyle/>
        <a:p>
          <a:r>
            <a:rPr lang="en-US"/>
            <a:t>17</a:t>
          </a:r>
          <a:endParaRPr lang="ru-RU"/>
        </a:p>
      </dgm:t>
    </dgm:pt>
    <dgm:pt modelId="{1627CE72-A0D3-4305-ADF6-5DF67AB432DE}" type="parTrans" cxnId="{15C50582-F893-4DC6-8908-027B51640BB1}">
      <dgm:prSet/>
      <dgm:spPr/>
      <dgm:t>
        <a:bodyPr/>
        <a:lstStyle/>
        <a:p>
          <a:endParaRPr lang="ru-RU"/>
        </a:p>
      </dgm:t>
    </dgm:pt>
    <dgm:pt modelId="{F5A73840-F5FD-47DE-B7CE-DDF73AC80225}" type="sibTrans" cxnId="{15C50582-F893-4DC6-8908-027B51640BB1}">
      <dgm:prSet/>
      <dgm:spPr/>
      <dgm:t>
        <a:bodyPr/>
        <a:lstStyle/>
        <a:p>
          <a:r>
            <a:rPr lang="en-US"/>
            <a:t>110</a:t>
          </a:r>
          <a:endParaRPr lang="ru-RU"/>
        </a:p>
      </dgm:t>
    </dgm:pt>
    <dgm:pt modelId="{41600A80-705D-4931-920F-2DB84F28CEEE}">
      <dgm:prSet/>
      <dgm:spPr/>
      <dgm:t>
        <a:bodyPr/>
        <a:lstStyle/>
        <a:p>
          <a:r>
            <a:rPr lang="en-US"/>
            <a:t>G(8)</a:t>
          </a:r>
          <a:endParaRPr lang="ru-RU"/>
        </a:p>
      </dgm:t>
    </dgm:pt>
    <dgm:pt modelId="{BE2A1F3A-A0F8-4D32-B4F0-B9DA999293BE}" type="parTrans" cxnId="{0CB01688-3958-45C0-9DBE-AF3E3AF7597C}">
      <dgm:prSet/>
      <dgm:spPr/>
      <dgm:t>
        <a:bodyPr/>
        <a:lstStyle/>
        <a:p>
          <a:endParaRPr lang="ru-RU"/>
        </a:p>
      </dgm:t>
    </dgm:pt>
    <dgm:pt modelId="{70913AE2-E5A4-4527-B9B0-AAF94D2CAFE8}" type="sibTrans" cxnId="{0CB01688-3958-45C0-9DBE-AF3E3AF7597C}">
      <dgm:prSet/>
      <dgm:spPr/>
      <dgm:t>
        <a:bodyPr/>
        <a:lstStyle/>
        <a:p>
          <a:r>
            <a:rPr lang="en-US"/>
            <a:t>1110</a:t>
          </a:r>
          <a:endParaRPr lang="ru-RU"/>
        </a:p>
      </dgm:t>
    </dgm:pt>
    <dgm:pt modelId="{DEC6E54A-DDA7-44BD-8136-3F8960C253E5}">
      <dgm:prSet/>
      <dgm:spPr/>
      <dgm:t>
        <a:bodyPr/>
        <a:lstStyle/>
        <a:p>
          <a:r>
            <a:rPr lang="en-US"/>
            <a:t>E(9)</a:t>
          </a:r>
          <a:endParaRPr lang="ru-RU"/>
        </a:p>
      </dgm:t>
    </dgm:pt>
    <dgm:pt modelId="{85C03378-9D57-499A-B793-48D6334E947E}" type="parTrans" cxnId="{B7BE59C6-17EA-4A66-9E98-FFEA251E226E}">
      <dgm:prSet/>
      <dgm:spPr/>
      <dgm:t>
        <a:bodyPr/>
        <a:lstStyle/>
        <a:p>
          <a:endParaRPr lang="ru-RU"/>
        </a:p>
      </dgm:t>
    </dgm:pt>
    <dgm:pt modelId="{B47D5C08-1817-4200-87AE-948E7BBEC836}" type="sibTrans" cxnId="{B7BE59C6-17EA-4A66-9E98-FFEA251E226E}">
      <dgm:prSet/>
      <dgm:spPr/>
      <dgm:t>
        <a:bodyPr/>
        <a:lstStyle/>
        <a:p>
          <a:r>
            <a:rPr lang="en-US"/>
            <a:t>1100</a:t>
          </a:r>
          <a:endParaRPr lang="ru-RU"/>
        </a:p>
      </dgm:t>
    </dgm:pt>
    <dgm:pt modelId="{54FD76D6-B4B8-4EEE-8806-8BB8C241CF0C}">
      <dgm:prSet/>
      <dgm:spPr/>
      <dgm:t>
        <a:bodyPr/>
        <a:lstStyle/>
        <a:p>
          <a:r>
            <a:rPr lang="en-US"/>
            <a:t>F(8)</a:t>
          </a:r>
          <a:endParaRPr lang="ru-RU"/>
        </a:p>
      </dgm:t>
    </dgm:pt>
    <dgm:pt modelId="{F8CDBB16-E6A5-4E8D-AFC8-246842DF9237}" type="parTrans" cxnId="{6CED107F-897D-484E-93D9-5C21671EC6BF}">
      <dgm:prSet/>
      <dgm:spPr/>
      <dgm:t>
        <a:bodyPr/>
        <a:lstStyle/>
        <a:p>
          <a:endParaRPr lang="ru-RU"/>
        </a:p>
      </dgm:t>
    </dgm:pt>
    <dgm:pt modelId="{E37DB3AB-768B-4C51-A6B8-BD466CD35F34}" type="sibTrans" cxnId="{6CED107F-897D-484E-93D9-5C21671EC6BF}">
      <dgm:prSet/>
      <dgm:spPr/>
      <dgm:t>
        <a:bodyPr/>
        <a:lstStyle/>
        <a:p>
          <a:r>
            <a:rPr lang="en-US"/>
            <a:t>1101</a:t>
          </a:r>
          <a:endParaRPr lang="ru-RU"/>
        </a:p>
      </dgm:t>
    </dgm:pt>
    <dgm:pt modelId="{B23AAA8B-CF5E-4637-80FE-E57482920CB1}">
      <dgm:prSet/>
      <dgm:spPr/>
      <dgm:t>
        <a:bodyPr/>
        <a:lstStyle/>
        <a:p>
          <a:r>
            <a:rPr lang="en-US"/>
            <a:t>H(1)</a:t>
          </a:r>
          <a:endParaRPr lang="ru-RU"/>
        </a:p>
      </dgm:t>
    </dgm:pt>
    <dgm:pt modelId="{B9C317D8-E74B-48D2-89AB-95486FD3C6F4}" type="parTrans" cxnId="{E9BA598E-1EAE-43E4-9A52-A24ADB504FC8}">
      <dgm:prSet/>
      <dgm:spPr/>
      <dgm:t>
        <a:bodyPr/>
        <a:lstStyle/>
        <a:p>
          <a:endParaRPr lang="ru-RU"/>
        </a:p>
      </dgm:t>
    </dgm:pt>
    <dgm:pt modelId="{EA054566-A4AE-4B10-93A0-54ACCC22FCC7}" type="sibTrans" cxnId="{E9BA598E-1EAE-43E4-9A52-A24ADB504FC8}">
      <dgm:prSet/>
      <dgm:spPr/>
      <dgm:t>
        <a:bodyPr/>
        <a:lstStyle/>
        <a:p>
          <a:r>
            <a:rPr lang="en-US"/>
            <a:t>1111</a:t>
          </a:r>
          <a:endParaRPr lang="ru-RU"/>
        </a:p>
      </dgm:t>
    </dgm:pt>
    <dgm:pt modelId="{1FDA79B9-FD0E-4CB0-A5AF-7FCAD841CB58}" type="asst">
      <dgm:prSet phldrT="[Текст]"/>
      <dgm:spPr/>
      <dgm:t>
        <a:bodyPr/>
        <a:lstStyle/>
        <a:p>
          <a:r>
            <a:rPr lang="en-US"/>
            <a:t>28</a:t>
          </a:r>
          <a:endParaRPr lang="ru-RU"/>
        </a:p>
      </dgm:t>
    </dgm:pt>
    <dgm:pt modelId="{178C7ED2-694B-42C5-AC6E-5E8C7CA36CCC}" type="sibTrans" cxnId="{8B54E78B-F62D-4392-BC59-ED7AC7FDC6A4}">
      <dgm:prSet/>
      <dgm:spPr/>
      <dgm:t>
        <a:bodyPr/>
        <a:lstStyle/>
        <a:p>
          <a:r>
            <a:rPr lang="en-US"/>
            <a:t>10</a:t>
          </a:r>
          <a:endParaRPr lang="ru-RU"/>
        </a:p>
      </dgm:t>
    </dgm:pt>
    <dgm:pt modelId="{D32C2E72-B1EC-4248-802A-B1726E4BF37B}" type="parTrans" cxnId="{8B54E78B-F62D-4392-BC59-ED7AC7FDC6A4}">
      <dgm:prSet/>
      <dgm:spPr/>
      <dgm:t>
        <a:bodyPr/>
        <a:lstStyle/>
        <a:p>
          <a:endParaRPr lang="ru-RU"/>
        </a:p>
      </dgm:t>
    </dgm:pt>
    <dgm:pt modelId="{EE106A1A-8333-41C3-AFC9-EB41F36A91E7}" type="asst">
      <dgm:prSet phldrT="[Текст]"/>
      <dgm:spPr/>
      <dgm:t>
        <a:bodyPr/>
        <a:lstStyle/>
        <a:p>
          <a:r>
            <a:rPr lang="en-US"/>
            <a:t>54</a:t>
          </a:r>
          <a:endParaRPr lang="ru-RU"/>
        </a:p>
      </dgm:t>
    </dgm:pt>
    <dgm:pt modelId="{B8A6B080-9946-4809-96A5-6FC201404ED8}" type="sibTrans" cxnId="{AD0D8EEF-D458-48D6-8CB8-A4B0ABD7FFF3}">
      <dgm:prSet/>
      <dgm:spPr/>
      <dgm:t>
        <a:bodyPr/>
        <a:lstStyle/>
        <a:p>
          <a:r>
            <a:rPr lang="en-US"/>
            <a:t>1</a:t>
          </a:r>
          <a:endParaRPr lang="ru-RU"/>
        </a:p>
      </dgm:t>
    </dgm:pt>
    <dgm:pt modelId="{36B787CB-7DF2-4A0C-8377-72433EE8153F}" type="parTrans" cxnId="{AD0D8EEF-D458-48D6-8CB8-A4B0ABD7FFF3}">
      <dgm:prSet/>
      <dgm:spPr/>
      <dgm:t>
        <a:bodyPr/>
        <a:lstStyle/>
        <a:p>
          <a:endParaRPr lang="ru-RU"/>
        </a:p>
      </dgm:t>
    </dgm:pt>
    <dgm:pt modelId="{4C802C20-7D6E-48AC-8ABB-32CFEE60BB07}" type="pres">
      <dgm:prSet presAssocID="{66926E1C-541E-464D-9EDC-B26E3F4AC996}" presName="hierChild1" presStyleCnt="0">
        <dgm:presLayoutVars>
          <dgm:orgChart val="1"/>
          <dgm:chPref val="1"/>
          <dgm:dir/>
          <dgm:animOne val="branch"/>
          <dgm:animLvl val="lvl"/>
          <dgm:resizeHandles/>
        </dgm:presLayoutVars>
      </dgm:prSet>
      <dgm:spPr/>
    </dgm:pt>
    <dgm:pt modelId="{98B8AEF8-901D-42E3-AE0C-1942D417B378}" type="pres">
      <dgm:prSet presAssocID="{5167C64D-4942-43EB-BA7F-409CEC865E44}" presName="hierRoot1" presStyleCnt="0">
        <dgm:presLayoutVars>
          <dgm:hierBranch val="init"/>
        </dgm:presLayoutVars>
      </dgm:prSet>
      <dgm:spPr/>
    </dgm:pt>
    <dgm:pt modelId="{0E814ED8-65CD-4D85-B151-E106D943D9F7}" type="pres">
      <dgm:prSet presAssocID="{5167C64D-4942-43EB-BA7F-409CEC865E44}" presName="rootComposite1" presStyleCnt="0"/>
      <dgm:spPr/>
    </dgm:pt>
    <dgm:pt modelId="{65074381-AC9D-49CA-8260-8923950C5FB6}" type="pres">
      <dgm:prSet presAssocID="{5167C64D-4942-43EB-BA7F-409CEC865E44}" presName="rootText1" presStyleLbl="node0" presStyleIdx="0" presStyleCnt="1" custScaleX="119283" custScaleY="127877" custLinFactX="33093" custLinFactNeighborX="100000" custLinFactNeighborY="-12853">
        <dgm:presLayoutVars>
          <dgm:chMax/>
          <dgm:chPref val="3"/>
        </dgm:presLayoutVars>
      </dgm:prSet>
      <dgm:spPr/>
    </dgm:pt>
    <dgm:pt modelId="{D781C376-4861-4427-AD50-E2AEC6F15FCC}" type="pres">
      <dgm:prSet presAssocID="{5167C64D-4942-43EB-BA7F-409CEC865E44}" presName="titleText1" presStyleLbl="fgAcc0" presStyleIdx="0" presStyleCnt="1" custLinFactX="55338" custLinFactNeighborX="100000" custLinFactNeighborY="15576">
        <dgm:presLayoutVars>
          <dgm:chMax val="0"/>
          <dgm:chPref val="0"/>
        </dgm:presLayoutVars>
      </dgm:prSet>
      <dgm:spPr/>
    </dgm:pt>
    <dgm:pt modelId="{8FF03FB3-98C9-49B7-88B2-7B8B67204279}" type="pres">
      <dgm:prSet presAssocID="{5167C64D-4942-43EB-BA7F-409CEC865E44}" presName="rootConnector1" presStyleLbl="node1" presStyleIdx="0" presStyleCnt="4"/>
      <dgm:spPr/>
    </dgm:pt>
    <dgm:pt modelId="{8A7E7DF2-0C74-42D5-9A7D-F5E3FEE21B8F}" type="pres">
      <dgm:prSet presAssocID="{5167C64D-4942-43EB-BA7F-409CEC865E44}" presName="hierChild2" presStyleCnt="0"/>
      <dgm:spPr/>
    </dgm:pt>
    <dgm:pt modelId="{ECF57DD1-69C8-4754-8B47-11AD893D7D34}" type="pres">
      <dgm:prSet presAssocID="{5167C64D-4942-43EB-BA7F-409CEC865E44}" presName="hierChild3" presStyleCnt="0"/>
      <dgm:spPr/>
    </dgm:pt>
    <dgm:pt modelId="{8A1E1072-3BE4-4C80-BDA2-30343750FDCD}" type="pres">
      <dgm:prSet presAssocID="{1258720F-DAC2-4FC9-807B-DE8F40D288C5}" presName="Name96" presStyleLbl="parChTrans1D2" presStyleIdx="0" presStyleCnt="2"/>
      <dgm:spPr/>
    </dgm:pt>
    <dgm:pt modelId="{68905E6C-9585-44FA-8AD8-18CCB9A7D5A4}" type="pres">
      <dgm:prSet presAssocID="{039FDA1A-64C7-4097-AE11-9FC953D2CE66}" presName="hierRoot3" presStyleCnt="0">
        <dgm:presLayoutVars>
          <dgm:hierBranch val="init"/>
        </dgm:presLayoutVars>
      </dgm:prSet>
      <dgm:spPr/>
    </dgm:pt>
    <dgm:pt modelId="{A0DB23B4-CB34-4824-9828-5CAA5C21EB7D}" type="pres">
      <dgm:prSet presAssocID="{039FDA1A-64C7-4097-AE11-9FC953D2CE66}" presName="rootComposite3" presStyleCnt="0"/>
      <dgm:spPr/>
    </dgm:pt>
    <dgm:pt modelId="{0E61FB50-430C-4C30-98AB-A24457504F88}" type="pres">
      <dgm:prSet presAssocID="{039FDA1A-64C7-4097-AE11-9FC953D2CE66}" presName="rootText3" presStyleLbl="asst1" presStyleIdx="0" presStyleCnt="10" custLinFactNeighborX="35445" custLinFactNeighborY="2156">
        <dgm:presLayoutVars>
          <dgm:chPref val="3"/>
        </dgm:presLayoutVars>
      </dgm:prSet>
      <dgm:spPr/>
    </dgm:pt>
    <dgm:pt modelId="{683065EA-2C79-41D6-A689-4D21DC8350EC}" type="pres">
      <dgm:prSet presAssocID="{039FDA1A-64C7-4097-AE11-9FC953D2CE66}" presName="titleText3" presStyleLbl="fgAcc2" presStyleIdx="0" presStyleCnt="10" custLinFactNeighborX="43402" custLinFactNeighborY="-6467">
        <dgm:presLayoutVars>
          <dgm:chMax val="0"/>
          <dgm:chPref val="0"/>
        </dgm:presLayoutVars>
      </dgm:prSet>
      <dgm:spPr/>
    </dgm:pt>
    <dgm:pt modelId="{2FF8BBB2-7B12-4FF8-B6BC-4BF7D5F7CB00}" type="pres">
      <dgm:prSet presAssocID="{039FDA1A-64C7-4097-AE11-9FC953D2CE66}" presName="rootConnector3" presStyleLbl="asst1" presStyleIdx="0" presStyleCnt="10"/>
      <dgm:spPr/>
    </dgm:pt>
    <dgm:pt modelId="{314FEC31-E1D9-4627-A861-16DD6F5802D5}" type="pres">
      <dgm:prSet presAssocID="{039FDA1A-64C7-4097-AE11-9FC953D2CE66}" presName="hierChild6" presStyleCnt="0"/>
      <dgm:spPr/>
    </dgm:pt>
    <dgm:pt modelId="{BE197C25-A071-4C13-97B1-F7FB4CF6D90A}" type="pres">
      <dgm:prSet presAssocID="{039FDA1A-64C7-4097-AE11-9FC953D2CE66}" presName="hierChild7" presStyleCnt="0"/>
      <dgm:spPr/>
    </dgm:pt>
    <dgm:pt modelId="{0CC54008-991C-42FD-9FA9-463E44F2BF0A}" type="pres">
      <dgm:prSet presAssocID="{211456D0-5155-4F2E-9155-524F4AB88911}" presName="Name96" presStyleLbl="parChTrans1D3" presStyleIdx="0" presStyleCnt="4"/>
      <dgm:spPr/>
    </dgm:pt>
    <dgm:pt modelId="{7EF978B9-E0FC-44AB-8F60-D5B8CE0870E4}" type="pres">
      <dgm:prSet presAssocID="{929D43FF-8039-4607-AEAA-A962785255DB}" presName="hierRoot3" presStyleCnt="0">
        <dgm:presLayoutVars>
          <dgm:hierBranch val="init"/>
        </dgm:presLayoutVars>
      </dgm:prSet>
      <dgm:spPr/>
    </dgm:pt>
    <dgm:pt modelId="{D24C4517-744C-4E7F-8045-91B172E83D65}" type="pres">
      <dgm:prSet presAssocID="{929D43FF-8039-4607-AEAA-A962785255DB}" presName="rootComposite3" presStyleCnt="0"/>
      <dgm:spPr/>
    </dgm:pt>
    <dgm:pt modelId="{4ECC6341-CFAA-4410-9E7D-1DBF65497477}" type="pres">
      <dgm:prSet presAssocID="{929D43FF-8039-4607-AEAA-A962785255DB}" presName="rootText3" presStyleLbl="asst1" presStyleIdx="1" presStyleCnt="10" custLinFactNeighborX="2430">
        <dgm:presLayoutVars>
          <dgm:chPref val="3"/>
        </dgm:presLayoutVars>
      </dgm:prSet>
      <dgm:spPr/>
    </dgm:pt>
    <dgm:pt modelId="{D669BB7E-9ABF-476A-839D-F6D3B646D184}" type="pres">
      <dgm:prSet presAssocID="{929D43FF-8039-4607-AEAA-A962785255DB}" presName="titleText3" presStyleLbl="fgAcc2" presStyleIdx="1" presStyleCnt="10" custLinFactNeighborX="-2030">
        <dgm:presLayoutVars>
          <dgm:chMax val="0"/>
          <dgm:chPref val="0"/>
        </dgm:presLayoutVars>
      </dgm:prSet>
      <dgm:spPr/>
    </dgm:pt>
    <dgm:pt modelId="{A55385FC-1EC4-4625-AC12-08BA009E5A4D}" type="pres">
      <dgm:prSet presAssocID="{929D43FF-8039-4607-AEAA-A962785255DB}" presName="rootConnector3" presStyleLbl="asst1" presStyleIdx="1" presStyleCnt="10"/>
      <dgm:spPr/>
    </dgm:pt>
    <dgm:pt modelId="{54580A3D-B7A5-44F5-8179-DFB403E92A19}" type="pres">
      <dgm:prSet presAssocID="{929D43FF-8039-4607-AEAA-A962785255DB}" presName="hierChild6" presStyleCnt="0"/>
      <dgm:spPr/>
    </dgm:pt>
    <dgm:pt modelId="{E0038C04-B91A-4864-8DAA-3BE6EA6482F9}" type="pres">
      <dgm:prSet presAssocID="{929D43FF-8039-4607-AEAA-A962785255DB}" presName="hierChild7" presStyleCnt="0"/>
      <dgm:spPr/>
    </dgm:pt>
    <dgm:pt modelId="{175837B7-AEA7-4DA3-BF84-268277C7C2D0}" type="pres">
      <dgm:prSet presAssocID="{F0BB9E15-8516-45AC-ADE8-5B57386C7244}" presName="Name96" presStyleLbl="parChTrans1D3" presStyleIdx="1" presStyleCnt="4"/>
      <dgm:spPr/>
    </dgm:pt>
    <dgm:pt modelId="{3EAE1CBB-2608-4FDC-BB0F-0C65974B2B29}" type="pres">
      <dgm:prSet presAssocID="{E5C4E36A-3D06-4B8A-9105-15CA6FF91397}" presName="hierRoot3" presStyleCnt="0">
        <dgm:presLayoutVars>
          <dgm:hierBranch val="init"/>
        </dgm:presLayoutVars>
      </dgm:prSet>
      <dgm:spPr/>
    </dgm:pt>
    <dgm:pt modelId="{6BD79AE2-74FB-463F-B29F-A6F428F2508B}" type="pres">
      <dgm:prSet presAssocID="{E5C4E36A-3D06-4B8A-9105-15CA6FF91397}" presName="rootComposite3" presStyleCnt="0"/>
      <dgm:spPr/>
    </dgm:pt>
    <dgm:pt modelId="{2C84DF2E-8F3E-490D-84AC-8157100739C5}" type="pres">
      <dgm:prSet presAssocID="{E5C4E36A-3D06-4B8A-9105-15CA6FF91397}" presName="rootText3" presStyleLbl="asst1" presStyleIdx="2" presStyleCnt="10" custLinFactNeighborX="47794" custLinFactNeighborY="0">
        <dgm:presLayoutVars>
          <dgm:chPref val="3"/>
        </dgm:presLayoutVars>
      </dgm:prSet>
      <dgm:spPr/>
    </dgm:pt>
    <dgm:pt modelId="{4BB9C614-4BB0-409C-821D-734AD9720037}" type="pres">
      <dgm:prSet presAssocID="{E5C4E36A-3D06-4B8A-9105-15CA6FF91397}" presName="titleText3" presStyleLbl="fgAcc2" presStyleIdx="2" presStyleCnt="10" custLinFactNeighborX="51716">
        <dgm:presLayoutVars>
          <dgm:chMax val="0"/>
          <dgm:chPref val="0"/>
        </dgm:presLayoutVars>
      </dgm:prSet>
      <dgm:spPr/>
    </dgm:pt>
    <dgm:pt modelId="{1CFBEAFD-987D-4389-888D-717FEA8BA45C}" type="pres">
      <dgm:prSet presAssocID="{E5C4E36A-3D06-4B8A-9105-15CA6FF91397}" presName="rootConnector3" presStyleLbl="asst1" presStyleIdx="2" presStyleCnt="10"/>
      <dgm:spPr/>
    </dgm:pt>
    <dgm:pt modelId="{97D3CF05-9F28-498D-BC30-74564FDBC7AE}" type="pres">
      <dgm:prSet presAssocID="{E5C4E36A-3D06-4B8A-9105-15CA6FF91397}" presName="hierChild6" presStyleCnt="0"/>
      <dgm:spPr/>
    </dgm:pt>
    <dgm:pt modelId="{D36208A4-128A-4E64-9A2F-30ADB5C71DAD}" type="pres">
      <dgm:prSet presAssocID="{E5C4E36A-3D06-4B8A-9105-15CA6FF91397}" presName="hierChild7" presStyleCnt="0"/>
      <dgm:spPr/>
    </dgm:pt>
    <dgm:pt modelId="{DE6769DF-E467-4D55-B4A4-3204AD4315A0}" type="pres">
      <dgm:prSet presAssocID="{36B787CB-7DF2-4A0C-8377-72433EE8153F}" presName="Name96" presStyleLbl="parChTrans1D2" presStyleIdx="1" presStyleCnt="2"/>
      <dgm:spPr/>
    </dgm:pt>
    <dgm:pt modelId="{363DE31E-C5C9-4F5B-B942-B8F32619E3A7}" type="pres">
      <dgm:prSet presAssocID="{EE106A1A-8333-41C3-AFC9-EB41F36A91E7}" presName="hierRoot3" presStyleCnt="0">
        <dgm:presLayoutVars>
          <dgm:hierBranch val="init"/>
        </dgm:presLayoutVars>
      </dgm:prSet>
      <dgm:spPr/>
    </dgm:pt>
    <dgm:pt modelId="{03ED813D-498B-45A8-96EC-C2868AE1749A}" type="pres">
      <dgm:prSet presAssocID="{EE106A1A-8333-41C3-AFC9-EB41F36A91E7}" presName="rootComposite3" presStyleCnt="0"/>
      <dgm:spPr/>
    </dgm:pt>
    <dgm:pt modelId="{57319217-6002-4E82-BEB5-675E53DF48C7}" type="pres">
      <dgm:prSet presAssocID="{EE106A1A-8333-41C3-AFC9-EB41F36A91E7}" presName="rootText3" presStyleLbl="asst1" presStyleIdx="3" presStyleCnt="10" custLinFactNeighborX="17353" custLinFactNeighborY="2745">
        <dgm:presLayoutVars>
          <dgm:chPref val="3"/>
        </dgm:presLayoutVars>
      </dgm:prSet>
      <dgm:spPr/>
    </dgm:pt>
    <dgm:pt modelId="{B6B373F6-2410-4DD4-AAF7-559F5FF30A38}" type="pres">
      <dgm:prSet presAssocID="{EE106A1A-8333-41C3-AFC9-EB41F36A91E7}" presName="titleText3" presStyleLbl="fgAcc2" presStyleIdx="3" presStyleCnt="10" custLinFactNeighborX="15737" custLinFactNeighborY="16206">
        <dgm:presLayoutVars>
          <dgm:chMax val="0"/>
          <dgm:chPref val="0"/>
        </dgm:presLayoutVars>
      </dgm:prSet>
      <dgm:spPr/>
    </dgm:pt>
    <dgm:pt modelId="{1BA3E498-2083-4280-8943-089827F6AEC6}" type="pres">
      <dgm:prSet presAssocID="{EE106A1A-8333-41C3-AFC9-EB41F36A91E7}" presName="rootConnector3" presStyleLbl="asst1" presStyleIdx="3" presStyleCnt="10"/>
      <dgm:spPr/>
    </dgm:pt>
    <dgm:pt modelId="{C0000956-1EA2-4511-BE2C-834DA544CFA5}" type="pres">
      <dgm:prSet presAssocID="{EE106A1A-8333-41C3-AFC9-EB41F36A91E7}" presName="hierChild6" presStyleCnt="0"/>
      <dgm:spPr/>
    </dgm:pt>
    <dgm:pt modelId="{0645436F-C2FF-4538-A906-101EDD22C9CE}" type="pres">
      <dgm:prSet presAssocID="{EE106A1A-8333-41C3-AFC9-EB41F36A91E7}" presName="hierChild7" presStyleCnt="0"/>
      <dgm:spPr/>
    </dgm:pt>
    <dgm:pt modelId="{E0C8425C-A5C8-4699-B0D9-47C473BD60AF}" type="pres">
      <dgm:prSet presAssocID="{D32C2E72-B1EC-4248-802A-B1726E4BF37B}" presName="Name96" presStyleLbl="parChTrans1D3" presStyleIdx="2" presStyleCnt="4"/>
      <dgm:spPr/>
    </dgm:pt>
    <dgm:pt modelId="{D7A4A5AD-9FB1-4D3D-A39F-0226DA066B2F}" type="pres">
      <dgm:prSet presAssocID="{1FDA79B9-FD0E-4CB0-A5AF-7FCAD841CB58}" presName="hierRoot3" presStyleCnt="0">
        <dgm:presLayoutVars>
          <dgm:hierBranch val="init"/>
        </dgm:presLayoutVars>
      </dgm:prSet>
      <dgm:spPr/>
    </dgm:pt>
    <dgm:pt modelId="{5C032E04-218E-44FF-86AA-FA3E14DAA5F1}" type="pres">
      <dgm:prSet presAssocID="{1FDA79B9-FD0E-4CB0-A5AF-7FCAD841CB58}" presName="rootComposite3" presStyleCnt="0"/>
      <dgm:spPr/>
    </dgm:pt>
    <dgm:pt modelId="{1182D817-2855-4351-868D-6F1D89F034B9}" type="pres">
      <dgm:prSet presAssocID="{1FDA79B9-FD0E-4CB0-A5AF-7FCAD841CB58}" presName="rootText3" presStyleLbl="asst1" presStyleIdx="4" presStyleCnt="10" custLinFactNeighborX="27265" custLinFactNeighborY="-2058">
        <dgm:presLayoutVars>
          <dgm:chPref val="3"/>
        </dgm:presLayoutVars>
      </dgm:prSet>
      <dgm:spPr/>
    </dgm:pt>
    <dgm:pt modelId="{0E2EF484-FE05-4D61-85FF-6EA2ADD168FE}" type="pres">
      <dgm:prSet presAssocID="{1FDA79B9-FD0E-4CB0-A5AF-7FCAD841CB58}" presName="titleText3" presStyleLbl="fgAcc2" presStyleIdx="4" presStyleCnt="10" custLinFactNeighborX="8939" custLinFactNeighborY="19789">
        <dgm:presLayoutVars>
          <dgm:chMax val="0"/>
          <dgm:chPref val="0"/>
        </dgm:presLayoutVars>
      </dgm:prSet>
      <dgm:spPr/>
    </dgm:pt>
    <dgm:pt modelId="{C740A00F-F8D0-4365-AF3B-EE54FDF2A6EE}" type="pres">
      <dgm:prSet presAssocID="{1FDA79B9-FD0E-4CB0-A5AF-7FCAD841CB58}" presName="rootConnector3" presStyleLbl="asst1" presStyleIdx="4" presStyleCnt="10"/>
      <dgm:spPr/>
    </dgm:pt>
    <dgm:pt modelId="{9DC29404-5C1B-4ED8-9A44-F67132560AF2}" type="pres">
      <dgm:prSet presAssocID="{1FDA79B9-FD0E-4CB0-A5AF-7FCAD841CB58}" presName="hierChild6" presStyleCnt="0"/>
      <dgm:spPr/>
    </dgm:pt>
    <dgm:pt modelId="{C095F42E-3E75-47DD-9C72-3350161127A1}" type="pres">
      <dgm:prSet presAssocID="{1FDA79B9-FD0E-4CB0-A5AF-7FCAD841CB58}" presName="hierChild7" presStyleCnt="0"/>
      <dgm:spPr/>
    </dgm:pt>
    <dgm:pt modelId="{EA0F10F3-9A0B-4554-A4AD-D461EF818782}" type="pres">
      <dgm:prSet presAssocID="{72EA2A2F-2EDA-4AA0-8BBF-FE21D4A246ED}" presName="Name96" presStyleLbl="parChTrans1D4" presStyleIdx="0" presStyleCnt="8"/>
      <dgm:spPr/>
    </dgm:pt>
    <dgm:pt modelId="{036D36B1-CBCD-4E7E-A02A-A907A93450B3}" type="pres">
      <dgm:prSet presAssocID="{A1AE146A-58EA-49DC-8F94-D50528BA8E6F}" presName="hierRoot3" presStyleCnt="0">
        <dgm:presLayoutVars>
          <dgm:hierBranch val="init"/>
        </dgm:presLayoutVars>
      </dgm:prSet>
      <dgm:spPr/>
    </dgm:pt>
    <dgm:pt modelId="{5E114EF3-8C40-4DF9-A801-48E1AEB507FD}" type="pres">
      <dgm:prSet presAssocID="{A1AE146A-58EA-49DC-8F94-D50528BA8E6F}" presName="rootComposite3" presStyleCnt="0"/>
      <dgm:spPr/>
    </dgm:pt>
    <dgm:pt modelId="{3EEF8BF1-90D1-4085-AC7E-5F313DB9F43A}" type="pres">
      <dgm:prSet presAssocID="{A1AE146A-58EA-49DC-8F94-D50528BA8E6F}" presName="rootText3" presStyleLbl="asst1" presStyleIdx="5" presStyleCnt="10" custLinFactNeighborX="-12141" custLinFactNeighborY="-17350">
        <dgm:presLayoutVars>
          <dgm:chPref val="3"/>
        </dgm:presLayoutVars>
      </dgm:prSet>
      <dgm:spPr/>
    </dgm:pt>
    <dgm:pt modelId="{F517BD2D-2AE9-4803-A74C-B11581D7B246}" type="pres">
      <dgm:prSet presAssocID="{A1AE146A-58EA-49DC-8F94-D50528BA8E6F}" presName="titleText3" presStyleLbl="fgAcc2" presStyleIdx="5" presStyleCnt="10" custLinFactNeighborX="-14522" custLinFactNeighborY="-36150">
        <dgm:presLayoutVars>
          <dgm:chMax val="0"/>
          <dgm:chPref val="0"/>
        </dgm:presLayoutVars>
      </dgm:prSet>
      <dgm:spPr/>
    </dgm:pt>
    <dgm:pt modelId="{4CAD77AF-2065-4488-91C6-36256ED63E74}" type="pres">
      <dgm:prSet presAssocID="{A1AE146A-58EA-49DC-8F94-D50528BA8E6F}" presName="rootConnector3" presStyleLbl="asst1" presStyleIdx="5" presStyleCnt="10"/>
      <dgm:spPr/>
    </dgm:pt>
    <dgm:pt modelId="{D4AB26BD-9BAB-48CE-AB97-DEB4E4E46DB5}" type="pres">
      <dgm:prSet presAssocID="{A1AE146A-58EA-49DC-8F94-D50528BA8E6F}" presName="hierChild6" presStyleCnt="0"/>
      <dgm:spPr/>
    </dgm:pt>
    <dgm:pt modelId="{9756E15F-DC37-42DF-BD29-1267ECC4A204}" type="pres">
      <dgm:prSet presAssocID="{A1AE146A-58EA-49DC-8F94-D50528BA8E6F}" presName="hierChild7" presStyleCnt="0"/>
      <dgm:spPr/>
    </dgm:pt>
    <dgm:pt modelId="{41F8E3D3-5311-4B91-8EF7-4C3B1BA67A59}" type="pres">
      <dgm:prSet presAssocID="{DF6B19CC-26C2-43B4-8FB8-1A6297EBF819}" presName="Name96" presStyleLbl="parChTrans1D4" presStyleIdx="1" presStyleCnt="8"/>
      <dgm:spPr/>
    </dgm:pt>
    <dgm:pt modelId="{2334ED33-A554-41B2-9E9A-51DBC02DDAB5}" type="pres">
      <dgm:prSet presAssocID="{D48C900E-B771-4DED-9655-B665D1D32A1C}" presName="hierRoot3" presStyleCnt="0">
        <dgm:presLayoutVars>
          <dgm:hierBranch val="init"/>
        </dgm:presLayoutVars>
      </dgm:prSet>
      <dgm:spPr/>
    </dgm:pt>
    <dgm:pt modelId="{F1E237A0-C923-4E97-8A08-E51B945D2685}" type="pres">
      <dgm:prSet presAssocID="{D48C900E-B771-4DED-9655-B665D1D32A1C}" presName="rootComposite3" presStyleCnt="0"/>
      <dgm:spPr/>
    </dgm:pt>
    <dgm:pt modelId="{05BB5D0A-33E8-4803-BD75-61E2D0C82616}" type="pres">
      <dgm:prSet presAssocID="{D48C900E-B771-4DED-9655-B665D1D32A1C}" presName="rootText3" presStyleLbl="asst1" presStyleIdx="6" presStyleCnt="10" custLinFactNeighborX="-2267" custLinFactNeighborY="-16996">
        <dgm:presLayoutVars>
          <dgm:chPref val="3"/>
        </dgm:presLayoutVars>
      </dgm:prSet>
      <dgm:spPr/>
    </dgm:pt>
    <dgm:pt modelId="{7ECF90C6-413E-4D06-9AD6-071E074212E4}" type="pres">
      <dgm:prSet presAssocID="{D48C900E-B771-4DED-9655-B665D1D32A1C}" presName="titleText3" presStyleLbl="fgAcc2" presStyleIdx="6" presStyleCnt="10" custLinFactNeighborX="-5787" custLinFactNeighborY="-41018">
        <dgm:presLayoutVars>
          <dgm:chMax val="0"/>
          <dgm:chPref val="0"/>
        </dgm:presLayoutVars>
      </dgm:prSet>
      <dgm:spPr/>
    </dgm:pt>
    <dgm:pt modelId="{66815659-437E-4031-9958-EFF204EDF42C}" type="pres">
      <dgm:prSet presAssocID="{D48C900E-B771-4DED-9655-B665D1D32A1C}" presName="rootConnector3" presStyleLbl="asst1" presStyleIdx="6" presStyleCnt="10"/>
      <dgm:spPr/>
    </dgm:pt>
    <dgm:pt modelId="{3CDA35F8-E9DB-43CF-B8B1-636A41551D8A}" type="pres">
      <dgm:prSet presAssocID="{D48C900E-B771-4DED-9655-B665D1D32A1C}" presName="hierChild6" presStyleCnt="0"/>
      <dgm:spPr/>
    </dgm:pt>
    <dgm:pt modelId="{6800A56F-A252-4DEF-952C-7BDBB9EF8CFC}" type="pres">
      <dgm:prSet presAssocID="{D48C900E-B771-4DED-9655-B665D1D32A1C}" presName="hierChild7" presStyleCnt="0"/>
      <dgm:spPr/>
    </dgm:pt>
    <dgm:pt modelId="{9E2E788C-A477-4C5E-8145-C88DA9E8AC92}" type="pres">
      <dgm:prSet presAssocID="{49A0FF33-6C9F-464B-B1AA-37C5FEE921B9}" presName="Name96" presStyleLbl="parChTrans1D3" presStyleIdx="3" presStyleCnt="4"/>
      <dgm:spPr/>
    </dgm:pt>
    <dgm:pt modelId="{E347BFAE-71D5-488E-B910-BD98EF4509A2}" type="pres">
      <dgm:prSet presAssocID="{47A23734-3E9A-4295-81B7-163C2F20B1AA}" presName="hierRoot3" presStyleCnt="0">
        <dgm:presLayoutVars>
          <dgm:hierBranch val="init"/>
        </dgm:presLayoutVars>
      </dgm:prSet>
      <dgm:spPr/>
    </dgm:pt>
    <dgm:pt modelId="{05B7E0AA-8713-4F73-BE1E-7D8938BC96B6}" type="pres">
      <dgm:prSet presAssocID="{47A23734-3E9A-4295-81B7-163C2F20B1AA}" presName="rootComposite3" presStyleCnt="0"/>
      <dgm:spPr/>
    </dgm:pt>
    <dgm:pt modelId="{F671A239-4B41-49BA-BA65-DA823E3A9C69}" type="pres">
      <dgm:prSet presAssocID="{47A23734-3E9A-4295-81B7-163C2F20B1AA}" presName="rootText3" presStyleLbl="asst1" presStyleIdx="7" presStyleCnt="10" custLinFactX="-6121" custLinFactNeighborX="-100000" custLinFactNeighborY="2746">
        <dgm:presLayoutVars>
          <dgm:chPref val="3"/>
        </dgm:presLayoutVars>
      </dgm:prSet>
      <dgm:spPr/>
    </dgm:pt>
    <dgm:pt modelId="{123B03C5-36AD-4E5D-B1CD-B264B6F5FF33}" type="pres">
      <dgm:prSet presAssocID="{47A23734-3E9A-4295-81B7-163C2F20B1AA}" presName="titleText3" presStyleLbl="fgAcc2" presStyleIdx="7" presStyleCnt="10" custLinFactX="-15994" custLinFactNeighborX="-100000" custLinFactNeighborY="13535">
        <dgm:presLayoutVars>
          <dgm:chMax val="0"/>
          <dgm:chPref val="0"/>
        </dgm:presLayoutVars>
      </dgm:prSet>
      <dgm:spPr/>
    </dgm:pt>
    <dgm:pt modelId="{435A57A9-E610-4196-AE48-1B33B11E8F16}" type="pres">
      <dgm:prSet presAssocID="{47A23734-3E9A-4295-81B7-163C2F20B1AA}" presName="rootConnector3" presStyleLbl="asst1" presStyleIdx="7" presStyleCnt="10"/>
      <dgm:spPr/>
    </dgm:pt>
    <dgm:pt modelId="{2C0834F6-DC2C-4198-82C1-9954B587872C}" type="pres">
      <dgm:prSet presAssocID="{47A23734-3E9A-4295-81B7-163C2F20B1AA}" presName="hierChild6" presStyleCnt="0"/>
      <dgm:spPr/>
    </dgm:pt>
    <dgm:pt modelId="{4F70B3D9-8D73-406B-B27B-CD4ACA78D63B}" type="pres">
      <dgm:prSet presAssocID="{47A23734-3E9A-4295-81B7-163C2F20B1AA}" presName="hierChild7" presStyleCnt="0"/>
      <dgm:spPr/>
    </dgm:pt>
    <dgm:pt modelId="{CDEC14D4-919E-46E8-8221-9BA3A6699B46}" type="pres">
      <dgm:prSet presAssocID="{1627CE72-A0D3-4305-ADF6-5DF67AB432DE}" presName="Name96" presStyleLbl="parChTrans1D4" presStyleIdx="2" presStyleCnt="8"/>
      <dgm:spPr/>
    </dgm:pt>
    <dgm:pt modelId="{25FAF4A2-97D4-492A-A781-4E5FD9596590}" type="pres">
      <dgm:prSet presAssocID="{BB117C0B-3A4D-444B-9963-ED907E1EF6AE}" presName="hierRoot3" presStyleCnt="0">
        <dgm:presLayoutVars>
          <dgm:hierBranch val="init"/>
        </dgm:presLayoutVars>
      </dgm:prSet>
      <dgm:spPr/>
    </dgm:pt>
    <dgm:pt modelId="{F58E8AC4-7FE5-464D-943B-28496003B14E}" type="pres">
      <dgm:prSet presAssocID="{BB117C0B-3A4D-444B-9963-ED907E1EF6AE}" presName="rootComposite3" presStyleCnt="0"/>
      <dgm:spPr/>
    </dgm:pt>
    <dgm:pt modelId="{A9748272-E78D-4932-83B6-E991F77808F1}" type="pres">
      <dgm:prSet presAssocID="{BB117C0B-3A4D-444B-9963-ED907E1EF6AE}" presName="rootText3" presStyleLbl="asst1" presStyleIdx="8" presStyleCnt="10" custLinFactNeighborX="-89042" custLinFactNeighborY="-18082">
        <dgm:presLayoutVars>
          <dgm:chPref val="3"/>
        </dgm:presLayoutVars>
      </dgm:prSet>
      <dgm:spPr/>
    </dgm:pt>
    <dgm:pt modelId="{1F4EFED2-6D3F-4D5D-B8A9-514B3A7E9E82}" type="pres">
      <dgm:prSet presAssocID="{BB117C0B-3A4D-444B-9963-ED907E1EF6AE}" presName="titleText3" presStyleLbl="fgAcc2" presStyleIdx="8" presStyleCnt="10" custLinFactX="-5662" custLinFactNeighborX="-100000" custLinFactNeighborY="-49420">
        <dgm:presLayoutVars>
          <dgm:chMax val="0"/>
          <dgm:chPref val="0"/>
        </dgm:presLayoutVars>
      </dgm:prSet>
      <dgm:spPr/>
    </dgm:pt>
    <dgm:pt modelId="{BCA728A1-C3DC-4C86-A158-833ACD5196FA}" type="pres">
      <dgm:prSet presAssocID="{BB117C0B-3A4D-444B-9963-ED907E1EF6AE}" presName="rootConnector3" presStyleLbl="asst1" presStyleIdx="8" presStyleCnt="10"/>
      <dgm:spPr/>
    </dgm:pt>
    <dgm:pt modelId="{AAC9C4DA-83C5-4B27-8E31-197949E4B0EB}" type="pres">
      <dgm:prSet presAssocID="{BB117C0B-3A4D-444B-9963-ED907E1EF6AE}" presName="hierChild6" presStyleCnt="0"/>
      <dgm:spPr/>
    </dgm:pt>
    <dgm:pt modelId="{03E999BB-BE64-4420-A32B-83C2D4D00280}" type="pres">
      <dgm:prSet presAssocID="{85C03378-9D57-499A-B793-48D6334E947E}" presName="Name37" presStyleLbl="parChTrans1D4" presStyleIdx="3" presStyleCnt="8"/>
      <dgm:spPr/>
    </dgm:pt>
    <dgm:pt modelId="{C6093C3F-F9A6-4616-8FE2-6F9F37CD0763}" type="pres">
      <dgm:prSet presAssocID="{DEC6E54A-DDA7-44BD-8136-3F8960C253E5}" presName="hierRoot2" presStyleCnt="0">
        <dgm:presLayoutVars>
          <dgm:hierBranch val="init"/>
        </dgm:presLayoutVars>
      </dgm:prSet>
      <dgm:spPr/>
    </dgm:pt>
    <dgm:pt modelId="{02A84D1D-DAAD-4CFD-92BD-674F75BE99A1}" type="pres">
      <dgm:prSet presAssocID="{DEC6E54A-DDA7-44BD-8136-3F8960C253E5}" presName="rootComposite" presStyleCnt="0"/>
      <dgm:spPr/>
    </dgm:pt>
    <dgm:pt modelId="{7A126F13-B8C7-407A-90E4-7403148ABF89}" type="pres">
      <dgm:prSet presAssocID="{DEC6E54A-DDA7-44BD-8136-3F8960C253E5}" presName="rootText" presStyleLbl="node1" presStyleIdx="0" presStyleCnt="4" custLinFactX="-11958" custLinFactNeighborX="-100000" custLinFactNeighborY="-18042">
        <dgm:presLayoutVars>
          <dgm:chMax/>
          <dgm:chPref val="3"/>
        </dgm:presLayoutVars>
      </dgm:prSet>
      <dgm:spPr/>
    </dgm:pt>
    <dgm:pt modelId="{EE122B38-9846-4941-80C6-E5AC24122554}" type="pres">
      <dgm:prSet presAssocID="{DEC6E54A-DDA7-44BD-8136-3F8960C253E5}" presName="titleText2" presStyleLbl="fgAcc1" presStyleIdx="0" presStyleCnt="4" custLinFactX="-23439" custLinFactNeighborX="-100000" custLinFactNeighborY="-56482">
        <dgm:presLayoutVars>
          <dgm:chMax val="0"/>
          <dgm:chPref val="0"/>
        </dgm:presLayoutVars>
      </dgm:prSet>
      <dgm:spPr/>
    </dgm:pt>
    <dgm:pt modelId="{E62CD3CC-2D28-4415-A296-BE351E5077BC}" type="pres">
      <dgm:prSet presAssocID="{DEC6E54A-DDA7-44BD-8136-3F8960C253E5}" presName="rootConnector" presStyleLbl="node4" presStyleIdx="0" presStyleCnt="0"/>
      <dgm:spPr/>
    </dgm:pt>
    <dgm:pt modelId="{9715CEAA-82D0-4241-8556-A6D2E88DC9DA}" type="pres">
      <dgm:prSet presAssocID="{DEC6E54A-DDA7-44BD-8136-3F8960C253E5}" presName="hierChild4" presStyleCnt="0"/>
      <dgm:spPr/>
    </dgm:pt>
    <dgm:pt modelId="{B77FA54A-F824-4C98-8BDD-290AEF956EC5}" type="pres">
      <dgm:prSet presAssocID="{DEC6E54A-DDA7-44BD-8136-3F8960C253E5}" presName="hierChild5" presStyleCnt="0"/>
      <dgm:spPr/>
    </dgm:pt>
    <dgm:pt modelId="{9760AE78-20A1-41C2-B026-44FFD9BEF55F}" type="pres">
      <dgm:prSet presAssocID="{F8CDBB16-E6A5-4E8D-AFC8-246842DF9237}" presName="Name37" presStyleLbl="parChTrans1D4" presStyleIdx="4" presStyleCnt="8"/>
      <dgm:spPr/>
    </dgm:pt>
    <dgm:pt modelId="{34EB99D2-0347-4B42-B891-51500568BFAD}" type="pres">
      <dgm:prSet presAssocID="{54FD76D6-B4B8-4EEE-8806-8BB8C241CF0C}" presName="hierRoot2" presStyleCnt="0">
        <dgm:presLayoutVars>
          <dgm:hierBranch val="init"/>
        </dgm:presLayoutVars>
      </dgm:prSet>
      <dgm:spPr/>
    </dgm:pt>
    <dgm:pt modelId="{0753F9B5-2116-421D-9BEE-80EA4A3949EE}" type="pres">
      <dgm:prSet presAssocID="{54FD76D6-B4B8-4EEE-8806-8BB8C241CF0C}" presName="rootComposite" presStyleCnt="0"/>
      <dgm:spPr/>
    </dgm:pt>
    <dgm:pt modelId="{D221055F-B433-4A5D-B6B3-EE643F2AD1FC}" type="pres">
      <dgm:prSet presAssocID="{54FD76D6-B4B8-4EEE-8806-8BB8C241CF0C}" presName="rootText" presStyleLbl="node1" presStyleIdx="1" presStyleCnt="4" custLinFactX="-22583" custLinFactNeighborX="-100000" custLinFactNeighborY="-17385">
        <dgm:presLayoutVars>
          <dgm:chMax/>
          <dgm:chPref val="3"/>
        </dgm:presLayoutVars>
      </dgm:prSet>
      <dgm:spPr/>
    </dgm:pt>
    <dgm:pt modelId="{7F83B15F-E403-45E1-B0A0-E98EA103F408}" type="pres">
      <dgm:prSet presAssocID="{54FD76D6-B4B8-4EEE-8806-8BB8C241CF0C}" presName="titleText2" presStyleLbl="fgAcc1" presStyleIdx="1" presStyleCnt="4" custLinFactX="-35429" custLinFactNeighborX="-100000" custLinFactNeighborY="-62749">
        <dgm:presLayoutVars>
          <dgm:chMax val="0"/>
          <dgm:chPref val="0"/>
        </dgm:presLayoutVars>
      </dgm:prSet>
      <dgm:spPr/>
    </dgm:pt>
    <dgm:pt modelId="{CC407D7D-0DCD-4691-A943-AE2E92DB9F64}" type="pres">
      <dgm:prSet presAssocID="{54FD76D6-B4B8-4EEE-8806-8BB8C241CF0C}" presName="rootConnector" presStyleLbl="node4" presStyleIdx="0" presStyleCnt="0"/>
      <dgm:spPr/>
    </dgm:pt>
    <dgm:pt modelId="{09158CA7-FC3C-4B2E-AF15-740A1B639429}" type="pres">
      <dgm:prSet presAssocID="{54FD76D6-B4B8-4EEE-8806-8BB8C241CF0C}" presName="hierChild4" presStyleCnt="0"/>
      <dgm:spPr/>
    </dgm:pt>
    <dgm:pt modelId="{4E21DBF1-40EA-491A-8017-79708D096AF1}" type="pres">
      <dgm:prSet presAssocID="{54FD76D6-B4B8-4EEE-8806-8BB8C241CF0C}" presName="hierChild5" presStyleCnt="0"/>
      <dgm:spPr/>
    </dgm:pt>
    <dgm:pt modelId="{BC24BC5F-6227-46FE-989F-ACD391AF5246}" type="pres">
      <dgm:prSet presAssocID="{BB117C0B-3A4D-444B-9963-ED907E1EF6AE}" presName="hierChild7" presStyleCnt="0"/>
      <dgm:spPr/>
    </dgm:pt>
    <dgm:pt modelId="{E6F25283-9F9D-47DC-B325-8A59E0946FC8}" type="pres">
      <dgm:prSet presAssocID="{432AFB7C-1672-484F-92B9-0854B4B6A4F1}" presName="Name96" presStyleLbl="parChTrans1D4" presStyleIdx="5" presStyleCnt="8"/>
      <dgm:spPr/>
    </dgm:pt>
    <dgm:pt modelId="{F3A3ACF0-AB9D-4C25-92EF-F4495A79CF3F}" type="pres">
      <dgm:prSet presAssocID="{EB1F885F-BF2B-4E46-BFA8-808A2F006410}" presName="hierRoot3" presStyleCnt="0">
        <dgm:presLayoutVars>
          <dgm:hierBranch val="init"/>
        </dgm:presLayoutVars>
      </dgm:prSet>
      <dgm:spPr/>
    </dgm:pt>
    <dgm:pt modelId="{2896B067-6BD4-4278-971C-853497DA681D}" type="pres">
      <dgm:prSet presAssocID="{EB1F885F-BF2B-4E46-BFA8-808A2F006410}" presName="rootComposite3" presStyleCnt="0"/>
      <dgm:spPr/>
    </dgm:pt>
    <dgm:pt modelId="{906A7CAA-C901-4AF5-B006-E60385391E51}" type="pres">
      <dgm:prSet presAssocID="{EB1F885F-BF2B-4E46-BFA8-808A2F006410}" presName="rootText3" presStyleLbl="asst1" presStyleIdx="9" presStyleCnt="10" custLinFactNeighborX="-97284" custLinFactNeighborY="-17650">
        <dgm:presLayoutVars>
          <dgm:chPref val="3"/>
        </dgm:presLayoutVars>
      </dgm:prSet>
      <dgm:spPr/>
    </dgm:pt>
    <dgm:pt modelId="{295D046E-F58A-4717-9C36-E327904F3D62}" type="pres">
      <dgm:prSet presAssocID="{EB1F885F-BF2B-4E46-BFA8-808A2F006410}" presName="titleText3" presStyleLbl="fgAcc2" presStyleIdx="9" presStyleCnt="10" custLinFactX="-10237" custLinFactNeighborX="-100000" custLinFactNeighborY="-44710">
        <dgm:presLayoutVars>
          <dgm:chMax val="0"/>
          <dgm:chPref val="0"/>
        </dgm:presLayoutVars>
      </dgm:prSet>
      <dgm:spPr/>
    </dgm:pt>
    <dgm:pt modelId="{57D7A2B6-7228-4796-B0CA-138B59B4CEFD}" type="pres">
      <dgm:prSet presAssocID="{EB1F885F-BF2B-4E46-BFA8-808A2F006410}" presName="rootConnector3" presStyleLbl="asst1" presStyleIdx="9" presStyleCnt="10"/>
      <dgm:spPr/>
    </dgm:pt>
    <dgm:pt modelId="{1699C085-241E-4ADB-A4DA-0BC5B9194704}" type="pres">
      <dgm:prSet presAssocID="{EB1F885F-BF2B-4E46-BFA8-808A2F006410}" presName="hierChild6" presStyleCnt="0"/>
      <dgm:spPr/>
    </dgm:pt>
    <dgm:pt modelId="{BCB844FB-FF19-4F31-AEF1-E73C42E12AF8}" type="pres">
      <dgm:prSet presAssocID="{BE2A1F3A-A0F8-4D32-B4F0-B9DA999293BE}" presName="Name37" presStyleLbl="parChTrans1D4" presStyleIdx="6" presStyleCnt="8"/>
      <dgm:spPr/>
    </dgm:pt>
    <dgm:pt modelId="{89664D1B-CAB3-4D48-8DA2-115672F2892D}" type="pres">
      <dgm:prSet presAssocID="{41600A80-705D-4931-920F-2DB84F28CEEE}" presName="hierRoot2" presStyleCnt="0">
        <dgm:presLayoutVars>
          <dgm:hierBranch val="init"/>
        </dgm:presLayoutVars>
      </dgm:prSet>
      <dgm:spPr/>
    </dgm:pt>
    <dgm:pt modelId="{346063DB-157B-42C4-B61B-5FEBEB641D31}" type="pres">
      <dgm:prSet presAssocID="{41600A80-705D-4931-920F-2DB84F28CEEE}" presName="rootComposite" presStyleCnt="0"/>
      <dgm:spPr/>
    </dgm:pt>
    <dgm:pt modelId="{25D37419-BFDF-4DA3-9D69-F4FEC936CC51}" type="pres">
      <dgm:prSet presAssocID="{41600A80-705D-4931-920F-2DB84F28CEEE}" presName="rootText" presStyleLbl="node1" presStyleIdx="2" presStyleCnt="4" custLinFactX="-27135" custLinFactNeighborX="-100000" custLinFactNeighborY="-17850">
        <dgm:presLayoutVars>
          <dgm:chMax/>
          <dgm:chPref val="3"/>
        </dgm:presLayoutVars>
      </dgm:prSet>
      <dgm:spPr/>
    </dgm:pt>
    <dgm:pt modelId="{70FF1B73-C06D-418D-9D08-8465B2ED031B}" type="pres">
      <dgm:prSet presAssocID="{41600A80-705D-4931-920F-2DB84F28CEEE}" presName="titleText2" presStyleLbl="fgAcc1" presStyleIdx="2" presStyleCnt="4" custLinFactX="-42393" custLinFactNeighborX="-100000" custLinFactNeighborY="-67084">
        <dgm:presLayoutVars>
          <dgm:chMax val="0"/>
          <dgm:chPref val="0"/>
        </dgm:presLayoutVars>
      </dgm:prSet>
      <dgm:spPr/>
    </dgm:pt>
    <dgm:pt modelId="{63C6590F-6069-426D-A223-7F2B1F546A07}" type="pres">
      <dgm:prSet presAssocID="{41600A80-705D-4931-920F-2DB84F28CEEE}" presName="rootConnector" presStyleLbl="node4" presStyleIdx="0" presStyleCnt="0"/>
      <dgm:spPr/>
    </dgm:pt>
    <dgm:pt modelId="{E8D9A1F2-F22E-4CBC-96FC-15B72314B63E}" type="pres">
      <dgm:prSet presAssocID="{41600A80-705D-4931-920F-2DB84F28CEEE}" presName="hierChild4" presStyleCnt="0"/>
      <dgm:spPr/>
    </dgm:pt>
    <dgm:pt modelId="{FE42F06A-337A-47D0-B618-F97A6975D123}" type="pres">
      <dgm:prSet presAssocID="{41600A80-705D-4931-920F-2DB84F28CEEE}" presName="hierChild5" presStyleCnt="0"/>
      <dgm:spPr/>
    </dgm:pt>
    <dgm:pt modelId="{02255258-B501-47EA-84FF-4470F1D3FD55}" type="pres">
      <dgm:prSet presAssocID="{B9C317D8-E74B-48D2-89AB-95486FD3C6F4}" presName="Name37" presStyleLbl="parChTrans1D4" presStyleIdx="7" presStyleCnt="8"/>
      <dgm:spPr/>
    </dgm:pt>
    <dgm:pt modelId="{5EA37087-47AA-47C5-A740-DF6687AE81E5}" type="pres">
      <dgm:prSet presAssocID="{B23AAA8B-CF5E-4637-80FE-E57482920CB1}" presName="hierRoot2" presStyleCnt="0">
        <dgm:presLayoutVars>
          <dgm:hierBranch val="init"/>
        </dgm:presLayoutVars>
      </dgm:prSet>
      <dgm:spPr/>
    </dgm:pt>
    <dgm:pt modelId="{A8EFA4A1-46F9-44B8-B97F-C24D0A4FAAB6}" type="pres">
      <dgm:prSet presAssocID="{B23AAA8B-CF5E-4637-80FE-E57482920CB1}" presName="rootComposite" presStyleCnt="0"/>
      <dgm:spPr/>
    </dgm:pt>
    <dgm:pt modelId="{963EC5A7-47C6-442B-B37F-597B1EEE10C2}" type="pres">
      <dgm:prSet presAssocID="{B23AAA8B-CF5E-4637-80FE-E57482920CB1}" presName="rootText" presStyleLbl="node1" presStyleIdx="3" presStyleCnt="4" custLinFactNeighborX="-82276" custLinFactNeighborY="-17535">
        <dgm:presLayoutVars>
          <dgm:chMax/>
          <dgm:chPref val="3"/>
        </dgm:presLayoutVars>
      </dgm:prSet>
      <dgm:spPr/>
    </dgm:pt>
    <dgm:pt modelId="{B50D531D-9A23-4FF0-AB27-4F0FB7B8E74D}" type="pres">
      <dgm:prSet presAssocID="{B23AAA8B-CF5E-4637-80FE-E57482920CB1}" presName="titleText2" presStyleLbl="fgAcc1" presStyleIdx="3" presStyleCnt="4" custLinFactNeighborX="-89236" custLinFactNeighborY="-48558">
        <dgm:presLayoutVars>
          <dgm:chMax val="0"/>
          <dgm:chPref val="0"/>
        </dgm:presLayoutVars>
      </dgm:prSet>
      <dgm:spPr/>
    </dgm:pt>
    <dgm:pt modelId="{A4480A7D-229E-4E06-AB7C-6EEE69829AE4}" type="pres">
      <dgm:prSet presAssocID="{B23AAA8B-CF5E-4637-80FE-E57482920CB1}" presName="rootConnector" presStyleLbl="node4" presStyleIdx="0" presStyleCnt="0"/>
      <dgm:spPr/>
    </dgm:pt>
    <dgm:pt modelId="{26F5E821-49BF-464F-9499-1F611D16C000}" type="pres">
      <dgm:prSet presAssocID="{B23AAA8B-CF5E-4637-80FE-E57482920CB1}" presName="hierChild4" presStyleCnt="0"/>
      <dgm:spPr/>
    </dgm:pt>
    <dgm:pt modelId="{8F60ADD9-EE73-48B7-A699-66137734BCF7}" type="pres">
      <dgm:prSet presAssocID="{B23AAA8B-CF5E-4637-80FE-E57482920CB1}" presName="hierChild5" presStyleCnt="0"/>
      <dgm:spPr/>
    </dgm:pt>
    <dgm:pt modelId="{E272BF80-F5CD-4612-A66D-251D7BCA9055}" type="pres">
      <dgm:prSet presAssocID="{EB1F885F-BF2B-4E46-BFA8-808A2F006410}" presName="hierChild7" presStyleCnt="0"/>
      <dgm:spPr/>
    </dgm:pt>
  </dgm:ptLst>
  <dgm:cxnLst>
    <dgm:cxn modelId="{C4C0F00A-BF28-4826-A34B-E3994B8980FF}" type="presOf" srcId="{1FDA79B9-FD0E-4CB0-A5AF-7FCAD841CB58}" destId="{C740A00F-F8D0-4365-AF3B-EE54FDF2A6EE}" srcOrd="1" destOrd="0" presId="urn:microsoft.com/office/officeart/2008/layout/NameandTitleOrganizationalChart"/>
    <dgm:cxn modelId="{9D8C630B-2E9A-48D9-8C64-E77BA76FA17A}" type="presOf" srcId="{D32C2E72-B1EC-4248-802A-B1726E4BF37B}" destId="{E0C8425C-A5C8-4699-B0D9-47C473BD60AF}" srcOrd="0" destOrd="0" presId="urn:microsoft.com/office/officeart/2008/layout/NameandTitleOrganizationalChart"/>
    <dgm:cxn modelId="{C729740C-87FC-48C6-AD76-38531675A337}" type="presOf" srcId="{B23AAA8B-CF5E-4637-80FE-E57482920CB1}" destId="{963EC5A7-47C6-442B-B37F-597B1EEE10C2}" srcOrd="0" destOrd="0" presId="urn:microsoft.com/office/officeart/2008/layout/NameandTitleOrganizationalChart"/>
    <dgm:cxn modelId="{4014FC0E-D1DF-48AC-9961-2ED0E2BAAE25}" type="presOf" srcId="{0E283980-1F05-415D-9DD9-7305C423F5EC}" destId="{F517BD2D-2AE9-4803-A74C-B11581D7B246}" srcOrd="0" destOrd="0" presId="urn:microsoft.com/office/officeart/2008/layout/NameandTitleOrganizationalChart"/>
    <dgm:cxn modelId="{F3DC4214-D4A2-4DB1-96A2-66C172BC80D6}" type="presOf" srcId="{5167C64D-4942-43EB-BA7F-409CEC865E44}" destId="{8FF03FB3-98C9-49B7-88B2-7B8B67204279}" srcOrd="1" destOrd="0" presId="urn:microsoft.com/office/officeart/2008/layout/NameandTitleOrganizationalChart"/>
    <dgm:cxn modelId="{68472A17-E837-44BA-8C6C-346A59268F36}" srcId="{039FDA1A-64C7-4097-AE11-9FC953D2CE66}" destId="{E5C4E36A-3D06-4B8A-9105-15CA6FF91397}" srcOrd="1" destOrd="0" parTransId="{F0BB9E15-8516-45AC-ADE8-5B57386C7244}" sibTransId="{658371AF-800B-4A85-BBAC-2E8C30C1DF63}"/>
    <dgm:cxn modelId="{9F8B6419-5509-4C37-8EDE-F50562B36EBD}" type="presOf" srcId="{E069D349-12C5-407E-8833-C873785ED43C}" destId="{D669BB7E-9ABF-476A-839D-F6D3B646D184}" srcOrd="0" destOrd="0" presId="urn:microsoft.com/office/officeart/2008/layout/NameandTitleOrganizationalChart"/>
    <dgm:cxn modelId="{99E3C221-6BDE-4D5C-8052-4814E7514DDD}" type="presOf" srcId="{929D43FF-8039-4607-AEAA-A962785255DB}" destId="{A55385FC-1EC4-4625-AC12-08BA009E5A4D}" srcOrd="1" destOrd="0" presId="urn:microsoft.com/office/officeart/2008/layout/NameandTitleOrganizationalChart"/>
    <dgm:cxn modelId="{09530E27-F771-4439-9B25-480715426A5F}" type="presOf" srcId="{B52724C2-FF73-4093-A432-D5F33169C641}" destId="{295D046E-F58A-4717-9C36-E327904F3D62}" srcOrd="0" destOrd="0" presId="urn:microsoft.com/office/officeart/2008/layout/NameandTitleOrganizationalChart"/>
    <dgm:cxn modelId="{566E4028-E94D-428E-9A41-6FBD2370CC8A}" type="presOf" srcId="{B47D5C08-1817-4200-87AE-948E7BBEC836}" destId="{EE122B38-9846-4941-80C6-E5AC24122554}" srcOrd="0" destOrd="0" presId="urn:microsoft.com/office/officeart/2008/layout/NameandTitleOrganizationalChart"/>
    <dgm:cxn modelId="{BCAB782A-38EF-4C37-84F0-32B24DA52D4B}" type="presOf" srcId="{EB1F885F-BF2B-4E46-BFA8-808A2F006410}" destId="{906A7CAA-C901-4AF5-B006-E60385391E51}" srcOrd="0" destOrd="0" presId="urn:microsoft.com/office/officeart/2008/layout/NameandTitleOrganizationalChart"/>
    <dgm:cxn modelId="{11C5CB2A-4AA4-473B-9D04-D443F39B54DC}" type="presOf" srcId="{1FDA79B9-FD0E-4CB0-A5AF-7FCAD841CB58}" destId="{1182D817-2855-4351-868D-6F1D89F034B9}" srcOrd="0" destOrd="0" presId="urn:microsoft.com/office/officeart/2008/layout/NameandTitleOrganizationalChart"/>
    <dgm:cxn modelId="{19F18A2E-95D8-40FB-B121-C3E45889AC1C}" type="presOf" srcId="{DF6B19CC-26C2-43B4-8FB8-1A6297EBF819}" destId="{41F8E3D3-5311-4B91-8EF7-4C3B1BA67A59}" srcOrd="0" destOrd="0" presId="urn:microsoft.com/office/officeart/2008/layout/NameandTitleOrganizationalChart"/>
    <dgm:cxn modelId="{74A9B230-94F3-42C8-985C-355E33475803}" type="presOf" srcId="{A1AE146A-58EA-49DC-8F94-D50528BA8E6F}" destId="{3EEF8BF1-90D1-4085-AC7E-5F313DB9F43A}" srcOrd="0" destOrd="0" presId="urn:microsoft.com/office/officeart/2008/layout/NameandTitleOrganizationalChart"/>
    <dgm:cxn modelId="{5CFEBE30-EFEE-4942-A382-EACBFF7FF205}" type="presOf" srcId="{EE106A1A-8333-41C3-AFC9-EB41F36A91E7}" destId="{1BA3E498-2083-4280-8943-089827F6AEC6}" srcOrd="1" destOrd="0" presId="urn:microsoft.com/office/officeart/2008/layout/NameandTitleOrganizationalChart"/>
    <dgm:cxn modelId="{69D03839-9425-4550-B98B-1FBC0064C4C0}" type="presOf" srcId="{EB1F885F-BF2B-4E46-BFA8-808A2F006410}" destId="{57D7A2B6-7228-4796-B0CA-138B59B4CEFD}" srcOrd="1" destOrd="0" presId="urn:microsoft.com/office/officeart/2008/layout/NameandTitleOrganizationalChart"/>
    <dgm:cxn modelId="{EE75A640-F2D6-4C98-9610-C2A44F3BD269}" srcId="{66926E1C-541E-464D-9EDC-B26E3F4AC996}" destId="{5167C64D-4942-43EB-BA7F-409CEC865E44}" srcOrd="0" destOrd="0" parTransId="{61489BDF-0EE4-40C1-A69E-AE03D1B16FCD}" sibTransId="{22A3E2CA-28FB-4697-9D71-554951FBC018}"/>
    <dgm:cxn modelId="{C2C9F440-9330-4CAE-8630-CA97A17FAF01}" type="presOf" srcId="{49A0FF33-6C9F-464B-B1AA-37C5FEE921B9}" destId="{9E2E788C-A477-4C5E-8145-C88DA9E8AC92}" srcOrd="0" destOrd="0" presId="urn:microsoft.com/office/officeart/2008/layout/NameandTitleOrganizationalChart"/>
    <dgm:cxn modelId="{460A2542-650B-417D-91A2-0358E8BD32D4}" type="presOf" srcId="{E5C4E36A-3D06-4B8A-9105-15CA6FF91397}" destId="{1CFBEAFD-987D-4389-888D-717FEA8BA45C}" srcOrd="1" destOrd="0" presId="urn:microsoft.com/office/officeart/2008/layout/NameandTitleOrganizationalChart"/>
    <dgm:cxn modelId="{4AB4634C-A6D0-44F3-A261-8798A0D7CC69}" type="presOf" srcId="{039FDA1A-64C7-4097-AE11-9FC953D2CE66}" destId="{0E61FB50-430C-4C30-98AB-A24457504F88}" srcOrd="0" destOrd="0" presId="urn:microsoft.com/office/officeart/2008/layout/NameandTitleOrganizationalChart"/>
    <dgm:cxn modelId="{C05B934F-296F-4FF2-AD92-C7C1206EB263}" type="presOf" srcId="{E37DB3AB-768B-4C51-A6B8-BD466CD35F34}" destId="{7F83B15F-E403-45E1-B0A0-E98EA103F408}" srcOrd="0" destOrd="0" presId="urn:microsoft.com/office/officeart/2008/layout/NameandTitleOrganizationalChart"/>
    <dgm:cxn modelId="{DBAC6358-5872-41E9-A0DC-3B444D10FA70}" type="presOf" srcId="{70913AE2-E5A4-4527-B9B0-AAF94D2CAFE8}" destId="{70FF1B73-C06D-418D-9D08-8465B2ED031B}" srcOrd="0" destOrd="0" presId="urn:microsoft.com/office/officeart/2008/layout/NameandTitleOrganizationalChart"/>
    <dgm:cxn modelId="{3F2C9364-2A8E-44EC-8E80-3ED3AD0A84EA}" type="presOf" srcId="{DEC6E54A-DDA7-44BD-8136-3F8960C253E5}" destId="{E62CD3CC-2D28-4415-A296-BE351E5077BC}" srcOrd="1" destOrd="0" presId="urn:microsoft.com/office/officeart/2008/layout/NameandTitleOrganizationalChart"/>
    <dgm:cxn modelId="{8ED51666-8047-4AC7-9502-D5F0F6E70522}" type="presOf" srcId="{36B787CB-7DF2-4A0C-8377-72433EE8153F}" destId="{DE6769DF-E467-4D55-B4A4-3204AD4315A0}" srcOrd="0" destOrd="0" presId="urn:microsoft.com/office/officeart/2008/layout/NameandTitleOrganizationalChart"/>
    <dgm:cxn modelId="{589FC467-D926-466A-9FAF-6BFE1476D399}" type="presOf" srcId="{F5A73840-F5FD-47DE-B7CE-DDF73AC80225}" destId="{1F4EFED2-6D3F-4D5D-B8A9-514B3A7E9E82}" srcOrd="0" destOrd="0" presId="urn:microsoft.com/office/officeart/2008/layout/NameandTitleOrganizationalChart"/>
    <dgm:cxn modelId="{262E8A6A-6EA6-4252-A812-74462F96490F}" type="presOf" srcId="{178C7ED2-694B-42C5-AC6E-5E8C7CA36CCC}" destId="{0E2EF484-FE05-4D61-85FF-6EA2ADD168FE}" srcOrd="0" destOrd="0" presId="urn:microsoft.com/office/officeart/2008/layout/NameandTitleOrganizationalChart"/>
    <dgm:cxn modelId="{D68CA36B-95BF-4C49-B2A8-4633FBD3ADBE}" type="presOf" srcId="{EE106A1A-8333-41C3-AFC9-EB41F36A91E7}" destId="{57319217-6002-4E82-BEB5-675E53DF48C7}" srcOrd="0" destOrd="0" presId="urn:microsoft.com/office/officeart/2008/layout/NameandTitleOrganizationalChart"/>
    <dgm:cxn modelId="{B88E236D-5E42-4F0D-AAFF-9E9BDB5D6673}" type="presOf" srcId="{66926E1C-541E-464D-9EDC-B26E3F4AC996}" destId="{4C802C20-7D6E-48AC-8ABB-32CFEE60BB07}" srcOrd="0" destOrd="0" presId="urn:microsoft.com/office/officeart/2008/layout/NameandTitleOrganizationalChart"/>
    <dgm:cxn modelId="{87606E6E-20C0-4E0E-8AF5-E73F6C63CB64}" type="presOf" srcId="{E5C4E36A-3D06-4B8A-9105-15CA6FF91397}" destId="{2C84DF2E-8F3E-490D-84AC-8157100739C5}" srcOrd="0" destOrd="0" presId="urn:microsoft.com/office/officeart/2008/layout/NameandTitleOrganizationalChart"/>
    <dgm:cxn modelId="{7F96926E-790B-4991-8BA5-C7D928FD03F4}" type="presOf" srcId="{432AFB7C-1672-484F-92B9-0854B4B6A4F1}" destId="{E6F25283-9F9D-47DC-B325-8A59E0946FC8}" srcOrd="0" destOrd="0" presId="urn:microsoft.com/office/officeart/2008/layout/NameandTitleOrganizationalChart"/>
    <dgm:cxn modelId="{F8E87271-9AC4-4B71-B5AD-F8EABF817934}" srcId="{EE106A1A-8333-41C3-AFC9-EB41F36A91E7}" destId="{47A23734-3E9A-4295-81B7-163C2F20B1AA}" srcOrd="1" destOrd="0" parTransId="{49A0FF33-6C9F-464B-B1AA-37C5FEE921B9}" sibTransId="{4C7515B9-2C7A-45B3-A600-01720B3C4710}"/>
    <dgm:cxn modelId="{93C44D72-424F-481F-A273-F88ED4324472}" type="presOf" srcId="{54FD76D6-B4B8-4EEE-8806-8BB8C241CF0C}" destId="{D221055F-B433-4A5D-B6B3-EE643F2AD1FC}" srcOrd="0" destOrd="0" presId="urn:microsoft.com/office/officeart/2008/layout/NameandTitleOrganizationalChart"/>
    <dgm:cxn modelId="{4EB0F472-4761-47B0-B6E5-DD71FF958496}" type="presOf" srcId="{72EA2A2F-2EDA-4AA0-8BBF-FE21D4A246ED}" destId="{EA0F10F3-9A0B-4554-A4AD-D461EF818782}" srcOrd="0" destOrd="0" presId="urn:microsoft.com/office/officeart/2008/layout/NameandTitleOrganizationalChart"/>
    <dgm:cxn modelId="{ACFC0575-3A14-46DB-AB9C-DC7B91DE597E}" type="presOf" srcId="{929D43FF-8039-4607-AEAA-A962785255DB}" destId="{4ECC6341-CFAA-4410-9E7D-1DBF65497477}" srcOrd="0" destOrd="0" presId="urn:microsoft.com/office/officeart/2008/layout/NameandTitleOrganizationalChart"/>
    <dgm:cxn modelId="{E953BC75-DDB3-43E2-86A9-8FF69AD61368}" type="presOf" srcId="{A1AE146A-58EA-49DC-8F94-D50528BA8E6F}" destId="{4CAD77AF-2065-4488-91C6-36256ED63E74}" srcOrd="1" destOrd="0" presId="urn:microsoft.com/office/officeart/2008/layout/NameandTitleOrganizationalChart"/>
    <dgm:cxn modelId="{AE82E278-9D9F-4832-B0B4-36FBA9EABCE4}" type="presOf" srcId="{D48C900E-B771-4DED-9655-B665D1D32A1C}" destId="{66815659-437E-4031-9958-EFF204EDF42C}" srcOrd="1" destOrd="0" presId="urn:microsoft.com/office/officeart/2008/layout/NameandTitleOrganizationalChart"/>
    <dgm:cxn modelId="{E796DF7D-5518-4B94-A56E-2B10A13DFE39}" type="presOf" srcId="{47A23734-3E9A-4295-81B7-163C2F20B1AA}" destId="{435A57A9-E610-4196-AE48-1B33B11E8F16}" srcOrd="1" destOrd="0" presId="urn:microsoft.com/office/officeart/2008/layout/NameandTitleOrganizationalChart"/>
    <dgm:cxn modelId="{6CED107F-897D-484E-93D9-5C21671EC6BF}" srcId="{BB117C0B-3A4D-444B-9963-ED907E1EF6AE}" destId="{54FD76D6-B4B8-4EEE-8806-8BB8C241CF0C}" srcOrd="1" destOrd="0" parTransId="{F8CDBB16-E6A5-4E8D-AFC8-246842DF9237}" sibTransId="{E37DB3AB-768B-4C51-A6B8-BD466CD35F34}"/>
    <dgm:cxn modelId="{15C50582-F893-4DC6-8908-027B51640BB1}" srcId="{47A23734-3E9A-4295-81B7-163C2F20B1AA}" destId="{BB117C0B-3A4D-444B-9963-ED907E1EF6AE}" srcOrd="0" destOrd="0" parTransId="{1627CE72-A0D3-4305-ADF6-5DF67AB432DE}" sibTransId="{F5A73840-F5FD-47DE-B7CE-DDF73AC80225}"/>
    <dgm:cxn modelId="{5413A485-B2CE-488B-94C7-688AAFE7F1C8}" type="presOf" srcId="{85C03378-9D57-499A-B793-48D6334E947E}" destId="{03E999BB-BE64-4420-A32B-83C2D4D00280}" srcOrd="0" destOrd="0" presId="urn:microsoft.com/office/officeart/2008/layout/NameandTitleOrganizationalChart"/>
    <dgm:cxn modelId="{0CB01688-3958-45C0-9DBE-AF3E3AF7597C}" srcId="{EB1F885F-BF2B-4E46-BFA8-808A2F006410}" destId="{41600A80-705D-4931-920F-2DB84F28CEEE}" srcOrd="0" destOrd="0" parTransId="{BE2A1F3A-A0F8-4D32-B4F0-B9DA999293BE}" sibTransId="{70913AE2-E5A4-4527-B9B0-AAF94D2CAFE8}"/>
    <dgm:cxn modelId="{8B54E78B-F62D-4392-BC59-ED7AC7FDC6A4}" srcId="{EE106A1A-8333-41C3-AFC9-EB41F36A91E7}" destId="{1FDA79B9-FD0E-4CB0-A5AF-7FCAD841CB58}" srcOrd="0" destOrd="0" parTransId="{D32C2E72-B1EC-4248-802A-B1726E4BF37B}" sibTransId="{178C7ED2-694B-42C5-AC6E-5E8C7CA36CCC}"/>
    <dgm:cxn modelId="{E9BA598E-1EAE-43E4-9A52-A24ADB504FC8}" srcId="{EB1F885F-BF2B-4E46-BFA8-808A2F006410}" destId="{B23AAA8B-CF5E-4637-80FE-E57482920CB1}" srcOrd="1" destOrd="0" parTransId="{B9C317D8-E74B-48D2-89AB-95486FD3C6F4}" sibTransId="{EA054566-A4AE-4B10-93A0-54ACCC22FCC7}"/>
    <dgm:cxn modelId="{F65E288F-B206-4BB9-B607-610C236A9186}" srcId="{1FDA79B9-FD0E-4CB0-A5AF-7FCAD841CB58}" destId="{A1AE146A-58EA-49DC-8F94-D50528BA8E6F}" srcOrd="0" destOrd="0" parTransId="{72EA2A2F-2EDA-4AA0-8BBF-FE21D4A246ED}" sibTransId="{0E283980-1F05-415D-9DD9-7305C423F5EC}"/>
    <dgm:cxn modelId="{CD3D9392-3719-43CE-A258-7D4676F4168C}" type="presOf" srcId="{BE2A1F3A-A0F8-4D32-B4F0-B9DA999293BE}" destId="{BCB844FB-FF19-4F31-AEF1-E73C42E12AF8}" srcOrd="0" destOrd="0" presId="urn:microsoft.com/office/officeart/2008/layout/NameandTitleOrganizationalChart"/>
    <dgm:cxn modelId="{57AE9595-EE2A-4B27-B3D6-C7ABB21BAC52}" type="presOf" srcId="{039FDA1A-64C7-4097-AE11-9FC953D2CE66}" destId="{2FF8BBB2-7B12-4FF8-B6BC-4BF7D5F7CB00}" srcOrd="1" destOrd="0" presId="urn:microsoft.com/office/officeart/2008/layout/NameandTitleOrganizationalChart"/>
    <dgm:cxn modelId="{97E09895-698B-4DAF-9038-EDD5E8D3168F}" srcId="{1FDA79B9-FD0E-4CB0-A5AF-7FCAD841CB58}" destId="{D48C900E-B771-4DED-9655-B665D1D32A1C}" srcOrd="1" destOrd="0" parTransId="{DF6B19CC-26C2-43B4-8FB8-1A6297EBF819}" sibTransId="{766206FE-9D9A-4091-A18B-E561C364D478}"/>
    <dgm:cxn modelId="{A430239A-93C0-4310-83B4-1C331457FD3F}" type="presOf" srcId="{64EF949C-CF9D-4428-BBB4-DAF71C73E5FA}" destId="{683065EA-2C79-41D6-A689-4D21DC8350EC}" srcOrd="0" destOrd="0" presId="urn:microsoft.com/office/officeart/2008/layout/NameandTitleOrganizationalChart"/>
    <dgm:cxn modelId="{2B1DD59C-22DF-4F3D-8895-9B408D1C2663}" type="presOf" srcId="{D48C900E-B771-4DED-9655-B665D1D32A1C}" destId="{05BB5D0A-33E8-4803-BD75-61E2D0C82616}" srcOrd="0" destOrd="0" presId="urn:microsoft.com/office/officeart/2008/layout/NameandTitleOrganizationalChart"/>
    <dgm:cxn modelId="{97D51A9D-B429-4C80-BD3D-8BA4047DE7CA}" type="presOf" srcId="{F0BB9E15-8516-45AC-ADE8-5B57386C7244}" destId="{175837B7-AEA7-4DA3-BF84-268277C7C2D0}" srcOrd="0" destOrd="0" presId="urn:microsoft.com/office/officeart/2008/layout/NameandTitleOrganizationalChart"/>
    <dgm:cxn modelId="{8E21669E-05D2-4D2B-A967-8337EB9BD015}" type="presOf" srcId="{B23AAA8B-CF5E-4637-80FE-E57482920CB1}" destId="{A4480A7D-229E-4E06-AB7C-6EEE69829AE4}" srcOrd="1" destOrd="0" presId="urn:microsoft.com/office/officeart/2008/layout/NameandTitleOrganizationalChart"/>
    <dgm:cxn modelId="{6B9839A1-D0C3-4FE7-9CE1-83F0BECC8B9F}" type="presOf" srcId="{22A3E2CA-28FB-4697-9D71-554951FBC018}" destId="{D781C376-4861-4427-AD50-E2AEC6F15FCC}" srcOrd="0" destOrd="0" presId="urn:microsoft.com/office/officeart/2008/layout/NameandTitleOrganizationalChart"/>
    <dgm:cxn modelId="{D61F33A7-FBC3-4AC1-8114-FCEEDC2A98F0}" type="presOf" srcId="{F8CDBB16-E6A5-4E8D-AFC8-246842DF9237}" destId="{9760AE78-20A1-41C2-B026-44FFD9BEF55F}" srcOrd="0" destOrd="0" presId="urn:microsoft.com/office/officeart/2008/layout/NameandTitleOrganizationalChart"/>
    <dgm:cxn modelId="{023664BB-F63B-4F65-A7B0-2183BB67CD24}" type="presOf" srcId="{1627CE72-A0D3-4305-ADF6-5DF67AB432DE}" destId="{CDEC14D4-919E-46E8-8221-9BA3A6699B46}" srcOrd="0" destOrd="0" presId="urn:microsoft.com/office/officeart/2008/layout/NameandTitleOrganizationalChart"/>
    <dgm:cxn modelId="{B7BE59C6-17EA-4A66-9E98-FFEA251E226E}" srcId="{BB117C0B-3A4D-444B-9963-ED907E1EF6AE}" destId="{DEC6E54A-DDA7-44BD-8136-3F8960C253E5}" srcOrd="0" destOrd="0" parTransId="{85C03378-9D57-499A-B793-48D6334E947E}" sibTransId="{B47D5C08-1817-4200-87AE-948E7BBEC836}"/>
    <dgm:cxn modelId="{BFE5DFC6-88B8-48CF-A266-C4E129E08FAA}" type="presOf" srcId="{1258720F-DAC2-4FC9-807B-DE8F40D288C5}" destId="{8A1E1072-3BE4-4C80-BDA2-30343750FDCD}" srcOrd="0" destOrd="0" presId="urn:microsoft.com/office/officeart/2008/layout/NameandTitleOrganizationalChart"/>
    <dgm:cxn modelId="{185AA3CC-3754-4BC0-B8D0-4BB364B93B2A}" type="presOf" srcId="{BB117C0B-3A4D-444B-9963-ED907E1EF6AE}" destId="{BCA728A1-C3DC-4C86-A158-833ACD5196FA}" srcOrd="1" destOrd="0" presId="urn:microsoft.com/office/officeart/2008/layout/NameandTitleOrganizationalChart"/>
    <dgm:cxn modelId="{CBC0BDCC-40E0-46DE-9F1A-1C54C0E659ED}" type="presOf" srcId="{658371AF-800B-4A85-BBAC-2E8C30C1DF63}" destId="{4BB9C614-4BB0-409C-821D-734AD9720037}" srcOrd="0" destOrd="0" presId="urn:microsoft.com/office/officeart/2008/layout/NameandTitleOrganizationalChart"/>
    <dgm:cxn modelId="{B9DB1DD4-5A77-4C43-8821-F0696069DEA6}" type="presOf" srcId="{B9C317D8-E74B-48D2-89AB-95486FD3C6F4}" destId="{02255258-B501-47EA-84FF-4470F1D3FD55}" srcOrd="0" destOrd="0" presId="urn:microsoft.com/office/officeart/2008/layout/NameandTitleOrganizationalChart"/>
    <dgm:cxn modelId="{787574D4-A2AB-46C6-B8C2-8C9F03CB4971}" type="presOf" srcId="{EA054566-A4AE-4B10-93A0-54ACCC22FCC7}" destId="{B50D531D-9A23-4FF0-AB27-4F0FB7B8E74D}" srcOrd="0" destOrd="0" presId="urn:microsoft.com/office/officeart/2008/layout/NameandTitleOrganizationalChart"/>
    <dgm:cxn modelId="{3D3D34D7-2E1D-43B0-A19F-8D139E153D64}" srcId="{039FDA1A-64C7-4097-AE11-9FC953D2CE66}" destId="{929D43FF-8039-4607-AEAA-A962785255DB}" srcOrd="0" destOrd="0" parTransId="{211456D0-5155-4F2E-9155-524F4AB88911}" sibTransId="{E069D349-12C5-407E-8833-C873785ED43C}"/>
    <dgm:cxn modelId="{C0F36CD9-DB19-44F1-8D05-52B7FC72CBB5}" srcId="{47A23734-3E9A-4295-81B7-163C2F20B1AA}" destId="{EB1F885F-BF2B-4E46-BFA8-808A2F006410}" srcOrd="1" destOrd="0" parTransId="{432AFB7C-1672-484F-92B9-0854B4B6A4F1}" sibTransId="{B52724C2-FF73-4093-A432-D5F33169C641}"/>
    <dgm:cxn modelId="{D65C4ADC-242F-4986-997B-686C489B18D9}" type="presOf" srcId="{BB117C0B-3A4D-444B-9963-ED907E1EF6AE}" destId="{A9748272-E78D-4932-83B6-E991F77808F1}" srcOrd="0" destOrd="0" presId="urn:microsoft.com/office/officeart/2008/layout/NameandTitleOrganizationalChart"/>
    <dgm:cxn modelId="{628159DC-F51F-4DD0-AECF-8EF4EADC5628}" type="presOf" srcId="{41600A80-705D-4931-920F-2DB84F28CEEE}" destId="{25D37419-BFDF-4DA3-9D69-F4FEC936CC51}" srcOrd="0" destOrd="0" presId="urn:microsoft.com/office/officeart/2008/layout/NameandTitleOrganizationalChart"/>
    <dgm:cxn modelId="{903A4FE0-4036-468E-8A43-29F564BDB242}" type="presOf" srcId="{54FD76D6-B4B8-4EEE-8806-8BB8C241CF0C}" destId="{CC407D7D-0DCD-4691-A943-AE2E92DB9F64}" srcOrd="1" destOrd="0" presId="urn:microsoft.com/office/officeart/2008/layout/NameandTitleOrganizationalChart"/>
    <dgm:cxn modelId="{C6B79EE3-9B9E-4B90-94F0-C7271F1198CE}" type="presOf" srcId="{B8A6B080-9946-4809-96A5-6FC201404ED8}" destId="{B6B373F6-2410-4DD4-AAF7-559F5FF30A38}" srcOrd="0" destOrd="0" presId="urn:microsoft.com/office/officeart/2008/layout/NameandTitleOrganizationalChart"/>
    <dgm:cxn modelId="{AD0D8EEF-D458-48D6-8CB8-A4B0ABD7FFF3}" srcId="{5167C64D-4942-43EB-BA7F-409CEC865E44}" destId="{EE106A1A-8333-41C3-AFC9-EB41F36A91E7}" srcOrd="1" destOrd="0" parTransId="{36B787CB-7DF2-4A0C-8377-72433EE8153F}" sibTransId="{B8A6B080-9946-4809-96A5-6FC201404ED8}"/>
    <dgm:cxn modelId="{CCF0CDF4-1A9E-4442-A315-4180AFC35C7C}" type="presOf" srcId="{4C7515B9-2C7A-45B3-A600-01720B3C4710}" destId="{123B03C5-36AD-4E5D-B1CD-B264B6F5FF33}" srcOrd="0" destOrd="0" presId="urn:microsoft.com/office/officeart/2008/layout/NameandTitleOrganizationalChart"/>
    <dgm:cxn modelId="{427C7AF5-7D8F-47CB-B57B-91E785EC0752}" type="presOf" srcId="{766206FE-9D9A-4091-A18B-E561C364D478}" destId="{7ECF90C6-413E-4D06-9AD6-071E074212E4}" srcOrd="0" destOrd="0" presId="urn:microsoft.com/office/officeart/2008/layout/NameandTitleOrganizationalChart"/>
    <dgm:cxn modelId="{447BF6F5-158E-463A-985C-E03B2E7180C1}" type="presOf" srcId="{41600A80-705D-4931-920F-2DB84F28CEEE}" destId="{63C6590F-6069-426D-A223-7F2B1F546A07}" srcOrd="1" destOrd="0" presId="urn:microsoft.com/office/officeart/2008/layout/NameandTitleOrganizationalChart"/>
    <dgm:cxn modelId="{A5CD9EF7-D8E6-44CD-B3D4-8873A5E3FA53}" type="presOf" srcId="{47A23734-3E9A-4295-81B7-163C2F20B1AA}" destId="{F671A239-4B41-49BA-BA65-DA823E3A9C69}" srcOrd="0" destOrd="0" presId="urn:microsoft.com/office/officeart/2008/layout/NameandTitleOrganizationalChart"/>
    <dgm:cxn modelId="{33EDB3FA-C955-444B-A3D3-E4FDB3591F04}" srcId="{5167C64D-4942-43EB-BA7F-409CEC865E44}" destId="{039FDA1A-64C7-4097-AE11-9FC953D2CE66}" srcOrd="0" destOrd="0" parTransId="{1258720F-DAC2-4FC9-807B-DE8F40D288C5}" sibTransId="{64EF949C-CF9D-4428-BBB4-DAF71C73E5FA}"/>
    <dgm:cxn modelId="{191FA3FD-81B1-44BB-A367-82F082883C5D}" type="presOf" srcId="{5167C64D-4942-43EB-BA7F-409CEC865E44}" destId="{65074381-AC9D-49CA-8260-8923950C5FB6}" srcOrd="0" destOrd="0" presId="urn:microsoft.com/office/officeart/2008/layout/NameandTitleOrganizationalChart"/>
    <dgm:cxn modelId="{092F19FF-379B-45CD-93C4-B049EEC3846B}" type="presOf" srcId="{211456D0-5155-4F2E-9155-524F4AB88911}" destId="{0CC54008-991C-42FD-9FA9-463E44F2BF0A}" srcOrd="0" destOrd="0" presId="urn:microsoft.com/office/officeart/2008/layout/NameandTitleOrganizationalChart"/>
    <dgm:cxn modelId="{41B69EFF-88B1-4288-948E-874C64597610}" type="presOf" srcId="{DEC6E54A-DDA7-44BD-8136-3F8960C253E5}" destId="{7A126F13-B8C7-407A-90E4-7403148ABF89}" srcOrd="0" destOrd="0" presId="urn:microsoft.com/office/officeart/2008/layout/NameandTitleOrganizationalChart"/>
    <dgm:cxn modelId="{DD285051-DE37-4FF7-BDD7-A4F11A76692A}" type="presParOf" srcId="{4C802C20-7D6E-48AC-8ABB-32CFEE60BB07}" destId="{98B8AEF8-901D-42E3-AE0C-1942D417B378}" srcOrd="0" destOrd="0" presId="urn:microsoft.com/office/officeart/2008/layout/NameandTitleOrganizationalChart"/>
    <dgm:cxn modelId="{59F86502-F4FB-439D-80B4-14CEE98A31E4}" type="presParOf" srcId="{98B8AEF8-901D-42E3-AE0C-1942D417B378}" destId="{0E814ED8-65CD-4D85-B151-E106D943D9F7}" srcOrd="0" destOrd="0" presId="urn:microsoft.com/office/officeart/2008/layout/NameandTitleOrganizationalChart"/>
    <dgm:cxn modelId="{41BD425D-9DC6-41E6-A0D6-940358F99DA0}" type="presParOf" srcId="{0E814ED8-65CD-4D85-B151-E106D943D9F7}" destId="{65074381-AC9D-49CA-8260-8923950C5FB6}" srcOrd="0" destOrd="0" presId="urn:microsoft.com/office/officeart/2008/layout/NameandTitleOrganizationalChart"/>
    <dgm:cxn modelId="{04C52442-31BD-4219-903F-A91B98CF09CA}" type="presParOf" srcId="{0E814ED8-65CD-4D85-B151-E106D943D9F7}" destId="{D781C376-4861-4427-AD50-E2AEC6F15FCC}" srcOrd="1" destOrd="0" presId="urn:microsoft.com/office/officeart/2008/layout/NameandTitleOrganizationalChart"/>
    <dgm:cxn modelId="{747702EB-13E0-4FD9-B90E-CA82F52F9540}" type="presParOf" srcId="{0E814ED8-65CD-4D85-B151-E106D943D9F7}" destId="{8FF03FB3-98C9-49B7-88B2-7B8B67204279}" srcOrd="2" destOrd="0" presId="urn:microsoft.com/office/officeart/2008/layout/NameandTitleOrganizationalChart"/>
    <dgm:cxn modelId="{35069F40-ED20-4789-BABA-547B3D3C2894}" type="presParOf" srcId="{98B8AEF8-901D-42E3-AE0C-1942D417B378}" destId="{8A7E7DF2-0C74-42D5-9A7D-F5E3FEE21B8F}" srcOrd="1" destOrd="0" presId="urn:microsoft.com/office/officeart/2008/layout/NameandTitleOrganizationalChart"/>
    <dgm:cxn modelId="{DD65E705-8988-4777-811B-AC94D2C52A35}" type="presParOf" srcId="{98B8AEF8-901D-42E3-AE0C-1942D417B378}" destId="{ECF57DD1-69C8-4754-8B47-11AD893D7D34}" srcOrd="2" destOrd="0" presId="urn:microsoft.com/office/officeart/2008/layout/NameandTitleOrganizationalChart"/>
    <dgm:cxn modelId="{6240C941-D571-42BC-8313-634F01020312}" type="presParOf" srcId="{ECF57DD1-69C8-4754-8B47-11AD893D7D34}" destId="{8A1E1072-3BE4-4C80-BDA2-30343750FDCD}" srcOrd="0" destOrd="0" presId="urn:microsoft.com/office/officeart/2008/layout/NameandTitleOrganizationalChart"/>
    <dgm:cxn modelId="{A37A3E0D-F7C1-4A6D-ACB5-A13859678BC6}" type="presParOf" srcId="{ECF57DD1-69C8-4754-8B47-11AD893D7D34}" destId="{68905E6C-9585-44FA-8AD8-18CCB9A7D5A4}" srcOrd="1" destOrd="0" presId="urn:microsoft.com/office/officeart/2008/layout/NameandTitleOrganizationalChart"/>
    <dgm:cxn modelId="{7BD5F7E3-E566-4C3A-9C48-6DAB11F70287}" type="presParOf" srcId="{68905E6C-9585-44FA-8AD8-18CCB9A7D5A4}" destId="{A0DB23B4-CB34-4824-9828-5CAA5C21EB7D}" srcOrd="0" destOrd="0" presId="urn:microsoft.com/office/officeart/2008/layout/NameandTitleOrganizationalChart"/>
    <dgm:cxn modelId="{116CDD90-D0BD-49DD-B323-5E2FD0AD58E5}" type="presParOf" srcId="{A0DB23B4-CB34-4824-9828-5CAA5C21EB7D}" destId="{0E61FB50-430C-4C30-98AB-A24457504F88}" srcOrd="0" destOrd="0" presId="urn:microsoft.com/office/officeart/2008/layout/NameandTitleOrganizationalChart"/>
    <dgm:cxn modelId="{4B869CEF-5647-4696-8032-DC8AB6B45A62}" type="presParOf" srcId="{A0DB23B4-CB34-4824-9828-5CAA5C21EB7D}" destId="{683065EA-2C79-41D6-A689-4D21DC8350EC}" srcOrd="1" destOrd="0" presId="urn:microsoft.com/office/officeart/2008/layout/NameandTitleOrganizationalChart"/>
    <dgm:cxn modelId="{10D281B0-3FD8-4C89-BE11-A1740DDA9550}" type="presParOf" srcId="{A0DB23B4-CB34-4824-9828-5CAA5C21EB7D}" destId="{2FF8BBB2-7B12-4FF8-B6BC-4BF7D5F7CB00}" srcOrd="2" destOrd="0" presId="urn:microsoft.com/office/officeart/2008/layout/NameandTitleOrganizationalChart"/>
    <dgm:cxn modelId="{CA18EADC-71DF-4880-A981-0D800D9FE6B5}" type="presParOf" srcId="{68905E6C-9585-44FA-8AD8-18CCB9A7D5A4}" destId="{314FEC31-E1D9-4627-A861-16DD6F5802D5}" srcOrd="1" destOrd="0" presId="urn:microsoft.com/office/officeart/2008/layout/NameandTitleOrganizationalChart"/>
    <dgm:cxn modelId="{608FD0CB-96F6-4959-A5CD-ACC2215AB262}" type="presParOf" srcId="{68905E6C-9585-44FA-8AD8-18CCB9A7D5A4}" destId="{BE197C25-A071-4C13-97B1-F7FB4CF6D90A}" srcOrd="2" destOrd="0" presId="urn:microsoft.com/office/officeart/2008/layout/NameandTitleOrganizationalChart"/>
    <dgm:cxn modelId="{70D9CF99-C79B-4C8E-AEA9-9CCB96680798}" type="presParOf" srcId="{BE197C25-A071-4C13-97B1-F7FB4CF6D90A}" destId="{0CC54008-991C-42FD-9FA9-463E44F2BF0A}" srcOrd="0" destOrd="0" presId="urn:microsoft.com/office/officeart/2008/layout/NameandTitleOrganizationalChart"/>
    <dgm:cxn modelId="{8F742BEA-FD7E-4EF3-BD41-516ED3580819}" type="presParOf" srcId="{BE197C25-A071-4C13-97B1-F7FB4CF6D90A}" destId="{7EF978B9-E0FC-44AB-8F60-D5B8CE0870E4}" srcOrd="1" destOrd="0" presId="urn:microsoft.com/office/officeart/2008/layout/NameandTitleOrganizationalChart"/>
    <dgm:cxn modelId="{45013AD8-DB0F-46EE-B47A-CF1B1BD2DE36}" type="presParOf" srcId="{7EF978B9-E0FC-44AB-8F60-D5B8CE0870E4}" destId="{D24C4517-744C-4E7F-8045-91B172E83D65}" srcOrd="0" destOrd="0" presId="urn:microsoft.com/office/officeart/2008/layout/NameandTitleOrganizationalChart"/>
    <dgm:cxn modelId="{EEFA7389-1B4D-4A49-8F2F-1DDBF35EFABF}" type="presParOf" srcId="{D24C4517-744C-4E7F-8045-91B172E83D65}" destId="{4ECC6341-CFAA-4410-9E7D-1DBF65497477}" srcOrd="0" destOrd="0" presId="urn:microsoft.com/office/officeart/2008/layout/NameandTitleOrganizationalChart"/>
    <dgm:cxn modelId="{E446BC98-168F-4A2A-B996-C46DBD06C38E}" type="presParOf" srcId="{D24C4517-744C-4E7F-8045-91B172E83D65}" destId="{D669BB7E-9ABF-476A-839D-F6D3B646D184}" srcOrd="1" destOrd="0" presId="urn:microsoft.com/office/officeart/2008/layout/NameandTitleOrganizationalChart"/>
    <dgm:cxn modelId="{40920A8B-3A32-43A5-BFC3-CC3FECD3D422}" type="presParOf" srcId="{D24C4517-744C-4E7F-8045-91B172E83D65}" destId="{A55385FC-1EC4-4625-AC12-08BA009E5A4D}" srcOrd="2" destOrd="0" presId="urn:microsoft.com/office/officeart/2008/layout/NameandTitleOrganizationalChart"/>
    <dgm:cxn modelId="{C67C9300-967A-422F-9AAF-115B06DFD3BC}" type="presParOf" srcId="{7EF978B9-E0FC-44AB-8F60-D5B8CE0870E4}" destId="{54580A3D-B7A5-44F5-8179-DFB403E92A19}" srcOrd="1" destOrd="0" presId="urn:microsoft.com/office/officeart/2008/layout/NameandTitleOrganizationalChart"/>
    <dgm:cxn modelId="{849B7D65-20D3-4D73-9E9A-F841ADEB27D2}" type="presParOf" srcId="{7EF978B9-E0FC-44AB-8F60-D5B8CE0870E4}" destId="{E0038C04-B91A-4864-8DAA-3BE6EA6482F9}" srcOrd="2" destOrd="0" presId="urn:microsoft.com/office/officeart/2008/layout/NameandTitleOrganizationalChart"/>
    <dgm:cxn modelId="{FC452D61-50D5-4CB3-BF7C-6C82F46E614A}" type="presParOf" srcId="{BE197C25-A071-4C13-97B1-F7FB4CF6D90A}" destId="{175837B7-AEA7-4DA3-BF84-268277C7C2D0}" srcOrd="2" destOrd="0" presId="urn:microsoft.com/office/officeart/2008/layout/NameandTitleOrganizationalChart"/>
    <dgm:cxn modelId="{3D48F2DC-72FA-4C65-A7CF-B8237936517B}" type="presParOf" srcId="{BE197C25-A071-4C13-97B1-F7FB4CF6D90A}" destId="{3EAE1CBB-2608-4FDC-BB0F-0C65974B2B29}" srcOrd="3" destOrd="0" presId="urn:microsoft.com/office/officeart/2008/layout/NameandTitleOrganizationalChart"/>
    <dgm:cxn modelId="{A36DAC61-EDF8-4139-8FC9-24DCE0899546}" type="presParOf" srcId="{3EAE1CBB-2608-4FDC-BB0F-0C65974B2B29}" destId="{6BD79AE2-74FB-463F-B29F-A6F428F2508B}" srcOrd="0" destOrd="0" presId="urn:microsoft.com/office/officeart/2008/layout/NameandTitleOrganizationalChart"/>
    <dgm:cxn modelId="{B9B8554F-4724-4F48-B362-5869B19E3FB6}" type="presParOf" srcId="{6BD79AE2-74FB-463F-B29F-A6F428F2508B}" destId="{2C84DF2E-8F3E-490D-84AC-8157100739C5}" srcOrd="0" destOrd="0" presId="urn:microsoft.com/office/officeart/2008/layout/NameandTitleOrganizationalChart"/>
    <dgm:cxn modelId="{C7DEE28B-AD95-4DA6-BB95-17BAE465FFCE}" type="presParOf" srcId="{6BD79AE2-74FB-463F-B29F-A6F428F2508B}" destId="{4BB9C614-4BB0-409C-821D-734AD9720037}" srcOrd="1" destOrd="0" presId="urn:microsoft.com/office/officeart/2008/layout/NameandTitleOrganizationalChart"/>
    <dgm:cxn modelId="{19AF864E-46D8-4182-B781-F4E57A88DDE5}" type="presParOf" srcId="{6BD79AE2-74FB-463F-B29F-A6F428F2508B}" destId="{1CFBEAFD-987D-4389-888D-717FEA8BA45C}" srcOrd="2" destOrd="0" presId="urn:microsoft.com/office/officeart/2008/layout/NameandTitleOrganizationalChart"/>
    <dgm:cxn modelId="{79952C2A-92DB-4F22-843E-8C5F4AC25355}" type="presParOf" srcId="{3EAE1CBB-2608-4FDC-BB0F-0C65974B2B29}" destId="{97D3CF05-9F28-498D-BC30-74564FDBC7AE}" srcOrd="1" destOrd="0" presId="urn:microsoft.com/office/officeart/2008/layout/NameandTitleOrganizationalChart"/>
    <dgm:cxn modelId="{5E1AA7FE-A498-47F9-9CA2-2CB056D8C40B}" type="presParOf" srcId="{3EAE1CBB-2608-4FDC-BB0F-0C65974B2B29}" destId="{D36208A4-128A-4E64-9A2F-30ADB5C71DAD}" srcOrd="2" destOrd="0" presId="urn:microsoft.com/office/officeart/2008/layout/NameandTitleOrganizationalChart"/>
    <dgm:cxn modelId="{97BD31FE-2D0C-4665-8B93-0CD1335D7E5C}" type="presParOf" srcId="{ECF57DD1-69C8-4754-8B47-11AD893D7D34}" destId="{DE6769DF-E467-4D55-B4A4-3204AD4315A0}" srcOrd="2" destOrd="0" presId="urn:microsoft.com/office/officeart/2008/layout/NameandTitleOrganizationalChart"/>
    <dgm:cxn modelId="{6C9AF9E2-E4EC-4E43-B0DA-F0DB76ED5BB1}" type="presParOf" srcId="{ECF57DD1-69C8-4754-8B47-11AD893D7D34}" destId="{363DE31E-C5C9-4F5B-B942-B8F32619E3A7}" srcOrd="3" destOrd="0" presId="urn:microsoft.com/office/officeart/2008/layout/NameandTitleOrganizationalChart"/>
    <dgm:cxn modelId="{D3AD9536-6E77-429C-B138-9699602845DE}" type="presParOf" srcId="{363DE31E-C5C9-4F5B-B942-B8F32619E3A7}" destId="{03ED813D-498B-45A8-96EC-C2868AE1749A}" srcOrd="0" destOrd="0" presId="urn:microsoft.com/office/officeart/2008/layout/NameandTitleOrganizationalChart"/>
    <dgm:cxn modelId="{528FBEE7-7D04-448C-9ED7-4B32332839A6}" type="presParOf" srcId="{03ED813D-498B-45A8-96EC-C2868AE1749A}" destId="{57319217-6002-4E82-BEB5-675E53DF48C7}" srcOrd="0" destOrd="0" presId="urn:microsoft.com/office/officeart/2008/layout/NameandTitleOrganizationalChart"/>
    <dgm:cxn modelId="{BF21B787-F18C-4217-BBD8-F32DB4A3FCC6}" type="presParOf" srcId="{03ED813D-498B-45A8-96EC-C2868AE1749A}" destId="{B6B373F6-2410-4DD4-AAF7-559F5FF30A38}" srcOrd="1" destOrd="0" presId="urn:microsoft.com/office/officeart/2008/layout/NameandTitleOrganizationalChart"/>
    <dgm:cxn modelId="{68340ADF-1D34-4B11-852A-5AC3A3C25494}" type="presParOf" srcId="{03ED813D-498B-45A8-96EC-C2868AE1749A}" destId="{1BA3E498-2083-4280-8943-089827F6AEC6}" srcOrd="2" destOrd="0" presId="urn:microsoft.com/office/officeart/2008/layout/NameandTitleOrganizationalChart"/>
    <dgm:cxn modelId="{BF0279BA-13B2-46B3-8F8B-BA8B3F4485A4}" type="presParOf" srcId="{363DE31E-C5C9-4F5B-B942-B8F32619E3A7}" destId="{C0000956-1EA2-4511-BE2C-834DA544CFA5}" srcOrd="1" destOrd="0" presId="urn:microsoft.com/office/officeart/2008/layout/NameandTitleOrganizationalChart"/>
    <dgm:cxn modelId="{0EC5CE74-CEC2-4EC5-B286-CFF879D3F3CD}" type="presParOf" srcId="{363DE31E-C5C9-4F5B-B942-B8F32619E3A7}" destId="{0645436F-C2FF-4538-A906-101EDD22C9CE}" srcOrd="2" destOrd="0" presId="urn:microsoft.com/office/officeart/2008/layout/NameandTitleOrganizationalChart"/>
    <dgm:cxn modelId="{CA70E80B-0B96-4E80-8EE1-636B9107794D}" type="presParOf" srcId="{0645436F-C2FF-4538-A906-101EDD22C9CE}" destId="{E0C8425C-A5C8-4699-B0D9-47C473BD60AF}" srcOrd="0" destOrd="0" presId="urn:microsoft.com/office/officeart/2008/layout/NameandTitleOrganizationalChart"/>
    <dgm:cxn modelId="{CBFF1F88-3630-48EF-A7D9-6B5325E2A7DE}" type="presParOf" srcId="{0645436F-C2FF-4538-A906-101EDD22C9CE}" destId="{D7A4A5AD-9FB1-4D3D-A39F-0226DA066B2F}" srcOrd="1" destOrd="0" presId="urn:microsoft.com/office/officeart/2008/layout/NameandTitleOrganizationalChart"/>
    <dgm:cxn modelId="{8CD093A0-1616-42F7-91AD-6119F7C5C7E2}" type="presParOf" srcId="{D7A4A5AD-9FB1-4D3D-A39F-0226DA066B2F}" destId="{5C032E04-218E-44FF-86AA-FA3E14DAA5F1}" srcOrd="0" destOrd="0" presId="urn:microsoft.com/office/officeart/2008/layout/NameandTitleOrganizationalChart"/>
    <dgm:cxn modelId="{A68D91DA-B587-4C56-9EF1-5EA49E13DFD2}" type="presParOf" srcId="{5C032E04-218E-44FF-86AA-FA3E14DAA5F1}" destId="{1182D817-2855-4351-868D-6F1D89F034B9}" srcOrd="0" destOrd="0" presId="urn:microsoft.com/office/officeart/2008/layout/NameandTitleOrganizationalChart"/>
    <dgm:cxn modelId="{43B23933-5A4A-40CA-8599-05343DE34B70}" type="presParOf" srcId="{5C032E04-218E-44FF-86AA-FA3E14DAA5F1}" destId="{0E2EF484-FE05-4D61-85FF-6EA2ADD168FE}" srcOrd="1" destOrd="0" presId="urn:microsoft.com/office/officeart/2008/layout/NameandTitleOrganizationalChart"/>
    <dgm:cxn modelId="{E37B1A27-D7D7-493B-A927-35A6C065EE1E}" type="presParOf" srcId="{5C032E04-218E-44FF-86AA-FA3E14DAA5F1}" destId="{C740A00F-F8D0-4365-AF3B-EE54FDF2A6EE}" srcOrd="2" destOrd="0" presId="urn:microsoft.com/office/officeart/2008/layout/NameandTitleOrganizationalChart"/>
    <dgm:cxn modelId="{9354D51F-F2A6-4AE6-8FE4-7DA8F3A0B11E}" type="presParOf" srcId="{D7A4A5AD-9FB1-4D3D-A39F-0226DA066B2F}" destId="{9DC29404-5C1B-4ED8-9A44-F67132560AF2}" srcOrd="1" destOrd="0" presId="urn:microsoft.com/office/officeart/2008/layout/NameandTitleOrganizationalChart"/>
    <dgm:cxn modelId="{A9C51F1F-184B-4CBD-BDE3-182058D35B20}" type="presParOf" srcId="{D7A4A5AD-9FB1-4D3D-A39F-0226DA066B2F}" destId="{C095F42E-3E75-47DD-9C72-3350161127A1}" srcOrd="2" destOrd="0" presId="urn:microsoft.com/office/officeart/2008/layout/NameandTitleOrganizationalChart"/>
    <dgm:cxn modelId="{451A39C2-2F6D-4570-AD89-E6286DC4A55C}" type="presParOf" srcId="{C095F42E-3E75-47DD-9C72-3350161127A1}" destId="{EA0F10F3-9A0B-4554-A4AD-D461EF818782}" srcOrd="0" destOrd="0" presId="urn:microsoft.com/office/officeart/2008/layout/NameandTitleOrganizationalChart"/>
    <dgm:cxn modelId="{57823CF6-4EA3-4165-A432-951BFBD3E3A5}" type="presParOf" srcId="{C095F42E-3E75-47DD-9C72-3350161127A1}" destId="{036D36B1-CBCD-4E7E-A02A-A907A93450B3}" srcOrd="1" destOrd="0" presId="urn:microsoft.com/office/officeart/2008/layout/NameandTitleOrganizationalChart"/>
    <dgm:cxn modelId="{1B764B14-B5A4-466E-BD31-762D9EFD4FBD}" type="presParOf" srcId="{036D36B1-CBCD-4E7E-A02A-A907A93450B3}" destId="{5E114EF3-8C40-4DF9-A801-48E1AEB507FD}" srcOrd="0" destOrd="0" presId="urn:microsoft.com/office/officeart/2008/layout/NameandTitleOrganizationalChart"/>
    <dgm:cxn modelId="{298EE9B7-B56D-41F3-902F-C33CB2F17E26}" type="presParOf" srcId="{5E114EF3-8C40-4DF9-A801-48E1AEB507FD}" destId="{3EEF8BF1-90D1-4085-AC7E-5F313DB9F43A}" srcOrd="0" destOrd="0" presId="urn:microsoft.com/office/officeart/2008/layout/NameandTitleOrganizationalChart"/>
    <dgm:cxn modelId="{38B5E3AF-E1AA-452E-AD0F-2D30556333A8}" type="presParOf" srcId="{5E114EF3-8C40-4DF9-A801-48E1AEB507FD}" destId="{F517BD2D-2AE9-4803-A74C-B11581D7B246}" srcOrd="1" destOrd="0" presId="urn:microsoft.com/office/officeart/2008/layout/NameandTitleOrganizationalChart"/>
    <dgm:cxn modelId="{649E2503-0140-4795-8527-6DB1F090A357}" type="presParOf" srcId="{5E114EF3-8C40-4DF9-A801-48E1AEB507FD}" destId="{4CAD77AF-2065-4488-91C6-36256ED63E74}" srcOrd="2" destOrd="0" presId="urn:microsoft.com/office/officeart/2008/layout/NameandTitleOrganizationalChart"/>
    <dgm:cxn modelId="{29338324-729E-4A84-A429-7BEF5275F429}" type="presParOf" srcId="{036D36B1-CBCD-4E7E-A02A-A907A93450B3}" destId="{D4AB26BD-9BAB-48CE-AB97-DEB4E4E46DB5}" srcOrd="1" destOrd="0" presId="urn:microsoft.com/office/officeart/2008/layout/NameandTitleOrganizationalChart"/>
    <dgm:cxn modelId="{71FFB3E2-BAA9-43CB-8BFF-D79C16AFE28C}" type="presParOf" srcId="{036D36B1-CBCD-4E7E-A02A-A907A93450B3}" destId="{9756E15F-DC37-42DF-BD29-1267ECC4A204}" srcOrd="2" destOrd="0" presId="urn:microsoft.com/office/officeart/2008/layout/NameandTitleOrganizationalChart"/>
    <dgm:cxn modelId="{DA886197-5505-4CA1-A137-6C506BFC6311}" type="presParOf" srcId="{C095F42E-3E75-47DD-9C72-3350161127A1}" destId="{41F8E3D3-5311-4B91-8EF7-4C3B1BA67A59}" srcOrd="2" destOrd="0" presId="urn:microsoft.com/office/officeart/2008/layout/NameandTitleOrganizationalChart"/>
    <dgm:cxn modelId="{0C3E71B4-28B8-4AE5-8303-BFCB96E3E0C4}" type="presParOf" srcId="{C095F42E-3E75-47DD-9C72-3350161127A1}" destId="{2334ED33-A554-41B2-9E9A-51DBC02DDAB5}" srcOrd="3" destOrd="0" presId="urn:microsoft.com/office/officeart/2008/layout/NameandTitleOrganizationalChart"/>
    <dgm:cxn modelId="{026DEF8A-AAFA-4309-9721-B2B637E97F94}" type="presParOf" srcId="{2334ED33-A554-41B2-9E9A-51DBC02DDAB5}" destId="{F1E237A0-C923-4E97-8A08-E51B945D2685}" srcOrd="0" destOrd="0" presId="urn:microsoft.com/office/officeart/2008/layout/NameandTitleOrganizationalChart"/>
    <dgm:cxn modelId="{52A39D1C-F978-4F59-B419-C3C9DC61B660}" type="presParOf" srcId="{F1E237A0-C923-4E97-8A08-E51B945D2685}" destId="{05BB5D0A-33E8-4803-BD75-61E2D0C82616}" srcOrd="0" destOrd="0" presId="urn:microsoft.com/office/officeart/2008/layout/NameandTitleOrganizationalChart"/>
    <dgm:cxn modelId="{B705BF74-5D65-497C-A217-8490C630CEAA}" type="presParOf" srcId="{F1E237A0-C923-4E97-8A08-E51B945D2685}" destId="{7ECF90C6-413E-4D06-9AD6-071E074212E4}" srcOrd="1" destOrd="0" presId="urn:microsoft.com/office/officeart/2008/layout/NameandTitleOrganizationalChart"/>
    <dgm:cxn modelId="{FBC65A55-F374-4CB8-8720-A84E7029E940}" type="presParOf" srcId="{F1E237A0-C923-4E97-8A08-E51B945D2685}" destId="{66815659-437E-4031-9958-EFF204EDF42C}" srcOrd="2" destOrd="0" presId="urn:microsoft.com/office/officeart/2008/layout/NameandTitleOrganizationalChart"/>
    <dgm:cxn modelId="{84187FCC-C15A-46A1-A599-C71F2B6A003A}" type="presParOf" srcId="{2334ED33-A554-41B2-9E9A-51DBC02DDAB5}" destId="{3CDA35F8-E9DB-43CF-B8B1-636A41551D8A}" srcOrd="1" destOrd="0" presId="urn:microsoft.com/office/officeart/2008/layout/NameandTitleOrganizationalChart"/>
    <dgm:cxn modelId="{842DDB50-3E90-498E-B1FE-0F74B629BB8E}" type="presParOf" srcId="{2334ED33-A554-41B2-9E9A-51DBC02DDAB5}" destId="{6800A56F-A252-4DEF-952C-7BDBB9EF8CFC}" srcOrd="2" destOrd="0" presId="urn:microsoft.com/office/officeart/2008/layout/NameandTitleOrganizationalChart"/>
    <dgm:cxn modelId="{7A8B9F5F-6FAF-43B8-A25C-74DBE37BC06F}" type="presParOf" srcId="{0645436F-C2FF-4538-A906-101EDD22C9CE}" destId="{9E2E788C-A477-4C5E-8145-C88DA9E8AC92}" srcOrd="2" destOrd="0" presId="urn:microsoft.com/office/officeart/2008/layout/NameandTitleOrganizationalChart"/>
    <dgm:cxn modelId="{4D5266EA-D08A-4FB7-982B-E2FDE6D32C51}" type="presParOf" srcId="{0645436F-C2FF-4538-A906-101EDD22C9CE}" destId="{E347BFAE-71D5-488E-B910-BD98EF4509A2}" srcOrd="3" destOrd="0" presId="urn:microsoft.com/office/officeart/2008/layout/NameandTitleOrganizationalChart"/>
    <dgm:cxn modelId="{1E53AEA3-8AEC-44C7-B96D-531F5E59529D}" type="presParOf" srcId="{E347BFAE-71D5-488E-B910-BD98EF4509A2}" destId="{05B7E0AA-8713-4F73-BE1E-7D8938BC96B6}" srcOrd="0" destOrd="0" presId="urn:microsoft.com/office/officeart/2008/layout/NameandTitleOrganizationalChart"/>
    <dgm:cxn modelId="{C15214B9-9494-4509-8C94-B6F720D091E5}" type="presParOf" srcId="{05B7E0AA-8713-4F73-BE1E-7D8938BC96B6}" destId="{F671A239-4B41-49BA-BA65-DA823E3A9C69}" srcOrd="0" destOrd="0" presId="urn:microsoft.com/office/officeart/2008/layout/NameandTitleOrganizationalChart"/>
    <dgm:cxn modelId="{203B1621-CB83-4EE6-A73C-EA2D9EEC876C}" type="presParOf" srcId="{05B7E0AA-8713-4F73-BE1E-7D8938BC96B6}" destId="{123B03C5-36AD-4E5D-B1CD-B264B6F5FF33}" srcOrd="1" destOrd="0" presId="urn:microsoft.com/office/officeart/2008/layout/NameandTitleOrganizationalChart"/>
    <dgm:cxn modelId="{A0037E61-EFDC-4957-922F-20A5C3448B97}" type="presParOf" srcId="{05B7E0AA-8713-4F73-BE1E-7D8938BC96B6}" destId="{435A57A9-E610-4196-AE48-1B33B11E8F16}" srcOrd="2" destOrd="0" presId="urn:microsoft.com/office/officeart/2008/layout/NameandTitleOrganizationalChart"/>
    <dgm:cxn modelId="{F60AE0BC-F67C-4D98-9016-A97C210B887F}" type="presParOf" srcId="{E347BFAE-71D5-488E-B910-BD98EF4509A2}" destId="{2C0834F6-DC2C-4198-82C1-9954B587872C}" srcOrd="1" destOrd="0" presId="urn:microsoft.com/office/officeart/2008/layout/NameandTitleOrganizationalChart"/>
    <dgm:cxn modelId="{B42E09E2-D207-4D10-B7A7-780DBF6C58E7}" type="presParOf" srcId="{E347BFAE-71D5-488E-B910-BD98EF4509A2}" destId="{4F70B3D9-8D73-406B-B27B-CD4ACA78D63B}" srcOrd="2" destOrd="0" presId="urn:microsoft.com/office/officeart/2008/layout/NameandTitleOrganizationalChart"/>
    <dgm:cxn modelId="{24269A2D-E59E-4331-AE4E-A01B371566C9}" type="presParOf" srcId="{4F70B3D9-8D73-406B-B27B-CD4ACA78D63B}" destId="{CDEC14D4-919E-46E8-8221-9BA3A6699B46}" srcOrd="0" destOrd="0" presId="urn:microsoft.com/office/officeart/2008/layout/NameandTitleOrganizationalChart"/>
    <dgm:cxn modelId="{CF3F8537-2FE6-475F-A7C4-8B1E5E9B31CC}" type="presParOf" srcId="{4F70B3D9-8D73-406B-B27B-CD4ACA78D63B}" destId="{25FAF4A2-97D4-492A-A781-4E5FD9596590}" srcOrd="1" destOrd="0" presId="urn:microsoft.com/office/officeart/2008/layout/NameandTitleOrganizationalChart"/>
    <dgm:cxn modelId="{28A22D88-987F-4BCE-A7A3-BAA33D155A00}" type="presParOf" srcId="{25FAF4A2-97D4-492A-A781-4E5FD9596590}" destId="{F58E8AC4-7FE5-464D-943B-28496003B14E}" srcOrd="0" destOrd="0" presId="urn:microsoft.com/office/officeart/2008/layout/NameandTitleOrganizationalChart"/>
    <dgm:cxn modelId="{47711DC1-380B-470B-A244-083A31BC0FB6}" type="presParOf" srcId="{F58E8AC4-7FE5-464D-943B-28496003B14E}" destId="{A9748272-E78D-4932-83B6-E991F77808F1}" srcOrd="0" destOrd="0" presId="urn:microsoft.com/office/officeart/2008/layout/NameandTitleOrganizationalChart"/>
    <dgm:cxn modelId="{7A842120-50E8-4794-B340-DBCA1937FACB}" type="presParOf" srcId="{F58E8AC4-7FE5-464D-943B-28496003B14E}" destId="{1F4EFED2-6D3F-4D5D-B8A9-514B3A7E9E82}" srcOrd="1" destOrd="0" presId="urn:microsoft.com/office/officeart/2008/layout/NameandTitleOrganizationalChart"/>
    <dgm:cxn modelId="{A8581376-5C5C-41D9-8C1C-B00B435A8E0D}" type="presParOf" srcId="{F58E8AC4-7FE5-464D-943B-28496003B14E}" destId="{BCA728A1-C3DC-4C86-A158-833ACD5196FA}" srcOrd="2" destOrd="0" presId="urn:microsoft.com/office/officeart/2008/layout/NameandTitleOrganizationalChart"/>
    <dgm:cxn modelId="{8DCBD2E5-1524-4F1E-B069-AF56F55163BB}" type="presParOf" srcId="{25FAF4A2-97D4-492A-A781-4E5FD9596590}" destId="{AAC9C4DA-83C5-4B27-8E31-197949E4B0EB}" srcOrd="1" destOrd="0" presId="urn:microsoft.com/office/officeart/2008/layout/NameandTitleOrganizationalChart"/>
    <dgm:cxn modelId="{99F789A4-62ED-4246-A505-AA3D51E9293F}" type="presParOf" srcId="{AAC9C4DA-83C5-4B27-8E31-197949E4B0EB}" destId="{03E999BB-BE64-4420-A32B-83C2D4D00280}" srcOrd="0" destOrd="0" presId="urn:microsoft.com/office/officeart/2008/layout/NameandTitleOrganizationalChart"/>
    <dgm:cxn modelId="{87935699-AC9A-4F89-9ECB-B1894202D1B2}" type="presParOf" srcId="{AAC9C4DA-83C5-4B27-8E31-197949E4B0EB}" destId="{C6093C3F-F9A6-4616-8FE2-6F9F37CD0763}" srcOrd="1" destOrd="0" presId="urn:microsoft.com/office/officeart/2008/layout/NameandTitleOrganizationalChart"/>
    <dgm:cxn modelId="{453A3E39-960E-48CA-B527-231364088169}" type="presParOf" srcId="{C6093C3F-F9A6-4616-8FE2-6F9F37CD0763}" destId="{02A84D1D-DAAD-4CFD-92BD-674F75BE99A1}" srcOrd="0" destOrd="0" presId="urn:microsoft.com/office/officeart/2008/layout/NameandTitleOrganizationalChart"/>
    <dgm:cxn modelId="{00BBC5FE-FB53-42F8-9DB6-25FE5134D114}" type="presParOf" srcId="{02A84D1D-DAAD-4CFD-92BD-674F75BE99A1}" destId="{7A126F13-B8C7-407A-90E4-7403148ABF89}" srcOrd="0" destOrd="0" presId="urn:microsoft.com/office/officeart/2008/layout/NameandTitleOrganizationalChart"/>
    <dgm:cxn modelId="{D3CCA67A-23D3-4B1D-842D-9BB58F9564A1}" type="presParOf" srcId="{02A84D1D-DAAD-4CFD-92BD-674F75BE99A1}" destId="{EE122B38-9846-4941-80C6-E5AC24122554}" srcOrd="1" destOrd="0" presId="urn:microsoft.com/office/officeart/2008/layout/NameandTitleOrganizationalChart"/>
    <dgm:cxn modelId="{E31DC930-B970-441A-A7F2-B439B60D24C2}" type="presParOf" srcId="{02A84D1D-DAAD-4CFD-92BD-674F75BE99A1}" destId="{E62CD3CC-2D28-4415-A296-BE351E5077BC}" srcOrd="2" destOrd="0" presId="urn:microsoft.com/office/officeart/2008/layout/NameandTitleOrganizationalChart"/>
    <dgm:cxn modelId="{EACD08E1-383D-4B71-8901-C2CFC8FDCD33}" type="presParOf" srcId="{C6093C3F-F9A6-4616-8FE2-6F9F37CD0763}" destId="{9715CEAA-82D0-4241-8556-A6D2E88DC9DA}" srcOrd="1" destOrd="0" presId="urn:microsoft.com/office/officeart/2008/layout/NameandTitleOrganizationalChart"/>
    <dgm:cxn modelId="{55843CB0-D70C-4E65-B67A-B34744529A6B}" type="presParOf" srcId="{C6093C3F-F9A6-4616-8FE2-6F9F37CD0763}" destId="{B77FA54A-F824-4C98-8BDD-290AEF956EC5}" srcOrd="2" destOrd="0" presId="urn:microsoft.com/office/officeart/2008/layout/NameandTitleOrganizationalChart"/>
    <dgm:cxn modelId="{E662B232-B84F-4508-A036-E220926F1FD2}" type="presParOf" srcId="{AAC9C4DA-83C5-4B27-8E31-197949E4B0EB}" destId="{9760AE78-20A1-41C2-B026-44FFD9BEF55F}" srcOrd="2" destOrd="0" presId="urn:microsoft.com/office/officeart/2008/layout/NameandTitleOrganizationalChart"/>
    <dgm:cxn modelId="{55184DD4-D0CE-4C28-B921-21EE38AC0B9F}" type="presParOf" srcId="{AAC9C4DA-83C5-4B27-8E31-197949E4B0EB}" destId="{34EB99D2-0347-4B42-B891-51500568BFAD}" srcOrd="3" destOrd="0" presId="urn:microsoft.com/office/officeart/2008/layout/NameandTitleOrganizationalChart"/>
    <dgm:cxn modelId="{D4E2A7CA-7660-4729-96B9-B89C24B5C3C9}" type="presParOf" srcId="{34EB99D2-0347-4B42-B891-51500568BFAD}" destId="{0753F9B5-2116-421D-9BEE-80EA4A3949EE}" srcOrd="0" destOrd="0" presId="urn:microsoft.com/office/officeart/2008/layout/NameandTitleOrganizationalChart"/>
    <dgm:cxn modelId="{BFE2D30A-632E-49B1-89D7-241AEEDDCD90}" type="presParOf" srcId="{0753F9B5-2116-421D-9BEE-80EA4A3949EE}" destId="{D221055F-B433-4A5D-B6B3-EE643F2AD1FC}" srcOrd="0" destOrd="0" presId="urn:microsoft.com/office/officeart/2008/layout/NameandTitleOrganizationalChart"/>
    <dgm:cxn modelId="{4CFC7748-6E2C-4D0D-AD20-48B0429B8C08}" type="presParOf" srcId="{0753F9B5-2116-421D-9BEE-80EA4A3949EE}" destId="{7F83B15F-E403-45E1-B0A0-E98EA103F408}" srcOrd="1" destOrd="0" presId="urn:microsoft.com/office/officeart/2008/layout/NameandTitleOrganizationalChart"/>
    <dgm:cxn modelId="{365829FB-F690-489B-8569-5C7FBE08ED48}" type="presParOf" srcId="{0753F9B5-2116-421D-9BEE-80EA4A3949EE}" destId="{CC407D7D-0DCD-4691-A943-AE2E92DB9F64}" srcOrd="2" destOrd="0" presId="urn:microsoft.com/office/officeart/2008/layout/NameandTitleOrganizationalChart"/>
    <dgm:cxn modelId="{01EC868B-6E50-483E-BC30-D0CE28A46D11}" type="presParOf" srcId="{34EB99D2-0347-4B42-B891-51500568BFAD}" destId="{09158CA7-FC3C-4B2E-AF15-740A1B639429}" srcOrd="1" destOrd="0" presId="urn:microsoft.com/office/officeart/2008/layout/NameandTitleOrganizationalChart"/>
    <dgm:cxn modelId="{C3F0DE7B-310F-4907-8D80-18B6E1A85274}" type="presParOf" srcId="{34EB99D2-0347-4B42-B891-51500568BFAD}" destId="{4E21DBF1-40EA-491A-8017-79708D096AF1}" srcOrd="2" destOrd="0" presId="urn:microsoft.com/office/officeart/2008/layout/NameandTitleOrganizationalChart"/>
    <dgm:cxn modelId="{4E002715-1A3A-463C-87E3-0AC105A6AB09}" type="presParOf" srcId="{25FAF4A2-97D4-492A-A781-4E5FD9596590}" destId="{BC24BC5F-6227-46FE-989F-ACD391AF5246}" srcOrd="2" destOrd="0" presId="urn:microsoft.com/office/officeart/2008/layout/NameandTitleOrganizationalChart"/>
    <dgm:cxn modelId="{28BF87F2-DDC3-4268-BBBB-A0872A4D6507}" type="presParOf" srcId="{4F70B3D9-8D73-406B-B27B-CD4ACA78D63B}" destId="{E6F25283-9F9D-47DC-B325-8A59E0946FC8}" srcOrd="2" destOrd="0" presId="urn:microsoft.com/office/officeart/2008/layout/NameandTitleOrganizationalChart"/>
    <dgm:cxn modelId="{27ABA9AB-01DA-4690-9EB6-3DFC5D56BC8A}" type="presParOf" srcId="{4F70B3D9-8D73-406B-B27B-CD4ACA78D63B}" destId="{F3A3ACF0-AB9D-4C25-92EF-F4495A79CF3F}" srcOrd="3" destOrd="0" presId="urn:microsoft.com/office/officeart/2008/layout/NameandTitleOrganizationalChart"/>
    <dgm:cxn modelId="{944D8930-2D86-4D13-8280-AEE76A05149E}" type="presParOf" srcId="{F3A3ACF0-AB9D-4C25-92EF-F4495A79CF3F}" destId="{2896B067-6BD4-4278-971C-853497DA681D}" srcOrd="0" destOrd="0" presId="urn:microsoft.com/office/officeart/2008/layout/NameandTitleOrganizationalChart"/>
    <dgm:cxn modelId="{5B3DC52F-38E8-4CEC-89B0-A4F9D80D64CB}" type="presParOf" srcId="{2896B067-6BD4-4278-971C-853497DA681D}" destId="{906A7CAA-C901-4AF5-B006-E60385391E51}" srcOrd="0" destOrd="0" presId="urn:microsoft.com/office/officeart/2008/layout/NameandTitleOrganizationalChart"/>
    <dgm:cxn modelId="{E54989B7-3E9E-407C-B8E0-67F6C2A87EAC}" type="presParOf" srcId="{2896B067-6BD4-4278-971C-853497DA681D}" destId="{295D046E-F58A-4717-9C36-E327904F3D62}" srcOrd="1" destOrd="0" presId="urn:microsoft.com/office/officeart/2008/layout/NameandTitleOrganizationalChart"/>
    <dgm:cxn modelId="{8F49B1F7-2531-4E67-98F0-2E7ED8B7F3E3}" type="presParOf" srcId="{2896B067-6BD4-4278-971C-853497DA681D}" destId="{57D7A2B6-7228-4796-B0CA-138B59B4CEFD}" srcOrd="2" destOrd="0" presId="urn:microsoft.com/office/officeart/2008/layout/NameandTitleOrganizationalChart"/>
    <dgm:cxn modelId="{4E2C77E4-2397-4384-931F-569701FA5772}" type="presParOf" srcId="{F3A3ACF0-AB9D-4C25-92EF-F4495A79CF3F}" destId="{1699C085-241E-4ADB-A4DA-0BC5B9194704}" srcOrd="1" destOrd="0" presId="urn:microsoft.com/office/officeart/2008/layout/NameandTitleOrganizationalChart"/>
    <dgm:cxn modelId="{B5842C7A-3B78-4B66-8A38-EF22AB4CA3B0}" type="presParOf" srcId="{1699C085-241E-4ADB-A4DA-0BC5B9194704}" destId="{BCB844FB-FF19-4F31-AEF1-E73C42E12AF8}" srcOrd="0" destOrd="0" presId="urn:microsoft.com/office/officeart/2008/layout/NameandTitleOrganizationalChart"/>
    <dgm:cxn modelId="{791C2F6F-4171-47F3-988D-82AC7DF55530}" type="presParOf" srcId="{1699C085-241E-4ADB-A4DA-0BC5B9194704}" destId="{89664D1B-CAB3-4D48-8DA2-115672F2892D}" srcOrd="1" destOrd="0" presId="urn:microsoft.com/office/officeart/2008/layout/NameandTitleOrganizationalChart"/>
    <dgm:cxn modelId="{49BE2A49-7286-45B3-A031-DAD88225D676}" type="presParOf" srcId="{89664D1B-CAB3-4D48-8DA2-115672F2892D}" destId="{346063DB-157B-42C4-B61B-5FEBEB641D31}" srcOrd="0" destOrd="0" presId="urn:microsoft.com/office/officeart/2008/layout/NameandTitleOrganizationalChart"/>
    <dgm:cxn modelId="{713EFE31-6428-4CCB-BD72-46E07E87E2C1}" type="presParOf" srcId="{346063DB-157B-42C4-B61B-5FEBEB641D31}" destId="{25D37419-BFDF-4DA3-9D69-F4FEC936CC51}" srcOrd="0" destOrd="0" presId="urn:microsoft.com/office/officeart/2008/layout/NameandTitleOrganizationalChart"/>
    <dgm:cxn modelId="{EBC4409C-C4A6-4398-806B-4DD65ED180E8}" type="presParOf" srcId="{346063DB-157B-42C4-B61B-5FEBEB641D31}" destId="{70FF1B73-C06D-418D-9D08-8465B2ED031B}" srcOrd="1" destOrd="0" presId="urn:microsoft.com/office/officeart/2008/layout/NameandTitleOrganizationalChart"/>
    <dgm:cxn modelId="{A0E636FC-8E90-4BC6-A9CE-EA6BA3FFEB34}" type="presParOf" srcId="{346063DB-157B-42C4-B61B-5FEBEB641D31}" destId="{63C6590F-6069-426D-A223-7F2B1F546A07}" srcOrd="2" destOrd="0" presId="urn:microsoft.com/office/officeart/2008/layout/NameandTitleOrganizationalChart"/>
    <dgm:cxn modelId="{2B4E14B4-733E-4E0C-A7D8-51FED49664C3}" type="presParOf" srcId="{89664D1B-CAB3-4D48-8DA2-115672F2892D}" destId="{E8D9A1F2-F22E-4CBC-96FC-15B72314B63E}" srcOrd="1" destOrd="0" presId="urn:microsoft.com/office/officeart/2008/layout/NameandTitleOrganizationalChart"/>
    <dgm:cxn modelId="{906E4205-ECE2-43DB-B291-66400FFC67F1}" type="presParOf" srcId="{89664D1B-CAB3-4D48-8DA2-115672F2892D}" destId="{FE42F06A-337A-47D0-B618-F97A6975D123}" srcOrd="2" destOrd="0" presId="urn:microsoft.com/office/officeart/2008/layout/NameandTitleOrganizationalChart"/>
    <dgm:cxn modelId="{3720BB3B-14FE-4A44-A5C5-93F9978D53DD}" type="presParOf" srcId="{1699C085-241E-4ADB-A4DA-0BC5B9194704}" destId="{02255258-B501-47EA-84FF-4470F1D3FD55}" srcOrd="2" destOrd="0" presId="urn:microsoft.com/office/officeart/2008/layout/NameandTitleOrganizationalChart"/>
    <dgm:cxn modelId="{128030FB-1FFC-4D62-85BF-425DF78D7800}" type="presParOf" srcId="{1699C085-241E-4ADB-A4DA-0BC5B9194704}" destId="{5EA37087-47AA-47C5-A740-DF6687AE81E5}" srcOrd="3" destOrd="0" presId="urn:microsoft.com/office/officeart/2008/layout/NameandTitleOrganizationalChart"/>
    <dgm:cxn modelId="{0A812322-AAC3-40E4-B8FE-AF452FFF763D}" type="presParOf" srcId="{5EA37087-47AA-47C5-A740-DF6687AE81E5}" destId="{A8EFA4A1-46F9-44B8-B97F-C24D0A4FAAB6}" srcOrd="0" destOrd="0" presId="urn:microsoft.com/office/officeart/2008/layout/NameandTitleOrganizationalChart"/>
    <dgm:cxn modelId="{3F76CDA2-F7D7-4374-AD84-2823869A491B}" type="presParOf" srcId="{A8EFA4A1-46F9-44B8-B97F-C24D0A4FAAB6}" destId="{963EC5A7-47C6-442B-B37F-597B1EEE10C2}" srcOrd="0" destOrd="0" presId="urn:microsoft.com/office/officeart/2008/layout/NameandTitleOrganizationalChart"/>
    <dgm:cxn modelId="{148AC91D-8EF0-430B-817A-6AF2575CDCE5}" type="presParOf" srcId="{A8EFA4A1-46F9-44B8-B97F-C24D0A4FAAB6}" destId="{B50D531D-9A23-4FF0-AB27-4F0FB7B8E74D}" srcOrd="1" destOrd="0" presId="urn:microsoft.com/office/officeart/2008/layout/NameandTitleOrganizationalChart"/>
    <dgm:cxn modelId="{CD0A74D8-53D6-4C72-B5E1-968EA32340E9}" type="presParOf" srcId="{A8EFA4A1-46F9-44B8-B97F-C24D0A4FAAB6}" destId="{A4480A7D-229E-4E06-AB7C-6EEE69829AE4}" srcOrd="2" destOrd="0" presId="urn:microsoft.com/office/officeart/2008/layout/NameandTitleOrganizationalChart"/>
    <dgm:cxn modelId="{441CB6DA-355D-451D-9C11-6827246069BC}" type="presParOf" srcId="{5EA37087-47AA-47C5-A740-DF6687AE81E5}" destId="{26F5E821-49BF-464F-9499-1F611D16C000}" srcOrd="1" destOrd="0" presId="urn:microsoft.com/office/officeart/2008/layout/NameandTitleOrganizationalChart"/>
    <dgm:cxn modelId="{2859E16C-6FAD-4621-B7F5-3D9B943E3812}" type="presParOf" srcId="{5EA37087-47AA-47C5-A740-DF6687AE81E5}" destId="{8F60ADD9-EE73-48B7-A699-66137734BCF7}" srcOrd="2" destOrd="0" presId="urn:microsoft.com/office/officeart/2008/layout/NameandTitleOrganizationalChart"/>
    <dgm:cxn modelId="{F9A54B01-98A0-4FFB-A0A7-C191307154AD}" type="presParOf" srcId="{F3A3ACF0-AB9D-4C25-92EF-F4495A79CF3F}" destId="{E272BF80-F5CD-4612-A66D-251D7BCA9055}" srcOrd="2" destOrd="0" presId="urn:microsoft.com/office/officeart/2008/layout/NameandTitleOrganizational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255258-B501-47EA-84FF-4470F1D3FD55}">
      <dsp:nvSpPr>
        <dsp:cNvPr id="0" name=""/>
        <dsp:cNvSpPr/>
      </dsp:nvSpPr>
      <dsp:spPr>
        <a:xfrm>
          <a:off x="4052107" y="1559864"/>
          <a:ext cx="398373" cy="145463"/>
        </a:xfrm>
        <a:custGeom>
          <a:avLst/>
          <a:gdLst/>
          <a:ahLst/>
          <a:cxnLst/>
          <a:rect l="0" t="0" r="0" b="0"/>
          <a:pathLst>
            <a:path>
              <a:moveTo>
                <a:pt x="0" y="0"/>
              </a:moveTo>
              <a:lnTo>
                <a:pt x="0" y="86835"/>
              </a:lnTo>
              <a:lnTo>
                <a:pt x="398373" y="86835"/>
              </a:lnTo>
              <a:lnTo>
                <a:pt x="398373" y="145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B844FB-FF19-4F31-AEF1-E73C42E12AF8}">
      <dsp:nvSpPr>
        <dsp:cNvPr id="0" name=""/>
        <dsp:cNvSpPr/>
      </dsp:nvSpPr>
      <dsp:spPr>
        <a:xfrm>
          <a:off x="3581701" y="1559864"/>
          <a:ext cx="470405" cy="144672"/>
        </a:xfrm>
        <a:custGeom>
          <a:avLst/>
          <a:gdLst/>
          <a:ahLst/>
          <a:cxnLst/>
          <a:rect l="0" t="0" r="0" b="0"/>
          <a:pathLst>
            <a:path>
              <a:moveTo>
                <a:pt x="470405" y="0"/>
              </a:moveTo>
              <a:lnTo>
                <a:pt x="470405" y="86043"/>
              </a:lnTo>
              <a:lnTo>
                <a:pt x="0" y="86043"/>
              </a:lnTo>
              <a:lnTo>
                <a:pt x="0" y="144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25283-9F9D-47DC-B325-8A59E0946FC8}">
      <dsp:nvSpPr>
        <dsp:cNvPr id="0" name=""/>
        <dsp:cNvSpPr/>
      </dsp:nvSpPr>
      <dsp:spPr>
        <a:xfrm>
          <a:off x="3358141" y="1214673"/>
          <a:ext cx="451318" cy="219558"/>
        </a:xfrm>
        <a:custGeom>
          <a:avLst/>
          <a:gdLst/>
          <a:ahLst/>
          <a:cxnLst/>
          <a:rect l="0" t="0" r="0" b="0"/>
          <a:pathLst>
            <a:path>
              <a:moveTo>
                <a:pt x="0" y="0"/>
              </a:moveTo>
              <a:lnTo>
                <a:pt x="0" y="219558"/>
              </a:lnTo>
              <a:lnTo>
                <a:pt x="451318" y="219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60AE78-20A1-41C2-B026-44FFD9BEF55F}">
      <dsp:nvSpPr>
        <dsp:cNvPr id="0" name=""/>
        <dsp:cNvSpPr/>
      </dsp:nvSpPr>
      <dsp:spPr>
        <a:xfrm>
          <a:off x="2789944" y="1558778"/>
          <a:ext cx="162767" cy="146925"/>
        </a:xfrm>
        <a:custGeom>
          <a:avLst/>
          <a:gdLst/>
          <a:ahLst/>
          <a:cxnLst/>
          <a:rect l="0" t="0" r="0" b="0"/>
          <a:pathLst>
            <a:path>
              <a:moveTo>
                <a:pt x="0" y="0"/>
              </a:moveTo>
              <a:lnTo>
                <a:pt x="0" y="88297"/>
              </a:lnTo>
              <a:lnTo>
                <a:pt x="162767" y="88297"/>
              </a:lnTo>
              <a:lnTo>
                <a:pt x="162767" y="14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E999BB-BE64-4420-A32B-83C2D4D00280}">
      <dsp:nvSpPr>
        <dsp:cNvPr id="0" name=""/>
        <dsp:cNvSpPr/>
      </dsp:nvSpPr>
      <dsp:spPr>
        <a:xfrm>
          <a:off x="2353194" y="1558778"/>
          <a:ext cx="436750" cy="145275"/>
        </a:xfrm>
        <a:custGeom>
          <a:avLst/>
          <a:gdLst/>
          <a:ahLst/>
          <a:cxnLst/>
          <a:rect l="0" t="0" r="0" b="0"/>
          <a:pathLst>
            <a:path>
              <a:moveTo>
                <a:pt x="436750" y="0"/>
              </a:moveTo>
              <a:lnTo>
                <a:pt x="436750" y="86646"/>
              </a:lnTo>
              <a:lnTo>
                <a:pt x="0" y="86646"/>
              </a:lnTo>
              <a:lnTo>
                <a:pt x="0" y="145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EC14D4-919E-46E8-8221-9BA3A6699B46}">
      <dsp:nvSpPr>
        <dsp:cNvPr id="0" name=""/>
        <dsp:cNvSpPr/>
      </dsp:nvSpPr>
      <dsp:spPr>
        <a:xfrm>
          <a:off x="3032591" y="1214673"/>
          <a:ext cx="325549" cy="218473"/>
        </a:xfrm>
        <a:custGeom>
          <a:avLst/>
          <a:gdLst/>
          <a:ahLst/>
          <a:cxnLst/>
          <a:rect l="0" t="0" r="0" b="0"/>
          <a:pathLst>
            <a:path>
              <a:moveTo>
                <a:pt x="325549" y="0"/>
              </a:moveTo>
              <a:lnTo>
                <a:pt x="325549" y="218473"/>
              </a:lnTo>
              <a:lnTo>
                <a:pt x="0" y="2184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2E788C-A477-4C5E-8145-C88DA9E8AC92}">
      <dsp:nvSpPr>
        <dsp:cNvPr id="0" name=""/>
        <dsp:cNvSpPr/>
      </dsp:nvSpPr>
      <dsp:spPr>
        <a:xfrm>
          <a:off x="2655193" y="818232"/>
          <a:ext cx="460300" cy="270809"/>
        </a:xfrm>
        <a:custGeom>
          <a:avLst/>
          <a:gdLst/>
          <a:ahLst/>
          <a:cxnLst/>
          <a:rect l="0" t="0" r="0" b="0"/>
          <a:pathLst>
            <a:path>
              <a:moveTo>
                <a:pt x="0" y="0"/>
              </a:moveTo>
              <a:lnTo>
                <a:pt x="0" y="270809"/>
              </a:lnTo>
              <a:lnTo>
                <a:pt x="460300" y="270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8E3D3-5311-4B91-8EF7-4C3B1BA67A59}">
      <dsp:nvSpPr>
        <dsp:cNvPr id="0" name=""/>
        <dsp:cNvSpPr/>
      </dsp:nvSpPr>
      <dsp:spPr>
        <a:xfrm>
          <a:off x="1946071" y="1202602"/>
          <a:ext cx="91440" cy="233272"/>
        </a:xfrm>
        <a:custGeom>
          <a:avLst/>
          <a:gdLst/>
          <a:ahLst/>
          <a:cxnLst/>
          <a:rect l="0" t="0" r="0" b="0"/>
          <a:pathLst>
            <a:path>
              <a:moveTo>
                <a:pt x="106144" y="0"/>
              </a:moveTo>
              <a:lnTo>
                <a:pt x="45720" y="2332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F10F3-9A0B-4554-A4AD-D461EF818782}">
      <dsp:nvSpPr>
        <dsp:cNvPr id="0" name=""/>
        <dsp:cNvSpPr/>
      </dsp:nvSpPr>
      <dsp:spPr>
        <a:xfrm>
          <a:off x="1778087" y="1202602"/>
          <a:ext cx="274128" cy="232383"/>
        </a:xfrm>
        <a:custGeom>
          <a:avLst/>
          <a:gdLst/>
          <a:ahLst/>
          <a:cxnLst/>
          <a:rect l="0" t="0" r="0" b="0"/>
          <a:pathLst>
            <a:path>
              <a:moveTo>
                <a:pt x="274128" y="0"/>
              </a:moveTo>
              <a:lnTo>
                <a:pt x="274128" y="232383"/>
              </a:lnTo>
              <a:lnTo>
                <a:pt x="0" y="2323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8425C-A5C8-4699-B0D9-47C473BD60AF}">
      <dsp:nvSpPr>
        <dsp:cNvPr id="0" name=""/>
        <dsp:cNvSpPr/>
      </dsp:nvSpPr>
      <dsp:spPr>
        <a:xfrm>
          <a:off x="2294862" y="818232"/>
          <a:ext cx="360330" cy="258738"/>
        </a:xfrm>
        <a:custGeom>
          <a:avLst/>
          <a:gdLst/>
          <a:ahLst/>
          <a:cxnLst/>
          <a:rect l="0" t="0" r="0" b="0"/>
          <a:pathLst>
            <a:path>
              <a:moveTo>
                <a:pt x="360330" y="0"/>
              </a:moveTo>
              <a:lnTo>
                <a:pt x="360330" y="258738"/>
              </a:lnTo>
              <a:lnTo>
                <a:pt x="0" y="2587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769DF-E467-4D55-B4A4-3204AD4315A0}">
      <dsp:nvSpPr>
        <dsp:cNvPr id="0" name=""/>
        <dsp:cNvSpPr/>
      </dsp:nvSpPr>
      <dsp:spPr>
        <a:xfrm>
          <a:off x="1938107" y="410519"/>
          <a:ext cx="474438" cy="282080"/>
        </a:xfrm>
        <a:custGeom>
          <a:avLst/>
          <a:gdLst/>
          <a:ahLst/>
          <a:cxnLst/>
          <a:rect l="0" t="0" r="0" b="0"/>
          <a:pathLst>
            <a:path>
              <a:moveTo>
                <a:pt x="0" y="0"/>
              </a:moveTo>
              <a:lnTo>
                <a:pt x="0" y="282080"/>
              </a:lnTo>
              <a:lnTo>
                <a:pt x="474438" y="282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5837B7-AEA7-4DA3-BF84-268277C7C2D0}">
      <dsp:nvSpPr>
        <dsp:cNvPr id="0" name=""/>
        <dsp:cNvSpPr/>
      </dsp:nvSpPr>
      <dsp:spPr>
        <a:xfrm>
          <a:off x="789752" y="816752"/>
          <a:ext cx="142821" cy="265389"/>
        </a:xfrm>
        <a:custGeom>
          <a:avLst/>
          <a:gdLst/>
          <a:ahLst/>
          <a:cxnLst/>
          <a:rect l="0" t="0" r="0" b="0"/>
          <a:pathLst>
            <a:path>
              <a:moveTo>
                <a:pt x="0" y="0"/>
              </a:moveTo>
              <a:lnTo>
                <a:pt x="0" y="265389"/>
              </a:lnTo>
              <a:lnTo>
                <a:pt x="142821" y="265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C54008-991C-42FD-9FA9-463E44F2BF0A}">
      <dsp:nvSpPr>
        <dsp:cNvPr id="0" name=""/>
        <dsp:cNvSpPr/>
      </dsp:nvSpPr>
      <dsp:spPr>
        <a:xfrm>
          <a:off x="546639" y="816752"/>
          <a:ext cx="243112" cy="265389"/>
        </a:xfrm>
        <a:custGeom>
          <a:avLst/>
          <a:gdLst/>
          <a:ahLst/>
          <a:cxnLst/>
          <a:rect l="0" t="0" r="0" b="0"/>
          <a:pathLst>
            <a:path>
              <a:moveTo>
                <a:pt x="243112" y="0"/>
              </a:moveTo>
              <a:lnTo>
                <a:pt x="243112" y="265389"/>
              </a:lnTo>
              <a:lnTo>
                <a:pt x="0" y="265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E1072-3BE4-4C80-BDA2-30343750FDCD}">
      <dsp:nvSpPr>
        <dsp:cNvPr id="0" name=""/>
        <dsp:cNvSpPr/>
      </dsp:nvSpPr>
      <dsp:spPr>
        <a:xfrm>
          <a:off x="1032399" y="410519"/>
          <a:ext cx="905708" cy="280600"/>
        </a:xfrm>
        <a:custGeom>
          <a:avLst/>
          <a:gdLst/>
          <a:ahLst/>
          <a:cxnLst/>
          <a:rect l="0" t="0" r="0" b="0"/>
          <a:pathLst>
            <a:path>
              <a:moveTo>
                <a:pt x="905708" y="0"/>
              </a:moveTo>
              <a:lnTo>
                <a:pt x="905708" y="280600"/>
              </a:lnTo>
              <a:lnTo>
                <a:pt x="0" y="280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074381-AC9D-49CA-8260-8923950C5FB6}">
      <dsp:nvSpPr>
        <dsp:cNvPr id="0" name=""/>
        <dsp:cNvSpPr/>
      </dsp:nvSpPr>
      <dsp:spPr>
        <a:xfrm>
          <a:off x="1648670" y="89211"/>
          <a:ext cx="578873" cy="3213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128</a:t>
          </a:r>
          <a:endParaRPr lang="ru-RU" sz="1400" kern="1200"/>
        </a:p>
      </dsp:txBody>
      <dsp:txXfrm>
        <a:off x="1648670" y="89211"/>
        <a:ext cx="578873" cy="321308"/>
      </dsp:txXfrm>
    </dsp:sp>
    <dsp:sp modelId="{D781C376-4861-4427-AD50-E2AEC6F15FCC}">
      <dsp:nvSpPr>
        <dsp:cNvPr id="0" name=""/>
        <dsp:cNvSpPr/>
      </dsp:nvSpPr>
      <dsp:spPr>
        <a:xfrm>
          <a:off x="1825088" y="365001"/>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ru-RU" sz="500" kern="1200"/>
        </a:p>
      </dsp:txBody>
      <dsp:txXfrm>
        <a:off x="1825088" y="365001"/>
        <a:ext cx="436764" cy="83754"/>
      </dsp:txXfrm>
    </dsp:sp>
    <dsp:sp modelId="{0E61FB50-430C-4C30-98AB-A24457504F88}">
      <dsp:nvSpPr>
        <dsp:cNvPr id="0" name=""/>
        <dsp:cNvSpPr/>
      </dsp:nvSpPr>
      <dsp:spPr>
        <a:xfrm>
          <a:off x="547105" y="565488"/>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74</a:t>
          </a:r>
          <a:endParaRPr lang="ru-RU" sz="1400" kern="1200"/>
        </a:p>
      </dsp:txBody>
      <dsp:txXfrm>
        <a:off x="547105" y="565488"/>
        <a:ext cx="485294" cy="251263"/>
      </dsp:txXfrm>
    </dsp:sp>
    <dsp:sp modelId="{683065EA-2C79-41D6-A689-4D21DC8350EC}">
      <dsp:nvSpPr>
        <dsp:cNvPr id="0" name=""/>
        <dsp:cNvSpPr/>
      </dsp:nvSpPr>
      <dsp:spPr>
        <a:xfrm>
          <a:off x="661716" y="750082"/>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ru-RU" sz="500" kern="1200"/>
            <a:t>1</a:t>
          </a:r>
        </a:p>
      </dsp:txBody>
      <dsp:txXfrm>
        <a:off x="661716" y="750082"/>
        <a:ext cx="436764" cy="83754"/>
      </dsp:txXfrm>
    </dsp:sp>
    <dsp:sp modelId="{4ECC6341-CFAA-4410-9E7D-1DBF65497477}">
      <dsp:nvSpPr>
        <dsp:cNvPr id="0" name=""/>
        <dsp:cNvSpPr/>
      </dsp:nvSpPr>
      <dsp:spPr>
        <a:xfrm>
          <a:off x="61345" y="956509"/>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A(40)</a:t>
          </a:r>
          <a:endParaRPr lang="ru-RU" sz="1400" kern="1200"/>
        </a:p>
      </dsp:txBody>
      <dsp:txXfrm>
        <a:off x="61345" y="956509"/>
        <a:ext cx="485294" cy="251263"/>
      </dsp:txXfrm>
    </dsp:sp>
    <dsp:sp modelId="{D669BB7E-9ABF-476A-839D-F6D3B646D184}">
      <dsp:nvSpPr>
        <dsp:cNvPr id="0" name=""/>
        <dsp:cNvSpPr/>
      </dsp:nvSpPr>
      <dsp:spPr>
        <a:xfrm>
          <a:off x="137744" y="1151937"/>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ru-RU" sz="500" kern="1200"/>
            <a:t>11</a:t>
          </a:r>
        </a:p>
      </dsp:txBody>
      <dsp:txXfrm>
        <a:off x="137744" y="1151937"/>
        <a:ext cx="436764" cy="83754"/>
      </dsp:txXfrm>
    </dsp:sp>
    <dsp:sp modelId="{2C84DF2E-8F3E-490D-84AC-8157100739C5}">
      <dsp:nvSpPr>
        <dsp:cNvPr id="0" name=""/>
        <dsp:cNvSpPr/>
      </dsp:nvSpPr>
      <dsp:spPr>
        <a:xfrm>
          <a:off x="932574" y="956509"/>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B(34)</a:t>
          </a:r>
          <a:endParaRPr lang="ru-RU" sz="1400" kern="1200"/>
        </a:p>
      </dsp:txBody>
      <dsp:txXfrm>
        <a:off x="932574" y="956509"/>
        <a:ext cx="485294" cy="251263"/>
      </dsp:txXfrm>
    </dsp:sp>
    <dsp:sp modelId="{4BB9C614-4BB0-409C-821D-734AD9720037}">
      <dsp:nvSpPr>
        <dsp:cNvPr id="0" name=""/>
        <dsp:cNvSpPr/>
      </dsp:nvSpPr>
      <dsp:spPr>
        <a:xfrm>
          <a:off x="1023568" y="1151937"/>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ru-RU" sz="500" kern="1200"/>
            <a:t>10</a:t>
          </a:r>
        </a:p>
      </dsp:txBody>
      <dsp:txXfrm>
        <a:off x="1023568" y="1151937"/>
        <a:ext cx="436764" cy="83754"/>
      </dsp:txXfrm>
    </dsp:sp>
    <dsp:sp modelId="{57319217-6002-4E82-BEB5-675E53DF48C7}">
      <dsp:nvSpPr>
        <dsp:cNvPr id="0" name=""/>
        <dsp:cNvSpPr/>
      </dsp:nvSpPr>
      <dsp:spPr>
        <a:xfrm>
          <a:off x="2412546" y="566968"/>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54</a:t>
          </a:r>
          <a:endParaRPr lang="ru-RU" sz="1400" kern="1200"/>
        </a:p>
      </dsp:txBody>
      <dsp:txXfrm>
        <a:off x="2412546" y="566968"/>
        <a:ext cx="485294" cy="251263"/>
      </dsp:txXfrm>
    </dsp:sp>
    <dsp:sp modelId="{B6B373F6-2410-4DD4-AAF7-559F5FF30A38}">
      <dsp:nvSpPr>
        <dsp:cNvPr id="0" name=""/>
        <dsp:cNvSpPr/>
      </dsp:nvSpPr>
      <dsp:spPr>
        <a:xfrm>
          <a:off x="2494125" y="762397"/>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ru-RU" sz="500" kern="1200"/>
            <a:t>0</a:t>
          </a:r>
        </a:p>
      </dsp:txBody>
      <dsp:txXfrm>
        <a:off x="2494125" y="762397"/>
        <a:ext cx="436764" cy="83754"/>
      </dsp:txXfrm>
    </dsp:sp>
    <dsp:sp modelId="{1182D817-2855-4351-868D-6F1D89F034B9}">
      <dsp:nvSpPr>
        <dsp:cNvPr id="0" name=""/>
        <dsp:cNvSpPr/>
      </dsp:nvSpPr>
      <dsp:spPr>
        <a:xfrm>
          <a:off x="1809568" y="951338"/>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28</a:t>
          </a:r>
          <a:endParaRPr lang="ru-RU" sz="1400" kern="1200"/>
        </a:p>
      </dsp:txBody>
      <dsp:txXfrm>
        <a:off x="1809568" y="951338"/>
        <a:ext cx="485294" cy="251263"/>
      </dsp:txXfrm>
    </dsp:sp>
    <dsp:sp modelId="{0E2EF484-FE05-4D61-85FF-6EA2ADD168FE}">
      <dsp:nvSpPr>
        <dsp:cNvPr id="0" name=""/>
        <dsp:cNvSpPr/>
      </dsp:nvSpPr>
      <dsp:spPr>
        <a:xfrm>
          <a:off x="1813354" y="1168511"/>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ru-RU" sz="500" kern="1200"/>
            <a:t>01</a:t>
          </a:r>
        </a:p>
      </dsp:txBody>
      <dsp:txXfrm>
        <a:off x="1813354" y="1168511"/>
        <a:ext cx="436764" cy="83754"/>
      </dsp:txXfrm>
    </dsp:sp>
    <dsp:sp modelId="{3EEF8BF1-90D1-4085-AC7E-5F313DB9F43A}">
      <dsp:nvSpPr>
        <dsp:cNvPr id="0" name=""/>
        <dsp:cNvSpPr/>
      </dsp:nvSpPr>
      <dsp:spPr>
        <a:xfrm>
          <a:off x="1292793" y="1309354"/>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C(17)</a:t>
          </a:r>
          <a:endParaRPr lang="ru-RU" sz="1400" kern="1200"/>
        </a:p>
      </dsp:txBody>
      <dsp:txXfrm>
        <a:off x="1292793" y="1309354"/>
        <a:ext cx="485294" cy="251263"/>
      </dsp:txXfrm>
    </dsp:sp>
    <dsp:sp modelId="{F517BD2D-2AE9-4803-A74C-B11581D7B246}">
      <dsp:nvSpPr>
        <dsp:cNvPr id="0" name=""/>
        <dsp:cNvSpPr/>
      </dsp:nvSpPr>
      <dsp:spPr>
        <a:xfrm>
          <a:off x="1385344" y="1518098"/>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ru-RU" sz="500" kern="1200"/>
            <a:t>011</a:t>
          </a:r>
        </a:p>
      </dsp:txBody>
      <dsp:txXfrm>
        <a:off x="1385344" y="1518098"/>
        <a:ext cx="436764" cy="83754"/>
      </dsp:txXfrm>
    </dsp:sp>
    <dsp:sp modelId="{05BB5D0A-33E8-4803-BD75-61E2D0C82616}">
      <dsp:nvSpPr>
        <dsp:cNvPr id="0" name=""/>
        <dsp:cNvSpPr/>
      </dsp:nvSpPr>
      <dsp:spPr>
        <a:xfrm>
          <a:off x="1991791" y="1310243"/>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D(11)</a:t>
          </a:r>
          <a:endParaRPr lang="ru-RU" sz="1400" kern="1200"/>
        </a:p>
      </dsp:txBody>
      <dsp:txXfrm>
        <a:off x="1991791" y="1310243"/>
        <a:ext cx="485294" cy="251263"/>
      </dsp:txXfrm>
    </dsp:sp>
    <dsp:sp modelId="{7ECF90C6-413E-4D06-9AD6-071E074212E4}">
      <dsp:nvSpPr>
        <dsp:cNvPr id="0" name=""/>
        <dsp:cNvSpPr/>
      </dsp:nvSpPr>
      <dsp:spPr>
        <a:xfrm>
          <a:off x="2074576" y="1514021"/>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ru-RU" sz="500" kern="1200"/>
            <a:t>010</a:t>
          </a:r>
        </a:p>
      </dsp:txBody>
      <dsp:txXfrm>
        <a:off x="2074576" y="1514021"/>
        <a:ext cx="436764" cy="83754"/>
      </dsp:txXfrm>
    </dsp:sp>
    <dsp:sp modelId="{F671A239-4B41-49BA-BA65-DA823E3A9C69}">
      <dsp:nvSpPr>
        <dsp:cNvPr id="0" name=""/>
        <dsp:cNvSpPr/>
      </dsp:nvSpPr>
      <dsp:spPr>
        <a:xfrm>
          <a:off x="3115494" y="963409"/>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26</a:t>
          </a:r>
          <a:endParaRPr lang="ru-RU" sz="1400" kern="1200"/>
        </a:p>
      </dsp:txBody>
      <dsp:txXfrm>
        <a:off x="3115494" y="963409"/>
        <a:ext cx="485294" cy="251263"/>
      </dsp:txXfrm>
    </dsp:sp>
    <dsp:sp modelId="{123B03C5-36AD-4E5D-B1CD-B264B6F5FF33}">
      <dsp:nvSpPr>
        <dsp:cNvPr id="0" name=""/>
        <dsp:cNvSpPr/>
      </dsp:nvSpPr>
      <dsp:spPr>
        <a:xfrm>
          <a:off x="3220931" y="1163273"/>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ru-RU" sz="500" kern="1200"/>
            <a:t>00</a:t>
          </a:r>
        </a:p>
      </dsp:txBody>
      <dsp:txXfrm>
        <a:off x="3220931" y="1163273"/>
        <a:ext cx="436764" cy="83754"/>
      </dsp:txXfrm>
    </dsp:sp>
    <dsp:sp modelId="{A9748272-E78D-4932-83B6-E991F77808F1}">
      <dsp:nvSpPr>
        <dsp:cNvPr id="0" name=""/>
        <dsp:cNvSpPr/>
      </dsp:nvSpPr>
      <dsp:spPr>
        <a:xfrm>
          <a:off x="2547297" y="1307514"/>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17</a:t>
          </a:r>
          <a:endParaRPr lang="ru-RU" sz="1400" kern="1200"/>
        </a:p>
      </dsp:txBody>
      <dsp:txXfrm>
        <a:off x="2547297" y="1307514"/>
        <a:ext cx="485294" cy="251263"/>
      </dsp:txXfrm>
    </dsp:sp>
    <dsp:sp modelId="{1F4EFED2-6D3F-4D5D-B8A9-514B3A7E9E82}">
      <dsp:nvSpPr>
        <dsp:cNvPr id="0" name=""/>
        <dsp:cNvSpPr/>
      </dsp:nvSpPr>
      <dsp:spPr>
        <a:xfrm>
          <a:off x="2614977" y="1506984"/>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ru-RU" sz="500" kern="1200"/>
            <a:t>001</a:t>
          </a:r>
        </a:p>
      </dsp:txBody>
      <dsp:txXfrm>
        <a:off x="2614977" y="1506984"/>
        <a:ext cx="436764" cy="83754"/>
      </dsp:txXfrm>
    </dsp:sp>
    <dsp:sp modelId="{7A126F13-B8C7-407A-90E4-7403148ABF89}">
      <dsp:nvSpPr>
        <dsp:cNvPr id="0" name=""/>
        <dsp:cNvSpPr/>
      </dsp:nvSpPr>
      <dsp:spPr>
        <a:xfrm>
          <a:off x="2110547" y="1704053"/>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E(9)</a:t>
          </a:r>
          <a:endParaRPr lang="ru-RU" sz="1400" kern="1200"/>
        </a:p>
      </dsp:txBody>
      <dsp:txXfrm>
        <a:off x="2110547" y="1704053"/>
        <a:ext cx="485294" cy="251263"/>
      </dsp:txXfrm>
    </dsp:sp>
    <dsp:sp modelId="{EE122B38-9846-4941-80C6-E5AC24122554}">
      <dsp:nvSpPr>
        <dsp:cNvPr id="0" name=""/>
        <dsp:cNvSpPr/>
      </dsp:nvSpPr>
      <dsp:spPr>
        <a:xfrm>
          <a:off x="2211793" y="1897508"/>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0011</a:t>
          </a:r>
          <a:endParaRPr lang="ru-RU" sz="500" kern="1200"/>
        </a:p>
      </dsp:txBody>
      <dsp:txXfrm>
        <a:off x="2211793" y="1897508"/>
        <a:ext cx="436764" cy="83754"/>
      </dsp:txXfrm>
    </dsp:sp>
    <dsp:sp modelId="{D221055F-B433-4A5D-B6B3-EE643F2AD1FC}">
      <dsp:nvSpPr>
        <dsp:cNvPr id="0" name=""/>
        <dsp:cNvSpPr/>
      </dsp:nvSpPr>
      <dsp:spPr>
        <a:xfrm>
          <a:off x="2710065" y="1705704"/>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F(8)</a:t>
          </a:r>
          <a:endParaRPr lang="ru-RU" sz="1400" kern="1200"/>
        </a:p>
      </dsp:txBody>
      <dsp:txXfrm>
        <a:off x="2710065" y="1705704"/>
        <a:ext cx="485294" cy="251263"/>
      </dsp:txXfrm>
    </dsp:sp>
    <dsp:sp modelId="{7F83B15F-E403-45E1-B0A0-E98EA103F408}">
      <dsp:nvSpPr>
        <dsp:cNvPr id="0" name=""/>
        <dsp:cNvSpPr/>
      </dsp:nvSpPr>
      <dsp:spPr>
        <a:xfrm>
          <a:off x="2810506" y="1892259"/>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0010</a:t>
          </a:r>
          <a:endParaRPr lang="ru-RU" sz="500" kern="1200"/>
        </a:p>
      </dsp:txBody>
      <dsp:txXfrm>
        <a:off x="2810506" y="1892259"/>
        <a:ext cx="436764" cy="83754"/>
      </dsp:txXfrm>
    </dsp:sp>
    <dsp:sp modelId="{906A7CAA-C901-4AF5-B006-E60385391E51}">
      <dsp:nvSpPr>
        <dsp:cNvPr id="0" name=""/>
        <dsp:cNvSpPr/>
      </dsp:nvSpPr>
      <dsp:spPr>
        <a:xfrm>
          <a:off x="3809460" y="1308600"/>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9</a:t>
          </a:r>
          <a:endParaRPr lang="ru-RU" sz="1400" kern="1200"/>
        </a:p>
      </dsp:txBody>
      <dsp:txXfrm>
        <a:off x="3809460" y="1308600"/>
        <a:ext cx="485294" cy="251263"/>
      </dsp:txXfrm>
    </dsp:sp>
    <dsp:sp modelId="{295D046E-F58A-4717-9C36-E327904F3D62}">
      <dsp:nvSpPr>
        <dsp:cNvPr id="0" name=""/>
        <dsp:cNvSpPr/>
      </dsp:nvSpPr>
      <dsp:spPr>
        <a:xfrm>
          <a:off x="3897156" y="1510929"/>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ru-RU" sz="500" kern="1200"/>
            <a:t>000</a:t>
          </a:r>
        </a:p>
      </dsp:txBody>
      <dsp:txXfrm>
        <a:off x="3897156" y="1510929"/>
        <a:ext cx="436764" cy="83754"/>
      </dsp:txXfrm>
    </dsp:sp>
    <dsp:sp modelId="{25D37419-BFDF-4DA3-9D69-F4FEC936CC51}">
      <dsp:nvSpPr>
        <dsp:cNvPr id="0" name=""/>
        <dsp:cNvSpPr/>
      </dsp:nvSpPr>
      <dsp:spPr>
        <a:xfrm>
          <a:off x="3339054" y="1704536"/>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G(8)</a:t>
          </a:r>
          <a:endParaRPr lang="ru-RU" sz="1400" kern="1200"/>
        </a:p>
      </dsp:txBody>
      <dsp:txXfrm>
        <a:off x="3339054" y="1704536"/>
        <a:ext cx="485294" cy="251263"/>
      </dsp:txXfrm>
    </dsp:sp>
    <dsp:sp modelId="{70FF1B73-C06D-418D-9D08-8465B2ED031B}">
      <dsp:nvSpPr>
        <dsp:cNvPr id="0" name=""/>
        <dsp:cNvSpPr/>
      </dsp:nvSpPr>
      <dsp:spPr>
        <a:xfrm>
          <a:off x="3431169" y="1888628"/>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0001</a:t>
          </a:r>
          <a:endParaRPr lang="ru-RU" sz="500" kern="1200"/>
        </a:p>
      </dsp:txBody>
      <dsp:txXfrm>
        <a:off x="3431169" y="1888628"/>
        <a:ext cx="436764" cy="83754"/>
      </dsp:txXfrm>
    </dsp:sp>
    <dsp:sp modelId="{963EC5A7-47C6-442B-B37F-597B1EEE10C2}">
      <dsp:nvSpPr>
        <dsp:cNvPr id="0" name=""/>
        <dsp:cNvSpPr/>
      </dsp:nvSpPr>
      <dsp:spPr>
        <a:xfrm>
          <a:off x="4207833" y="1705327"/>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H(1)</a:t>
          </a:r>
          <a:endParaRPr lang="ru-RU" sz="1400" kern="1200"/>
        </a:p>
      </dsp:txBody>
      <dsp:txXfrm>
        <a:off x="4207833" y="1705327"/>
        <a:ext cx="485294" cy="251263"/>
      </dsp:txXfrm>
    </dsp:sp>
    <dsp:sp modelId="{B50D531D-9A23-4FF0-AB27-4F0FB7B8E74D}">
      <dsp:nvSpPr>
        <dsp:cNvPr id="0" name=""/>
        <dsp:cNvSpPr/>
      </dsp:nvSpPr>
      <dsp:spPr>
        <a:xfrm>
          <a:off x="4314421" y="1904144"/>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0000</a:t>
          </a:r>
          <a:endParaRPr lang="ru-RU" sz="500" kern="1200"/>
        </a:p>
      </dsp:txBody>
      <dsp:txXfrm>
        <a:off x="4314421" y="1904144"/>
        <a:ext cx="436764" cy="837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255258-B501-47EA-84FF-4470F1D3FD55}">
      <dsp:nvSpPr>
        <dsp:cNvPr id="0" name=""/>
        <dsp:cNvSpPr/>
      </dsp:nvSpPr>
      <dsp:spPr>
        <a:xfrm>
          <a:off x="4052107" y="1677253"/>
          <a:ext cx="398373" cy="145463"/>
        </a:xfrm>
        <a:custGeom>
          <a:avLst/>
          <a:gdLst/>
          <a:ahLst/>
          <a:cxnLst/>
          <a:rect l="0" t="0" r="0" b="0"/>
          <a:pathLst>
            <a:path>
              <a:moveTo>
                <a:pt x="0" y="0"/>
              </a:moveTo>
              <a:lnTo>
                <a:pt x="0" y="86835"/>
              </a:lnTo>
              <a:lnTo>
                <a:pt x="398373" y="86835"/>
              </a:lnTo>
              <a:lnTo>
                <a:pt x="398373" y="145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B844FB-FF19-4F31-AEF1-E73C42E12AF8}">
      <dsp:nvSpPr>
        <dsp:cNvPr id="0" name=""/>
        <dsp:cNvSpPr/>
      </dsp:nvSpPr>
      <dsp:spPr>
        <a:xfrm>
          <a:off x="3581701" y="1677253"/>
          <a:ext cx="470405" cy="144672"/>
        </a:xfrm>
        <a:custGeom>
          <a:avLst/>
          <a:gdLst/>
          <a:ahLst/>
          <a:cxnLst/>
          <a:rect l="0" t="0" r="0" b="0"/>
          <a:pathLst>
            <a:path>
              <a:moveTo>
                <a:pt x="470405" y="0"/>
              </a:moveTo>
              <a:lnTo>
                <a:pt x="470405" y="86043"/>
              </a:lnTo>
              <a:lnTo>
                <a:pt x="0" y="86043"/>
              </a:lnTo>
              <a:lnTo>
                <a:pt x="0" y="144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F25283-9F9D-47DC-B325-8A59E0946FC8}">
      <dsp:nvSpPr>
        <dsp:cNvPr id="0" name=""/>
        <dsp:cNvSpPr/>
      </dsp:nvSpPr>
      <dsp:spPr>
        <a:xfrm>
          <a:off x="3358141" y="1332062"/>
          <a:ext cx="451318" cy="219558"/>
        </a:xfrm>
        <a:custGeom>
          <a:avLst/>
          <a:gdLst/>
          <a:ahLst/>
          <a:cxnLst/>
          <a:rect l="0" t="0" r="0" b="0"/>
          <a:pathLst>
            <a:path>
              <a:moveTo>
                <a:pt x="0" y="0"/>
              </a:moveTo>
              <a:lnTo>
                <a:pt x="0" y="219558"/>
              </a:lnTo>
              <a:lnTo>
                <a:pt x="451318" y="2195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60AE78-20A1-41C2-B026-44FFD9BEF55F}">
      <dsp:nvSpPr>
        <dsp:cNvPr id="0" name=""/>
        <dsp:cNvSpPr/>
      </dsp:nvSpPr>
      <dsp:spPr>
        <a:xfrm>
          <a:off x="2789944" y="1676168"/>
          <a:ext cx="162767" cy="146925"/>
        </a:xfrm>
        <a:custGeom>
          <a:avLst/>
          <a:gdLst/>
          <a:ahLst/>
          <a:cxnLst/>
          <a:rect l="0" t="0" r="0" b="0"/>
          <a:pathLst>
            <a:path>
              <a:moveTo>
                <a:pt x="0" y="0"/>
              </a:moveTo>
              <a:lnTo>
                <a:pt x="0" y="88297"/>
              </a:lnTo>
              <a:lnTo>
                <a:pt x="162767" y="88297"/>
              </a:lnTo>
              <a:lnTo>
                <a:pt x="162767" y="14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E999BB-BE64-4420-A32B-83C2D4D00280}">
      <dsp:nvSpPr>
        <dsp:cNvPr id="0" name=""/>
        <dsp:cNvSpPr/>
      </dsp:nvSpPr>
      <dsp:spPr>
        <a:xfrm>
          <a:off x="2353194" y="1676168"/>
          <a:ext cx="436750" cy="145275"/>
        </a:xfrm>
        <a:custGeom>
          <a:avLst/>
          <a:gdLst/>
          <a:ahLst/>
          <a:cxnLst/>
          <a:rect l="0" t="0" r="0" b="0"/>
          <a:pathLst>
            <a:path>
              <a:moveTo>
                <a:pt x="436750" y="0"/>
              </a:moveTo>
              <a:lnTo>
                <a:pt x="436750" y="86646"/>
              </a:lnTo>
              <a:lnTo>
                <a:pt x="0" y="86646"/>
              </a:lnTo>
              <a:lnTo>
                <a:pt x="0" y="1452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EC14D4-919E-46E8-8221-9BA3A6699B46}">
      <dsp:nvSpPr>
        <dsp:cNvPr id="0" name=""/>
        <dsp:cNvSpPr/>
      </dsp:nvSpPr>
      <dsp:spPr>
        <a:xfrm>
          <a:off x="3032591" y="1332062"/>
          <a:ext cx="325549" cy="218473"/>
        </a:xfrm>
        <a:custGeom>
          <a:avLst/>
          <a:gdLst/>
          <a:ahLst/>
          <a:cxnLst/>
          <a:rect l="0" t="0" r="0" b="0"/>
          <a:pathLst>
            <a:path>
              <a:moveTo>
                <a:pt x="325549" y="0"/>
              </a:moveTo>
              <a:lnTo>
                <a:pt x="325549" y="218473"/>
              </a:lnTo>
              <a:lnTo>
                <a:pt x="0" y="2184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2E788C-A477-4C5E-8145-C88DA9E8AC92}">
      <dsp:nvSpPr>
        <dsp:cNvPr id="0" name=""/>
        <dsp:cNvSpPr/>
      </dsp:nvSpPr>
      <dsp:spPr>
        <a:xfrm>
          <a:off x="2655193" y="935621"/>
          <a:ext cx="460300" cy="270809"/>
        </a:xfrm>
        <a:custGeom>
          <a:avLst/>
          <a:gdLst/>
          <a:ahLst/>
          <a:cxnLst/>
          <a:rect l="0" t="0" r="0" b="0"/>
          <a:pathLst>
            <a:path>
              <a:moveTo>
                <a:pt x="0" y="0"/>
              </a:moveTo>
              <a:lnTo>
                <a:pt x="0" y="270809"/>
              </a:lnTo>
              <a:lnTo>
                <a:pt x="460300" y="2708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8E3D3-5311-4B91-8EF7-4C3B1BA67A59}">
      <dsp:nvSpPr>
        <dsp:cNvPr id="0" name=""/>
        <dsp:cNvSpPr/>
      </dsp:nvSpPr>
      <dsp:spPr>
        <a:xfrm>
          <a:off x="1946071" y="1319992"/>
          <a:ext cx="91440" cy="233272"/>
        </a:xfrm>
        <a:custGeom>
          <a:avLst/>
          <a:gdLst/>
          <a:ahLst/>
          <a:cxnLst/>
          <a:rect l="0" t="0" r="0" b="0"/>
          <a:pathLst>
            <a:path>
              <a:moveTo>
                <a:pt x="106144" y="0"/>
              </a:moveTo>
              <a:lnTo>
                <a:pt x="45720" y="2332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F10F3-9A0B-4554-A4AD-D461EF818782}">
      <dsp:nvSpPr>
        <dsp:cNvPr id="0" name=""/>
        <dsp:cNvSpPr/>
      </dsp:nvSpPr>
      <dsp:spPr>
        <a:xfrm>
          <a:off x="1778087" y="1319992"/>
          <a:ext cx="274128" cy="232383"/>
        </a:xfrm>
        <a:custGeom>
          <a:avLst/>
          <a:gdLst/>
          <a:ahLst/>
          <a:cxnLst/>
          <a:rect l="0" t="0" r="0" b="0"/>
          <a:pathLst>
            <a:path>
              <a:moveTo>
                <a:pt x="274128" y="0"/>
              </a:moveTo>
              <a:lnTo>
                <a:pt x="274128" y="232383"/>
              </a:lnTo>
              <a:lnTo>
                <a:pt x="0" y="2323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8425C-A5C8-4699-B0D9-47C473BD60AF}">
      <dsp:nvSpPr>
        <dsp:cNvPr id="0" name=""/>
        <dsp:cNvSpPr/>
      </dsp:nvSpPr>
      <dsp:spPr>
        <a:xfrm>
          <a:off x="2294862" y="935621"/>
          <a:ext cx="360330" cy="258738"/>
        </a:xfrm>
        <a:custGeom>
          <a:avLst/>
          <a:gdLst/>
          <a:ahLst/>
          <a:cxnLst/>
          <a:rect l="0" t="0" r="0" b="0"/>
          <a:pathLst>
            <a:path>
              <a:moveTo>
                <a:pt x="360330" y="0"/>
              </a:moveTo>
              <a:lnTo>
                <a:pt x="360330" y="258738"/>
              </a:lnTo>
              <a:lnTo>
                <a:pt x="0" y="2587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769DF-E467-4D55-B4A4-3204AD4315A0}">
      <dsp:nvSpPr>
        <dsp:cNvPr id="0" name=""/>
        <dsp:cNvSpPr/>
      </dsp:nvSpPr>
      <dsp:spPr>
        <a:xfrm>
          <a:off x="1938107" y="527909"/>
          <a:ext cx="474438" cy="282080"/>
        </a:xfrm>
        <a:custGeom>
          <a:avLst/>
          <a:gdLst/>
          <a:ahLst/>
          <a:cxnLst/>
          <a:rect l="0" t="0" r="0" b="0"/>
          <a:pathLst>
            <a:path>
              <a:moveTo>
                <a:pt x="0" y="0"/>
              </a:moveTo>
              <a:lnTo>
                <a:pt x="0" y="282080"/>
              </a:lnTo>
              <a:lnTo>
                <a:pt x="474438" y="282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5837B7-AEA7-4DA3-BF84-268277C7C2D0}">
      <dsp:nvSpPr>
        <dsp:cNvPr id="0" name=""/>
        <dsp:cNvSpPr/>
      </dsp:nvSpPr>
      <dsp:spPr>
        <a:xfrm>
          <a:off x="789752" y="934141"/>
          <a:ext cx="142821" cy="265389"/>
        </a:xfrm>
        <a:custGeom>
          <a:avLst/>
          <a:gdLst/>
          <a:ahLst/>
          <a:cxnLst/>
          <a:rect l="0" t="0" r="0" b="0"/>
          <a:pathLst>
            <a:path>
              <a:moveTo>
                <a:pt x="0" y="0"/>
              </a:moveTo>
              <a:lnTo>
                <a:pt x="0" y="265389"/>
              </a:lnTo>
              <a:lnTo>
                <a:pt x="142821" y="265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C54008-991C-42FD-9FA9-463E44F2BF0A}">
      <dsp:nvSpPr>
        <dsp:cNvPr id="0" name=""/>
        <dsp:cNvSpPr/>
      </dsp:nvSpPr>
      <dsp:spPr>
        <a:xfrm>
          <a:off x="546639" y="934141"/>
          <a:ext cx="243112" cy="265389"/>
        </a:xfrm>
        <a:custGeom>
          <a:avLst/>
          <a:gdLst/>
          <a:ahLst/>
          <a:cxnLst/>
          <a:rect l="0" t="0" r="0" b="0"/>
          <a:pathLst>
            <a:path>
              <a:moveTo>
                <a:pt x="243112" y="0"/>
              </a:moveTo>
              <a:lnTo>
                <a:pt x="243112" y="265389"/>
              </a:lnTo>
              <a:lnTo>
                <a:pt x="0" y="265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E1072-3BE4-4C80-BDA2-30343750FDCD}">
      <dsp:nvSpPr>
        <dsp:cNvPr id="0" name=""/>
        <dsp:cNvSpPr/>
      </dsp:nvSpPr>
      <dsp:spPr>
        <a:xfrm>
          <a:off x="1032399" y="527909"/>
          <a:ext cx="905708" cy="280600"/>
        </a:xfrm>
        <a:custGeom>
          <a:avLst/>
          <a:gdLst/>
          <a:ahLst/>
          <a:cxnLst/>
          <a:rect l="0" t="0" r="0" b="0"/>
          <a:pathLst>
            <a:path>
              <a:moveTo>
                <a:pt x="905708" y="0"/>
              </a:moveTo>
              <a:lnTo>
                <a:pt x="905708" y="280600"/>
              </a:lnTo>
              <a:lnTo>
                <a:pt x="0" y="280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074381-AC9D-49CA-8260-8923950C5FB6}">
      <dsp:nvSpPr>
        <dsp:cNvPr id="0" name=""/>
        <dsp:cNvSpPr/>
      </dsp:nvSpPr>
      <dsp:spPr>
        <a:xfrm>
          <a:off x="1648670" y="206600"/>
          <a:ext cx="578873" cy="3213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128</a:t>
          </a:r>
          <a:endParaRPr lang="ru-RU" sz="1400" kern="1200"/>
        </a:p>
      </dsp:txBody>
      <dsp:txXfrm>
        <a:off x="1648670" y="206600"/>
        <a:ext cx="578873" cy="321308"/>
      </dsp:txXfrm>
    </dsp:sp>
    <dsp:sp modelId="{D781C376-4861-4427-AD50-E2AEC6F15FCC}">
      <dsp:nvSpPr>
        <dsp:cNvPr id="0" name=""/>
        <dsp:cNvSpPr/>
      </dsp:nvSpPr>
      <dsp:spPr>
        <a:xfrm>
          <a:off x="1825088" y="482391"/>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endParaRPr lang="ru-RU" sz="500" kern="1200"/>
        </a:p>
      </dsp:txBody>
      <dsp:txXfrm>
        <a:off x="1825088" y="482391"/>
        <a:ext cx="436764" cy="83754"/>
      </dsp:txXfrm>
    </dsp:sp>
    <dsp:sp modelId="{0E61FB50-430C-4C30-98AB-A24457504F88}">
      <dsp:nvSpPr>
        <dsp:cNvPr id="0" name=""/>
        <dsp:cNvSpPr/>
      </dsp:nvSpPr>
      <dsp:spPr>
        <a:xfrm>
          <a:off x="547105" y="682877"/>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73</a:t>
          </a:r>
          <a:endParaRPr lang="ru-RU" sz="1400" kern="1200"/>
        </a:p>
      </dsp:txBody>
      <dsp:txXfrm>
        <a:off x="547105" y="682877"/>
        <a:ext cx="485294" cy="251263"/>
      </dsp:txXfrm>
    </dsp:sp>
    <dsp:sp modelId="{683065EA-2C79-41D6-A689-4D21DC8350EC}">
      <dsp:nvSpPr>
        <dsp:cNvPr id="0" name=""/>
        <dsp:cNvSpPr/>
      </dsp:nvSpPr>
      <dsp:spPr>
        <a:xfrm>
          <a:off x="661716" y="867471"/>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0</a:t>
          </a:r>
          <a:endParaRPr lang="ru-RU" sz="500" kern="1200"/>
        </a:p>
      </dsp:txBody>
      <dsp:txXfrm>
        <a:off x="661716" y="867471"/>
        <a:ext cx="436764" cy="83754"/>
      </dsp:txXfrm>
    </dsp:sp>
    <dsp:sp modelId="{4ECC6341-CFAA-4410-9E7D-1DBF65497477}">
      <dsp:nvSpPr>
        <dsp:cNvPr id="0" name=""/>
        <dsp:cNvSpPr/>
      </dsp:nvSpPr>
      <dsp:spPr>
        <a:xfrm>
          <a:off x="61345" y="1073899"/>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A(40)</a:t>
          </a:r>
          <a:endParaRPr lang="ru-RU" sz="1400" kern="1200"/>
        </a:p>
      </dsp:txBody>
      <dsp:txXfrm>
        <a:off x="61345" y="1073899"/>
        <a:ext cx="485294" cy="251263"/>
      </dsp:txXfrm>
    </dsp:sp>
    <dsp:sp modelId="{D669BB7E-9ABF-476A-839D-F6D3B646D184}">
      <dsp:nvSpPr>
        <dsp:cNvPr id="0" name=""/>
        <dsp:cNvSpPr/>
      </dsp:nvSpPr>
      <dsp:spPr>
        <a:xfrm>
          <a:off x="137744" y="1269326"/>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00</a:t>
          </a:r>
          <a:endParaRPr lang="ru-RU" sz="500" kern="1200"/>
        </a:p>
      </dsp:txBody>
      <dsp:txXfrm>
        <a:off x="137744" y="1269326"/>
        <a:ext cx="436764" cy="83754"/>
      </dsp:txXfrm>
    </dsp:sp>
    <dsp:sp modelId="{2C84DF2E-8F3E-490D-84AC-8157100739C5}">
      <dsp:nvSpPr>
        <dsp:cNvPr id="0" name=""/>
        <dsp:cNvSpPr/>
      </dsp:nvSpPr>
      <dsp:spPr>
        <a:xfrm>
          <a:off x="932574" y="1073899"/>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B(34)</a:t>
          </a:r>
          <a:endParaRPr lang="ru-RU" sz="1400" kern="1200"/>
        </a:p>
      </dsp:txBody>
      <dsp:txXfrm>
        <a:off x="932574" y="1073899"/>
        <a:ext cx="485294" cy="251263"/>
      </dsp:txXfrm>
    </dsp:sp>
    <dsp:sp modelId="{4BB9C614-4BB0-409C-821D-734AD9720037}">
      <dsp:nvSpPr>
        <dsp:cNvPr id="0" name=""/>
        <dsp:cNvSpPr/>
      </dsp:nvSpPr>
      <dsp:spPr>
        <a:xfrm>
          <a:off x="1023568" y="1269326"/>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01</a:t>
          </a:r>
          <a:endParaRPr lang="ru-RU" sz="500" kern="1200"/>
        </a:p>
      </dsp:txBody>
      <dsp:txXfrm>
        <a:off x="1023568" y="1269326"/>
        <a:ext cx="436764" cy="83754"/>
      </dsp:txXfrm>
    </dsp:sp>
    <dsp:sp modelId="{57319217-6002-4E82-BEB5-675E53DF48C7}">
      <dsp:nvSpPr>
        <dsp:cNvPr id="0" name=""/>
        <dsp:cNvSpPr/>
      </dsp:nvSpPr>
      <dsp:spPr>
        <a:xfrm>
          <a:off x="2412546" y="684357"/>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54</a:t>
          </a:r>
          <a:endParaRPr lang="ru-RU" sz="1400" kern="1200"/>
        </a:p>
      </dsp:txBody>
      <dsp:txXfrm>
        <a:off x="2412546" y="684357"/>
        <a:ext cx="485294" cy="251263"/>
      </dsp:txXfrm>
    </dsp:sp>
    <dsp:sp modelId="{B6B373F6-2410-4DD4-AAF7-559F5FF30A38}">
      <dsp:nvSpPr>
        <dsp:cNvPr id="0" name=""/>
        <dsp:cNvSpPr/>
      </dsp:nvSpPr>
      <dsp:spPr>
        <a:xfrm>
          <a:off x="2494125" y="886461"/>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1</a:t>
          </a:r>
          <a:endParaRPr lang="ru-RU" sz="500" kern="1200"/>
        </a:p>
      </dsp:txBody>
      <dsp:txXfrm>
        <a:off x="2494125" y="886461"/>
        <a:ext cx="436764" cy="83754"/>
      </dsp:txXfrm>
    </dsp:sp>
    <dsp:sp modelId="{1182D817-2855-4351-868D-6F1D89F034B9}">
      <dsp:nvSpPr>
        <dsp:cNvPr id="0" name=""/>
        <dsp:cNvSpPr/>
      </dsp:nvSpPr>
      <dsp:spPr>
        <a:xfrm>
          <a:off x="1809568" y="1068728"/>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28</a:t>
          </a:r>
          <a:endParaRPr lang="ru-RU" sz="1400" kern="1200"/>
        </a:p>
      </dsp:txBody>
      <dsp:txXfrm>
        <a:off x="1809568" y="1068728"/>
        <a:ext cx="485294" cy="251263"/>
      </dsp:txXfrm>
    </dsp:sp>
    <dsp:sp modelId="{0E2EF484-FE05-4D61-85FF-6EA2ADD168FE}">
      <dsp:nvSpPr>
        <dsp:cNvPr id="0" name=""/>
        <dsp:cNvSpPr/>
      </dsp:nvSpPr>
      <dsp:spPr>
        <a:xfrm>
          <a:off x="1813354" y="1285900"/>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10</a:t>
          </a:r>
          <a:endParaRPr lang="ru-RU" sz="500" kern="1200"/>
        </a:p>
      </dsp:txBody>
      <dsp:txXfrm>
        <a:off x="1813354" y="1285900"/>
        <a:ext cx="436764" cy="83754"/>
      </dsp:txXfrm>
    </dsp:sp>
    <dsp:sp modelId="{3EEF8BF1-90D1-4085-AC7E-5F313DB9F43A}">
      <dsp:nvSpPr>
        <dsp:cNvPr id="0" name=""/>
        <dsp:cNvSpPr/>
      </dsp:nvSpPr>
      <dsp:spPr>
        <a:xfrm>
          <a:off x="1292793" y="1426743"/>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C(17)</a:t>
          </a:r>
          <a:endParaRPr lang="ru-RU" sz="1400" kern="1200"/>
        </a:p>
      </dsp:txBody>
      <dsp:txXfrm>
        <a:off x="1292793" y="1426743"/>
        <a:ext cx="485294" cy="251263"/>
      </dsp:txXfrm>
    </dsp:sp>
    <dsp:sp modelId="{F517BD2D-2AE9-4803-A74C-B11581D7B246}">
      <dsp:nvSpPr>
        <dsp:cNvPr id="0" name=""/>
        <dsp:cNvSpPr/>
      </dsp:nvSpPr>
      <dsp:spPr>
        <a:xfrm>
          <a:off x="1385344" y="1635487"/>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100</a:t>
          </a:r>
          <a:endParaRPr lang="ru-RU" sz="500" kern="1200"/>
        </a:p>
      </dsp:txBody>
      <dsp:txXfrm>
        <a:off x="1385344" y="1635487"/>
        <a:ext cx="436764" cy="83754"/>
      </dsp:txXfrm>
    </dsp:sp>
    <dsp:sp modelId="{05BB5D0A-33E8-4803-BD75-61E2D0C82616}">
      <dsp:nvSpPr>
        <dsp:cNvPr id="0" name=""/>
        <dsp:cNvSpPr/>
      </dsp:nvSpPr>
      <dsp:spPr>
        <a:xfrm>
          <a:off x="1991791" y="1427633"/>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D(11)</a:t>
          </a:r>
          <a:endParaRPr lang="ru-RU" sz="1400" kern="1200"/>
        </a:p>
      </dsp:txBody>
      <dsp:txXfrm>
        <a:off x="1991791" y="1427633"/>
        <a:ext cx="485294" cy="251263"/>
      </dsp:txXfrm>
    </dsp:sp>
    <dsp:sp modelId="{7ECF90C6-413E-4D06-9AD6-071E074212E4}">
      <dsp:nvSpPr>
        <dsp:cNvPr id="0" name=""/>
        <dsp:cNvSpPr/>
      </dsp:nvSpPr>
      <dsp:spPr>
        <a:xfrm>
          <a:off x="2074576" y="1631410"/>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101</a:t>
          </a:r>
          <a:endParaRPr lang="ru-RU" sz="500" kern="1200"/>
        </a:p>
      </dsp:txBody>
      <dsp:txXfrm>
        <a:off x="2074576" y="1631410"/>
        <a:ext cx="436764" cy="83754"/>
      </dsp:txXfrm>
    </dsp:sp>
    <dsp:sp modelId="{F671A239-4B41-49BA-BA65-DA823E3A9C69}">
      <dsp:nvSpPr>
        <dsp:cNvPr id="0" name=""/>
        <dsp:cNvSpPr/>
      </dsp:nvSpPr>
      <dsp:spPr>
        <a:xfrm>
          <a:off x="3115494" y="1080798"/>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26</a:t>
          </a:r>
          <a:endParaRPr lang="ru-RU" sz="1400" kern="1200"/>
        </a:p>
      </dsp:txBody>
      <dsp:txXfrm>
        <a:off x="3115494" y="1080798"/>
        <a:ext cx="485294" cy="251263"/>
      </dsp:txXfrm>
    </dsp:sp>
    <dsp:sp modelId="{123B03C5-36AD-4E5D-B1CD-B264B6F5FF33}">
      <dsp:nvSpPr>
        <dsp:cNvPr id="0" name=""/>
        <dsp:cNvSpPr/>
      </dsp:nvSpPr>
      <dsp:spPr>
        <a:xfrm>
          <a:off x="3220931" y="1280662"/>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11</a:t>
          </a:r>
          <a:endParaRPr lang="ru-RU" sz="500" kern="1200"/>
        </a:p>
      </dsp:txBody>
      <dsp:txXfrm>
        <a:off x="3220931" y="1280662"/>
        <a:ext cx="436764" cy="83754"/>
      </dsp:txXfrm>
    </dsp:sp>
    <dsp:sp modelId="{A9748272-E78D-4932-83B6-E991F77808F1}">
      <dsp:nvSpPr>
        <dsp:cNvPr id="0" name=""/>
        <dsp:cNvSpPr/>
      </dsp:nvSpPr>
      <dsp:spPr>
        <a:xfrm>
          <a:off x="2547297" y="1424904"/>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17</a:t>
          </a:r>
          <a:endParaRPr lang="ru-RU" sz="1400" kern="1200"/>
        </a:p>
      </dsp:txBody>
      <dsp:txXfrm>
        <a:off x="2547297" y="1424904"/>
        <a:ext cx="485294" cy="251263"/>
      </dsp:txXfrm>
    </dsp:sp>
    <dsp:sp modelId="{1F4EFED2-6D3F-4D5D-B8A9-514B3A7E9E82}">
      <dsp:nvSpPr>
        <dsp:cNvPr id="0" name=""/>
        <dsp:cNvSpPr/>
      </dsp:nvSpPr>
      <dsp:spPr>
        <a:xfrm>
          <a:off x="2614977" y="1624373"/>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110</a:t>
          </a:r>
          <a:endParaRPr lang="ru-RU" sz="500" kern="1200"/>
        </a:p>
      </dsp:txBody>
      <dsp:txXfrm>
        <a:off x="2614977" y="1624373"/>
        <a:ext cx="436764" cy="83754"/>
      </dsp:txXfrm>
    </dsp:sp>
    <dsp:sp modelId="{7A126F13-B8C7-407A-90E4-7403148ABF89}">
      <dsp:nvSpPr>
        <dsp:cNvPr id="0" name=""/>
        <dsp:cNvSpPr/>
      </dsp:nvSpPr>
      <dsp:spPr>
        <a:xfrm>
          <a:off x="2110547" y="1821443"/>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E(9)</a:t>
          </a:r>
          <a:endParaRPr lang="ru-RU" sz="1400" kern="1200"/>
        </a:p>
      </dsp:txBody>
      <dsp:txXfrm>
        <a:off x="2110547" y="1821443"/>
        <a:ext cx="485294" cy="251263"/>
      </dsp:txXfrm>
    </dsp:sp>
    <dsp:sp modelId="{EE122B38-9846-4941-80C6-E5AC24122554}">
      <dsp:nvSpPr>
        <dsp:cNvPr id="0" name=""/>
        <dsp:cNvSpPr/>
      </dsp:nvSpPr>
      <dsp:spPr>
        <a:xfrm>
          <a:off x="2211793" y="2014897"/>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1100</a:t>
          </a:r>
          <a:endParaRPr lang="ru-RU" sz="500" kern="1200"/>
        </a:p>
      </dsp:txBody>
      <dsp:txXfrm>
        <a:off x="2211793" y="2014897"/>
        <a:ext cx="436764" cy="83754"/>
      </dsp:txXfrm>
    </dsp:sp>
    <dsp:sp modelId="{D221055F-B433-4A5D-B6B3-EE643F2AD1FC}">
      <dsp:nvSpPr>
        <dsp:cNvPr id="0" name=""/>
        <dsp:cNvSpPr/>
      </dsp:nvSpPr>
      <dsp:spPr>
        <a:xfrm>
          <a:off x="2710065" y="1823094"/>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F(8)</a:t>
          </a:r>
          <a:endParaRPr lang="ru-RU" sz="1400" kern="1200"/>
        </a:p>
      </dsp:txBody>
      <dsp:txXfrm>
        <a:off x="2710065" y="1823094"/>
        <a:ext cx="485294" cy="251263"/>
      </dsp:txXfrm>
    </dsp:sp>
    <dsp:sp modelId="{7F83B15F-E403-45E1-B0A0-E98EA103F408}">
      <dsp:nvSpPr>
        <dsp:cNvPr id="0" name=""/>
        <dsp:cNvSpPr/>
      </dsp:nvSpPr>
      <dsp:spPr>
        <a:xfrm>
          <a:off x="2810506" y="2009648"/>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1101</a:t>
          </a:r>
          <a:endParaRPr lang="ru-RU" sz="500" kern="1200"/>
        </a:p>
      </dsp:txBody>
      <dsp:txXfrm>
        <a:off x="2810506" y="2009648"/>
        <a:ext cx="436764" cy="83754"/>
      </dsp:txXfrm>
    </dsp:sp>
    <dsp:sp modelId="{906A7CAA-C901-4AF5-B006-E60385391E51}">
      <dsp:nvSpPr>
        <dsp:cNvPr id="0" name=""/>
        <dsp:cNvSpPr/>
      </dsp:nvSpPr>
      <dsp:spPr>
        <a:xfrm>
          <a:off x="3809460" y="1425989"/>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9</a:t>
          </a:r>
          <a:endParaRPr lang="ru-RU" sz="1400" kern="1200"/>
        </a:p>
      </dsp:txBody>
      <dsp:txXfrm>
        <a:off x="3809460" y="1425989"/>
        <a:ext cx="485294" cy="251263"/>
      </dsp:txXfrm>
    </dsp:sp>
    <dsp:sp modelId="{295D046E-F58A-4717-9C36-E327904F3D62}">
      <dsp:nvSpPr>
        <dsp:cNvPr id="0" name=""/>
        <dsp:cNvSpPr/>
      </dsp:nvSpPr>
      <dsp:spPr>
        <a:xfrm>
          <a:off x="3897156" y="1628318"/>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111</a:t>
          </a:r>
          <a:endParaRPr lang="ru-RU" sz="500" kern="1200"/>
        </a:p>
      </dsp:txBody>
      <dsp:txXfrm>
        <a:off x="3897156" y="1628318"/>
        <a:ext cx="436764" cy="83754"/>
      </dsp:txXfrm>
    </dsp:sp>
    <dsp:sp modelId="{25D37419-BFDF-4DA3-9D69-F4FEC936CC51}">
      <dsp:nvSpPr>
        <dsp:cNvPr id="0" name=""/>
        <dsp:cNvSpPr/>
      </dsp:nvSpPr>
      <dsp:spPr>
        <a:xfrm>
          <a:off x="3339054" y="1821925"/>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G(8)</a:t>
          </a:r>
          <a:endParaRPr lang="ru-RU" sz="1400" kern="1200"/>
        </a:p>
      </dsp:txBody>
      <dsp:txXfrm>
        <a:off x="3339054" y="1821925"/>
        <a:ext cx="485294" cy="251263"/>
      </dsp:txXfrm>
    </dsp:sp>
    <dsp:sp modelId="{70FF1B73-C06D-418D-9D08-8465B2ED031B}">
      <dsp:nvSpPr>
        <dsp:cNvPr id="0" name=""/>
        <dsp:cNvSpPr/>
      </dsp:nvSpPr>
      <dsp:spPr>
        <a:xfrm>
          <a:off x="3431169" y="2006017"/>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1110</a:t>
          </a:r>
          <a:endParaRPr lang="ru-RU" sz="500" kern="1200"/>
        </a:p>
      </dsp:txBody>
      <dsp:txXfrm>
        <a:off x="3431169" y="2006017"/>
        <a:ext cx="436764" cy="83754"/>
      </dsp:txXfrm>
    </dsp:sp>
    <dsp:sp modelId="{963EC5A7-47C6-442B-B37F-597B1EEE10C2}">
      <dsp:nvSpPr>
        <dsp:cNvPr id="0" name=""/>
        <dsp:cNvSpPr/>
      </dsp:nvSpPr>
      <dsp:spPr>
        <a:xfrm>
          <a:off x="4207833" y="1822717"/>
          <a:ext cx="485294" cy="2512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35456" numCol="1" spcCol="1270" anchor="ctr" anchorCtr="0">
          <a:noAutofit/>
        </a:bodyPr>
        <a:lstStyle/>
        <a:p>
          <a:pPr marL="0" lvl="0" indent="0" algn="ctr" defTabSz="622300">
            <a:lnSpc>
              <a:spcPct val="90000"/>
            </a:lnSpc>
            <a:spcBef>
              <a:spcPct val="0"/>
            </a:spcBef>
            <a:spcAft>
              <a:spcPct val="35000"/>
            </a:spcAft>
            <a:buNone/>
          </a:pPr>
          <a:r>
            <a:rPr lang="en-US" sz="1400" kern="1200"/>
            <a:t>H(1)</a:t>
          </a:r>
          <a:endParaRPr lang="ru-RU" sz="1400" kern="1200"/>
        </a:p>
      </dsp:txBody>
      <dsp:txXfrm>
        <a:off x="4207833" y="1822717"/>
        <a:ext cx="485294" cy="251263"/>
      </dsp:txXfrm>
    </dsp:sp>
    <dsp:sp modelId="{B50D531D-9A23-4FF0-AB27-4F0FB7B8E74D}">
      <dsp:nvSpPr>
        <dsp:cNvPr id="0" name=""/>
        <dsp:cNvSpPr/>
      </dsp:nvSpPr>
      <dsp:spPr>
        <a:xfrm>
          <a:off x="4314421" y="2021534"/>
          <a:ext cx="436764" cy="8375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1111</a:t>
          </a:r>
          <a:endParaRPr lang="ru-RU" sz="500" kern="1200"/>
        </a:p>
      </dsp:txBody>
      <dsp:txXfrm>
        <a:off x="4314421" y="2021534"/>
        <a:ext cx="436764" cy="8375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4C77A-2043-C24C-9C54-902DA0D4D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Работа_Круглов_Георгий.dotx</Template>
  <TotalTime>102</TotalTime>
  <Pages>10</Pages>
  <Words>1214</Words>
  <Characters>6923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Круглов Георгий Николаевич</cp:lastModifiedBy>
  <cp:revision>6</cp:revision>
  <dcterms:created xsi:type="dcterms:W3CDTF">2020-10-07T15:52:00Z</dcterms:created>
  <dcterms:modified xsi:type="dcterms:W3CDTF">2020-10-11T13:41:00Z</dcterms:modified>
</cp:coreProperties>
</file>