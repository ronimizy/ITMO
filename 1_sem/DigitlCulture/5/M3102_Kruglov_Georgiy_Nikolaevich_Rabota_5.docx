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695" w:rsidRPr="007354F0" w:rsidRDefault="00C826E0" w:rsidP="007354F0">
      <w:pPr>
        <w:jc w:val="center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 xml:space="preserve">Министерство науки и образования </w:t>
      </w:r>
      <w:r w:rsidR="007354F0" w:rsidRPr="007354F0">
        <w:rPr>
          <w:rFonts w:ascii="Times New Roman" w:hAnsi="Times New Roman" w:cs="Times New Roman"/>
          <w:b/>
        </w:rPr>
        <w:t>Р</w:t>
      </w:r>
      <w:r w:rsidRPr="007354F0">
        <w:rPr>
          <w:rFonts w:ascii="Times New Roman" w:hAnsi="Times New Roman" w:cs="Times New Roman"/>
          <w:b/>
        </w:rPr>
        <w:t xml:space="preserve">оссийской </w:t>
      </w:r>
      <w:r w:rsidR="007354F0" w:rsidRPr="007354F0">
        <w:rPr>
          <w:rFonts w:ascii="Times New Roman" w:hAnsi="Times New Roman" w:cs="Times New Roman"/>
          <w:b/>
        </w:rPr>
        <w:t>Ф</w:t>
      </w:r>
      <w:r w:rsidRPr="007354F0">
        <w:rPr>
          <w:rFonts w:ascii="Times New Roman" w:hAnsi="Times New Roman" w:cs="Times New Roman"/>
          <w:b/>
        </w:rPr>
        <w:t>едерации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18"/>
        </w:rPr>
      </w:pPr>
      <w:r w:rsidRPr="007354F0">
        <w:rPr>
          <w:rFonts w:ascii="Times New Roman" w:hAnsi="Times New Roman" w:cs="Times New Roman"/>
          <w:sz w:val="18"/>
        </w:rPr>
        <w:t>ФЕДЕРАЛЬНОЕ ГОСУДАРСТВЕННОЕ АВТОНОМНОЕ ОБРАЗОВАТЕЛЬНОЕ УЧЕРЕЖДЕНИЕ ВЫСШЕГО ОБРАЗОВАНИЯ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>Национальный исследовательский университет ИТМО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b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7354F0">
        <w:rPr>
          <w:rFonts w:ascii="Times New Roman" w:hAnsi="Times New Roman" w:cs="Times New Roman"/>
          <w:sz w:val="20"/>
        </w:rPr>
        <w:t>Мегафакультет</w:t>
      </w:r>
      <w:proofErr w:type="spellEnd"/>
      <w:r w:rsidRPr="007354F0">
        <w:rPr>
          <w:rFonts w:ascii="Times New Roman" w:hAnsi="Times New Roman" w:cs="Times New Roman"/>
          <w:sz w:val="20"/>
        </w:rPr>
        <w:t xml:space="preserve"> трансляционных информационных технологий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  <w:r w:rsidRPr="007354F0">
        <w:rPr>
          <w:rFonts w:ascii="Times New Roman" w:hAnsi="Times New Roman" w:cs="Times New Roman"/>
          <w:sz w:val="20"/>
        </w:rPr>
        <w:t>Факультет информационных технологий и программирования</w:t>
      </w: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6"/>
        <w:rPr>
          <w:rFonts w:ascii="Times New Roman" w:hAnsi="Times New Roman" w:cs="Times New Roman"/>
          <w:sz w:val="20"/>
        </w:rPr>
      </w:pPr>
    </w:p>
    <w:p w:rsidR="007354F0" w:rsidRPr="0071484F" w:rsidRDefault="007354F0" w:rsidP="007354F0">
      <w:pPr>
        <w:pStyle w:val="a6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ЛАБОРАТОРНАЯ РАБОТА №</w:t>
      </w:r>
      <w:r w:rsidR="0071484F" w:rsidRPr="0071484F">
        <w:rPr>
          <w:rFonts w:ascii="Times New Roman" w:hAnsi="Times New Roman" w:cs="Times New Roman"/>
          <w:b/>
        </w:rPr>
        <w:t>5</w:t>
      </w:r>
    </w:p>
    <w:p w:rsidR="007354F0" w:rsidRPr="00D80756" w:rsidRDefault="007354F0" w:rsidP="007354F0">
      <w:pPr>
        <w:pStyle w:val="a6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По дисциплине ‹‹</w:t>
      </w:r>
      <w:r w:rsidR="00D80756" w:rsidRPr="00D80756">
        <w:rPr>
          <w:rFonts w:ascii="Times New Roman" w:hAnsi="Times New Roman" w:cs="Times New Roman"/>
          <w:b/>
        </w:rPr>
        <w:t>Введение в цифровую культуру и программирование</w:t>
      </w:r>
      <w:r w:rsidRPr="00D80756">
        <w:rPr>
          <w:rFonts w:ascii="Times New Roman" w:hAnsi="Times New Roman" w:cs="Times New Roman"/>
          <w:b/>
        </w:rPr>
        <w:t>››</w:t>
      </w:r>
    </w:p>
    <w:p w:rsidR="00FE20A6" w:rsidRPr="0071484F" w:rsidRDefault="0071484F" w:rsidP="00FE20A6">
      <w:pPr>
        <w:pStyle w:val="a6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Работа с графом</w:t>
      </w: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Default="00D80756" w:rsidP="007354F0">
      <w:pPr>
        <w:pStyle w:val="a6"/>
        <w:rPr>
          <w:rFonts w:ascii="Times New Roman" w:hAnsi="Times New Roman" w:cs="Times New Roman"/>
          <w:b/>
        </w:rPr>
      </w:pPr>
    </w:p>
    <w:p w:rsidR="00D80756" w:rsidRPr="00FE20A6" w:rsidRDefault="00D80756" w:rsidP="00D80756">
      <w:pPr>
        <w:pStyle w:val="a6"/>
        <w:jc w:val="right"/>
        <w:rPr>
          <w:rFonts w:ascii="Times New Roman" w:hAnsi="Times New Roman" w:cs="Times New Roman"/>
        </w:rPr>
      </w:pPr>
      <w:proofErr w:type="gramStart"/>
      <w:r w:rsidRPr="00D8075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 xml:space="preserve"> </w:t>
      </w:r>
      <w:r w:rsidRPr="00D80756">
        <w:rPr>
          <w:rFonts w:ascii="Times New Roman" w:hAnsi="Times New Roman" w:cs="Times New Roman"/>
        </w:rPr>
        <w:t xml:space="preserve"> </w:t>
      </w:r>
      <w:r w:rsidR="00FE20A6">
        <w:rPr>
          <w:rFonts w:ascii="Times New Roman" w:hAnsi="Times New Roman" w:cs="Times New Roman"/>
        </w:rPr>
        <w:t>Круглов</w:t>
      </w:r>
      <w:proofErr w:type="gramEnd"/>
      <w:r w:rsidR="00FE20A6">
        <w:rPr>
          <w:rFonts w:ascii="Times New Roman" w:hAnsi="Times New Roman" w:cs="Times New Roman"/>
        </w:rPr>
        <w:t xml:space="preserve"> Георгий Николаевич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</w:t>
      </w:r>
    </w:p>
    <w:p w:rsidR="00D80756" w:rsidRDefault="00D80756" w:rsidP="00D80756">
      <w:pPr>
        <w:pStyle w:val="a6"/>
        <w:rPr>
          <w:rFonts w:ascii="Times New Roman" w:hAnsi="Times New Roman" w:cs="Times New Roman"/>
          <w:b/>
        </w:rPr>
      </w:pPr>
    </w:p>
    <w:p w:rsidR="00D80756" w:rsidRP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</w:t>
      </w:r>
      <w:r w:rsidR="00D74DF3">
        <w:rPr>
          <w:rFonts w:ascii="Times New Roman" w:hAnsi="Times New Roman" w:cs="Times New Roman"/>
        </w:rPr>
        <w:t>ла</w:t>
      </w:r>
      <w:r w:rsidRPr="00D80756">
        <w:rPr>
          <w:rFonts w:ascii="Times New Roman" w:hAnsi="Times New Roman" w:cs="Times New Roman"/>
        </w:rPr>
        <w:t xml:space="preserve"> </w:t>
      </w:r>
      <w:proofErr w:type="spellStart"/>
      <w:r w:rsidR="00FE20A6">
        <w:rPr>
          <w:rFonts w:ascii="Times New Roman" w:hAnsi="Times New Roman" w:cs="Times New Roman"/>
        </w:rPr>
        <w:t>Страдина</w:t>
      </w:r>
      <w:proofErr w:type="spellEnd"/>
      <w:r w:rsidR="00FE20A6">
        <w:rPr>
          <w:rFonts w:ascii="Times New Roman" w:hAnsi="Times New Roman" w:cs="Times New Roman"/>
        </w:rPr>
        <w:t xml:space="preserve"> Марина Владимировна</w:t>
      </w:r>
    </w:p>
    <w:p w:rsidR="00D80756" w:rsidRP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                        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         </w:t>
      </w: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6"/>
        <w:jc w:val="right"/>
        <w:rPr>
          <w:rFonts w:ascii="Times New Roman" w:hAnsi="Times New Roman" w:cs="Times New Roman"/>
        </w:rPr>
      </w:pPr>
    </w:p>
    <w:p w:rsidR="005E39B4" w:rsidRDefault="00D80756" w:rsidP="00D80756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</w:t>
      </w:r>
      <w:r w:rsidR="00FE20A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г.</w:t>
      </w:r>
    </w:p>
    <w:p w:rsidR="0071484F" w:rsidRPr="0071484F" w:rsidRDefault="005E39B4" w:rsidP="00714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35FE" w:rsidRDefault="0071484F" w:rsidP="0071484F">
      <w:pPr>
        <w:pStyle w:val="11"/>
        <w:ind w:left="0"/>
        <w:jc w:val="left"/>
      </w:pPr>
      <w:r>
        <w:lastRenderedPageBreak/>
        <w:t>Номер варианта: 226</w:t>
      </w:r>
    </w:p>
    <w:p w:rsidR="0071484F" w:rsidRDefault="0071484F" w:rsidP="0071484F">
      <w:pPr>
        <w:pStyle w:val="af4"/>
        <w:spacing w:line="240" w:lineRule="auto"/>
        <w:jc w:val="left"/>
      </w:pPr>
      <w:r>
        <w:t>Всего рёбер: 2486</w:t>
      </w:r>
    </w:p>
    <w:p w:rsidR="0071484F" w:rsidRDefault="0071484F" w:rsidP="0071484F">
      <w:pPr>
        <w:pStyle w:val="af4"/>
        <w:spacing w:line="240" w:lineRule="auto"/>
        <w:jc w:val="left"/>
      </w:pPr>
      <w:r>
        <w:t>Всего изолированных вершин: 5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Их номера: 23 115 416 598 945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Наибольшая степень: 14</w:t>
      </w:r>
    </w:p>
    <w:p w:rsidR="0071484F" w:rsidRDefault="0071484F" w:rsidP="0071484F">
      <w:pPr>
        <w:pStyle w:val="af4"/>
        <w:spacing w:line="240" w:lineRule="auto"/>
        <w:jc w:val="left"/>
      </w:pPr>
      <w:proofErr w:type="gramStart"/>
      <w:r>
        <w:t>Номера вершин</w:t>
      </w:r>
      <w:proofErr w:type="gramEnd"/>
      <w:r>
        <w:t xml:space="preserve"> имеющих эту степень: 14 </w:t>
      </w:r>
    </w:p>
    <w:p w:rsidR="0071484F" w:rsidRPr="0071484F" w:rsidRDefault="0071484F" w:rsidP="0071484F">
      <w:pPr>
        <w:pStyle w:val="af4"/>
        <w:spacing w:line="240" w:lineRule="auto"/>
        <w:jc w:val="left"/>
      </w:pPr>
      <w:r>
        <w:t>Диаметр графа: 9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Наидлиннейший кратчайший путь: 771 822 204 516 590 240 874 144 681 69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>281</w:t>
      </w:r>
      <w:r>
        <w:t xml:space="preserve"> до</w:t>
      </w:r>
      <w:r w:rsidRPr="0071484F">
        <w:t xml:space="preserve"> 608</w:t>
      </w:r>
      <w:r>
        <w:t xml:space="preserve"> - 4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608 902 440 237 281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953 </w:t>
      </w:r>
      <w:r>
        <w:t xml:space="preserve">до </w:t>
      </w:r>
      <w:r w:rsidRPr="0071484F">
        <w:t>600</w:t>
      </w:r>
      <w:r>
        <w:t xml:space="preserve"> - 4</w:t>
      </w:r>
    </w:p>
    <w:p w:rsidR="0071484F" w:rsidRPr="00197809" w:rsidRDefault="0071484F" w:rsidP="0071484F">
      <w:pPr>
        <w:pStyle w:val="af4"/>
        <w:spacing w:line="240" w:lineRule="auto"/>
        <w:jc w:val="left"/>
      </w:pPr>
      <w:r>
        <w:t xml:space="preserve">Путь: </w:t>
      </w:r>
      <w:r w:rsidR="00197809" w:rsidRPr="00197809">
        <w:t>600 316 874 70 953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777 </w:t>
      </w:r>
      <w:r>
        <w:t xml:space="preserve">до </w:t>
      </w:r>
      <w:r w:rsidRPr="0071484F">
        <w:t>584</w:t>
      </w:r>
      <w:r>
        <w:t xml:space="preserve"> - 3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584 607 340 777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Количество рёбер после удаления: 2186</w:t>
      </w:r>
    </w:p>
    <w:p w:rsidR="0071484F" w:rsidRPr="006A34FE" w:rsidRDefault="0071484F" w:rsidP="0071484F">
      <w:pPr>
        <w:pStyle w:val="af4"/>
        <w:spacing w:line="240" w:lineRule="auto"/>
        <w:jc w:val="left"/>
      </w:pPr>
      <w:r>
        <w:t>Количество изолированных вершин: 6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Их номера: 23 115 244 416 598 945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>Наибольшая степень: 12</w:t>
      </w:r>
    </w:p>
    <w:p w:rsidR="0071484F" w:rsidRDefault="0071484F" w:rsidP="0071484F">
      <w:pPr>
        <w:pStyle w:val="af4"/>
        <w:spacing w:line="240" w:lineRule="auto"/>
        <w:jc w:val="left"/>
      </w:pPr>
      <w:proofErr w:type="gramStart"/>
      <w:r>
        <w:t>Номера вершин</w:t>
      </w:r>
      <w:proofErr w:type="gramEnd"/>
      <w:r>
        <w:t xml:space="preserve"> имеющих эту степень: 508 </w:t>
      </w:r>
    </w:p>
    <w:p w:rsidR="0071484F" w:rsidRDefault="0071484F" w:rsidP="0071484F">
      <w:pPr>
        <w:pStyle w:val="af4"/>
        <w:spacing w:line="240" w:lineRule="auto"/>
        <w:jc w:val="left"/>
      </w:pPr>
      <w:r>
        <w:t>Диаметр графа: 9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Наидлиннейший кратчайший </w:t>
      </w:r>
      <w:proofErr w:type="gramStart"/>
      <w:r>
        <w:t>путь :</w:t>
      </w:r>
      <w:proofErr w:type="gramEnd"/>
      <w:r>
        <w:t xml:space="preserve"> 411 4 928 689 122 264 440 11 999 66 </w:t>
      </w:r>
    </w:p>
    <w:p w:rsidR="0071484F" w:rsidRDefault="0071484F" w:rsidP="0071484F">
      <w:pPr>
        <w:pStyle w:val="af4"/>
        <w:spacing w:line="240" w:lineRule="auto"/>
        <w:jc w:val="left"/>
      </w:pP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>281</w:t>
      </w:r>
      <w:r>
        <w:t xml:space="preserve"> до</w:t>
      </w:r>
      <w:r w:rsidRPr="0071484F">
        <w:t xml:space="preserve"> 608</w:t>
      </w:r>
      <w:r>
        <w:t xml:space="preserve"> - 5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Путь: 608 109 763 834 269 281 </w:t>
      </w:r>
    </w:p>
    <w:p w:rsidR="0071484F" w:rsidRDefault="0071484F" w:rsidP="0071484F">
      <w:pPr>
        <w:pStyle w:val="af4"/>
        <w:spacing w:line="240" w:lineRule="auto"/>
        <w:jc w:val="left"/>
      </w:pPr>
      <w:r>
        <w:t xml:space="preserve">Расстояние от </w:t>
      </w:r>
      <w:r w:rsidRPr="0071484F">
        <w:t xml:space="preserve">953 </w:t>
      </w:r>
      <w:r>
        <w:t xml:space="preserve">до </w:t>
      </w:r>
      <w:r w:rsidRPr="0071484F">
        <w:t>600</w:t>
      </w:r>
      <w:r>
        <w:t xml:space="preserve"> - </w:t>
      </w:r>
      <w:r w:rsidR="00197809">
        <w:t>5</w:t>
      </w:r>
    </w:p>
    <w:p w:rsidR="0071484F" w:rsidRPr="00197809" w:rsidRDefault="0071484F" w:rsidP="0071484F">
      <w:pPr>
        <w:pStyle w:val="af4"/>
        <w:spacing w:line="240" w:lineRule="auto"/>
        <w:jc w:val="left"/>
        <w:rPr>
          <w:lang w:val="en-US"/>
        </w:rPr>
      </w:pPr>
      <w:r>
        <w:t>Путь</w:t>
      </w:r>
      <w:r w:rsidRPr="00197809">
        <w:rPr>
          <w:lang w:val="en-US"/>
        </w:rPr>
        <w:t xml:space="preserve">: </w:t>
      </w:r>
      <w:r w:rsidR="00197809" w:rsidRPr="00197809">
        <w:rPr>
          <w:lang w:val="en-US"/>
        </w:rPr>
        <w:t>600 57 894 686 229 274 953</w:t>
      </w:r>
    </w:p>
    <w:p w:rsidR="0071484F" w:rsidRPr="00197809" w:rsidRDefault="0071484F" w:rsidP="0071484F">
      <w:pPr>
        <w:pStyle w:val="af4"/>
        <w:spacing w:line="240" w:lineRule="auto"/>
        <w:jc w:val="left"/>
        <w:rPr>
          <w:lang w:val="en-US"/>
        </w:rPr>
      </w:pPr>
      <w:r>
        <w:t>Расстояние</w:t>
      </w:r>
      <w:r w:rsidRPr="00197809">
        <w:rPr>
          <w:lang w:val="en-US"/>
        </w:rPr>
        <w:t xml:space="preserve"> </w:t>
      </w:r>
      <w:r>
        <w:t>от</w:t>
      </w:r>
      <w:r w:rsidRPr="00197809">
        <w:rPr>
          <w:lang w:val="en-US"/>
        </w:rPr>
        <w:t xml:space="preserve"> 777 </w:t>
      </w:r>
      <w:r>
        <w:t>до</w:t>
      </w:r>
      <w:r w:rsidRPr="00197809">
        <w:rPr>
          <w:lang w:val="en-US"/>
        </w:rPr>
        <w:t xml:space="preserve"> 584 - 6</w:t>
      </w:r>
    </w:p>
    <w:p w:rsidR="0071484F" w:rsidRPr="00197809" w:rsidRDefault="0071484F" w:rsidP="0071484F">
      <w:pPr>
        <w:pStyle w:val="af4"/>
        <w:spacing w:line="240" w:lineRule="auto"/>
        <w:jc w:val="left"/>
        <w:rPr>
          <w:lang w:val="en-US"/>
        </w:rPr>
      </w:pPr>
      <w:r>
        <w:t>Путь</w:t>
      </w:r>
      <w:r w:rsidRPr="00197809">
        <w:rPr>
          <w:lang w:val="en-US"/>
        </w:rPr>
        <w:t>: 584 597 719 284 705 975 777</w:t>
      </w:r>
    </w:p>
    <w:p w:rsidR="0071484F" w:rsidRPr="00197809" w:rsidRDefault="0071484F">
      <w:pPr>
        <w:rPr>
          <w:rFonts w:ascii="Строгий" w:hAnsi="Строгий"/>
          <w:sz w:val="24"/>
          <w:lang w:val="en-US"/>
        </w:rPr>
      </w:pPr>
      <w:r w:rsidRPr="00197809">
        <w:rPr>
          <w:lang w:val="en-US"/>
        </w:rPr>
        <w:br w:type="page"/>
      </w:r>
    </w:p>
    <w:p w:rsidR="00197809" w:rsidRPr="00197809" w:rsidRDefault="00197809" w:rsidP="00197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&lt;queue&gt;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&lt;set&gt;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&lt;algorithm&gt;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INF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1e9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&gt; graph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&gt;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pair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 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&gt; degree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visited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previous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visited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&amp;destination : 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(destination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+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978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queue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q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q.push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q.empty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observed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q.front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q.pop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 = 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observed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q.push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(destination)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978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way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while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!=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previous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sync_with_stdio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cin.tie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cout.tie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freopen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degree.emplace_back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push_back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push_back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рёбер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Изолированные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isolated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isolated.push_back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изолированных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&amp;node : isolated)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наибольшей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степенью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Наибольшая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имеющих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эту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(length &gt;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length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diameter 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diameter)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diameter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j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графа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diameter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way(vertex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608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953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777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584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1978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set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deleted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874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deleted.insert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607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graph)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deleting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deleted.find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(deleting)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(deleting %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iterator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i.erase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Пересчёт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degree.emplace_back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graph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рёбер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удаления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edgesCount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Изолированные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degree)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deleted.find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iterator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deleted.end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isolated.push_back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isolated.begin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isolated.end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изолированных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isolated.size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isolated)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наибольшей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степенью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Наибольшая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Номера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имеющих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эту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степень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&amp;node : degree)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degree.back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19780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Компоненты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(!visited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(length &gt;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maxLength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length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visited.clear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dist.resize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bfs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diameter 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-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978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diameter) {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diameter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=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j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графа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diameter </w:t>
      </w:r>
      <w:r w:rsidRPr="001978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78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way(vertex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281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608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13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953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14</w:t>
      </w:r>
      <w:r w:rsidRPr="001978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way(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777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78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584</w:t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78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78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71484F" w:rsidRPr="00197809" w:rsidRDefault="0071484F" w:rsidP="00197809">
      <w:pPr>
        <w:pStyle w:val="af4"/>
        <w:spacing w:line="240" w:lineRule="auto"/>
        <w:ind w:firstLine="0"/>
        <w:jc w:val="left"/>
      </w:pPr>
    </w:p>
    <w:sectPr w:rsidR="0071484F" w:rsidRPr="00197809" w:rsidSect="00FE20A6">
      <w:headerReference w:type="default" r:id="rId8"/>
      <w:footerReference w:type="even" r:id="rId9"/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6314" w:rsidRDefault="00396314" w:rsidP="00FE20A6">
      <w:pPr>
        <w:spacing w:after="0" w:line="240" w:lineRule="auto"/>
      </w:pPr>
      <w:r>
        <w:separator/>
      </w:r>
    </w:p>
  </w:endnote>
  <w:endnote w:type="continuationSeparator" w:id="0">
    <w:p w:rsidR="00396314" w:rsidRDefault="00396314" w:rsidP="00FE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Строгий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40326258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71484F" w:rsidRDefault="0071484F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71484F" w:rsidRDefault="0071484F" w:rsidP="00FE20A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-182381185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71484F" w:rsidRDefault="0071484F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71484F" w:rsidRDefault="0071484F" w:rsidP="00FE20A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6314" w:rsidRDefault="00396314" w:rsidP="00FE20A6">
      <w:pPr>
        <w:spacing w:after="0" w:line="240" w:lineRule="auto"/>
      </w:pPr>
      <w:r>
        <w:separator/>
      </w:r>
    </w:p>
  </w:footnote>
  <w:footnote w:type="continuationSeparator" w:id="0">
    <w:p w:rsidR="00396314" w:rsidRDefault="00396314" w:rsidP="00FE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484F" w:rsidRDefault="0071484F" w:rsidP="001F7E6E">
    <w:pPr>
      <w:pStyle w:val="ae"/>
      <w:jc w:val="center"/>
    </w:pPr>
    <w:r>
      <w:t>Работа с графом</w:t>
    </w:r>
  </w:p>
  <w:p w:rsidR="0071484F" w:rsidRDefault="0071484F" w:rsidP="0071484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1DC1"/>
    <w:multiLevelType w:val="hybridMultilevel"/>
    <w:tmpl w:val="C9D0B64C"/>
    <w:lvl w:ilvl="0" w:tplc="EAF8C8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61104E"/>
    <w:multiLevelType w:val="hybridMultilevel"/>
    <w:tmpl w:val="50C4F5B8"/>
    <w:lvl w:ilvl="0" w:tplc="C28282B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CFC"/>
    <w:multiLevelType w:val="hybridMultilevel"/>
    <w:tmpl w:val="498E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F"/>
    <w:rsid w:val="00003695"/>
    <w:rsid w:val="00016ADF"/>
    <w:rsid w:val="000351D4"/>
    <w:rsid w:val="000372B5"/>
    <w:rsid w:val="0009640A"/>
    <w:rsid w:val="001540F5"/>
    <w:rsid w:val="00155C04"/>
    <w:rsid w:val="00197809"/>
    <w:rsid w:val="001A65F8"/>
    <w:rsid w:val="001F56D4"/>
    <w:rsid w:val="001F7E6E"/>
    <w:rsid w:val="0021516C"/>
    <w:rsid w:val="002D430C"/>
    <w:rsid w:val="00396314"/>
    <w:rsid w:val="00503469"/>
    <w:rsid w:val="00510722"/>
    <w:rsid w:val="005360A6"/>
    <w:rsid w:val="0054292E"/>
    <w:rsid w:val="005E39B4"/>
    <w:rsid w:val="00640FEE"/>
    <w:rsid w:val="006A34FE"/>
    <w:rsid w:val="006B1912"/>
    <w:rsid w:val="0071484F"/>
    <w:rsid w:val="007354F0"/>
    <w:rsid w:val="007547BB"/>
    <w:rsid w:val="007835FE"/>
    <w:rsid w:val="007C2DD0"/>
    <w:rsid w:val="007F2001"/>
    <w:rsid w:val="0086297C"/>
    <w:rsid w:val="00876AE3"/>
    <w:rsid w:val="00932671"/>
    <w:rsid w:val="009C0689"/>
    <w:rsid w:val="009E24D4"/>
    <w:rsid w:val="009E715A"/>
    <w:rsid w:val="00A508E3"/>
    <w:rsid w:val="00C826E0"/>
    <w:rsid w:val="00D517C1"/>
    <w:rsid w:val="00D721BD"/>
    <w:rsid w:val="00D74DF3"/>
    <w:rsid w:val="00D80756"/>
    <w:rsid w:val="00DA4A94"/>
    <w:rsid w:val="00DC4962"/>
    <w:rsid w:val="00DF7BF6"/>
    <w:rsid w:val="00E14A1F"/>
    <w:rsid w:val="00E77C84"/>
    <w:rsid w:val="00EC0F24"/>
    <w:rsid w:val="00F73663"/>
    <w:rsid w:val="00F83929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E4D8"/>
  <w15:chartTrackingRefBased/>
  <w15:docId w15:val="{851145BC-DF20-8941-8DEF-915D7E4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86297C"/>
  </w:style>
  <w:style w:type="paragraph" w:styleId="1">
    <w:name w:val="heading 1"/>
    <w:basedOn w:val="a1"/>
    <w:next w:val="a1"/>
    <w:link w:val="10"/>
    <w:uiPriority w:val="9"/>
    <w:semiHidden/>
    <w:qFormat/>
    <w:rsid w:val="00FE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qFormat/>
    <w:rsid w:val="00FE2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E2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2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semiHidden/>
    <w:qFormat/>
    <w:rsid w:val="00003695"/>
    <w:pPr>
      <w:ind w:left="720"/>
      <w:contextualSpacing/>
    </w:pPr>
  </w:style>
  <w:style w:type="paragraph" w:customStyle="1" w:styleId="11">
    <w:name w:val="Заголовок 1  уровня"/>
    <w:basedOn w:val="a5"/>
    <w:qFormat/>
    <w:rsid w:val="005E39B4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1">
    <w:name w:val="Заголовок 2 уровня"/>
    <w:basedOn w:val="11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1"/>
    <w:qFormat/>
    <w:rsid w:val="0009640A"/>
    <w:rPr>
      <w:b w:val="0"/>
      <w:i/>
    </w:rPr>
  </w:style>
  <w:style w:type="paragraph" w:styleId="a6">
    <w:name w:val="Body Text"/>
    <w:basedOn w:val="a1"/>
    <w:link w:val="a7"/>
    <w:uiPriority w:val="99"/>
    <w:rsid w:val="007354F0"/>
    <w:pPr>
      <w:jc w:val="center"/>
    </w:pPr>
  </w:style>
  <w:style w:type="character" w:customStyle="1" w:styleId="a7">
    <w:name w:val="Основной текст Знак"/>
    <w:basedOn w:val="a2"/>
    <w:link w:val="a6"/>
    <w:uiPriority w:val="99"/>
    <w:rsid w:val="007354F0"/>
  </w:style>
  <w:style w:type="paragraph" w:customStyle="1" w:styleId="a8">
    <w:name w:val="Определение"/>
    <w:basedOn w:val="a1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9">
    <w:name w:val="Примечание"/>
    <w:basedOn w:val="a8"/>
    <w:qFormat/>
    <w:rsid w:val="0086297C"/>
    <w:pPr>
      <w:spacing w:line="240" w:lineRule="auto"/>
    </w:pPr>
    <w:rPr>
      <w:sz w:val="20"/>
    </w:rPr>
  </w:style>
  <w:style w:type="paragraph" w:customStyle="1" w:styleId="aa">
    <w:name w:val="Название таблицы"/>
    <w:basedOn w:val="a8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b">
    <w:name w:val="Название рисунка"/>
    <w:basedOn w:val="aa"/>
    <w:qFormat/>
    <w:rsid w:val="0086297C"/>
    <w:pPr>
      <w:jc w:val="center"/>
    </w:pPr>
  </w:style>
  <w:style w:type="paragraph" w:customStyle="1" w:styleId="12">
    <w:name w:val="Стиль1"/>
    <w:basedOn w:val="aa"/>
    <w:semiHidden/>
    <w:rsid w:val="0086297C"/>
    <w:pPr>
      <w:spacing w:before="120" w:after="240"/>
      <w:ind w:left="1418" w:hanging="1418"/>
    </w:pPr>
    <w:rPr>
      <w:sz w:val="24"/>
    </w:rPr>
  </w:style>
  <w:style w:type="paragraph" w:styleId="a0">
    <w:name w:val="List"/>
    <w:basedOn w:val="a1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sz w:val="24"/>
    </w:rPr>
  </w:style>
  <w:style w:type="paragraph" w:customStyle="1" w:styleId="ac">
    <w:name w:val="Колонтитул"/>
    <w:basedOn w:val="a0"/>
    <w:qFormat/>
    <w:rsid w:val="00C826E0"/>
    <w:pPr>
      <w:jc w:val="center"/>
    </w:pPr>
    <w:rPr>
      <w:sz w:val="22"/>
    </w:rPr>
  </w:style>
  <w:style w:type="paragraph" w:customStyle="1" w:styleId="ad">
    <w:name w:val="Формула"/>
    <w:basedOn w:val="a1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paragraph" w:styleId="ae">
    <w:name w:val="header"/>
    <w:basedOn w:val="a1"/>
    <w:link w:val="af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FE20A6"/>
  </w:style>
  <w:style w:type="paragraph" w:styleId="af0">
    <w:name w:val="footer"/>
    <w:basedOn w:val="a1"/>
    <w:link w:val="af1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FE20A6"/>
  </w:style>
  <w:style w:type="character" w:styleId="af2">
    <w:name w:val="page number"/>
    <w:basedOn w:val="a2"/>
    <w:uiPriority w:val="99"/>
    <w:semiHidden/>
    <w:unhideWhenUsed/>
    <w:rsid w:val="00FE20A6"/>
  </w:style>
  <w:style w:type="character" w:customStyle="1" w:styleId="10">
    <w:name w:val="Заголовок 1 Знак"/>
    <w:basedOn w:val="a2"/>
    <w:link w:val="1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E2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FE2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1"/>
    <w:next w:val="a1"/>
    <w:autoRedefine/>
    <w:uiPriority w:val="39"/>
    <w:unhideWhenUsed/>
    <w:rsid w:val="005E39B4"/>
    <w:pPr>
      <w:spacing w:after="100"/>
      <w:ind w:left="220"/>
    </w:pPr>
  </w:style>
  <w:style w:type="paragraph" w:styleId="13">
    <w:name w:val="toc 1"/>
    <w:basedOn w:val="a1"/>
    <w:next w:val="a1"/>
    <w:autoRedefine/>
    <w:uiPriority w:val="39"/>
    <w:unhideWhenUsed/>
    <w:rsid w:val="005E39B4"/>
    <w:pPr>
      <w:spacing w:after="100"/>
    </w:pPr>
  </w:style>
  <w:style w:type="character" w:styleId="af3">
    <w:name w:val="Hyperlink"/>
    <w:basedOn w:val="a2"/>
    <w:uiPriority w:val="99"/>
    <w:unhideWhenUsed/>
    <w:rsid w:val="005E39B4"/>
    <w:rPr>
      <w:color w:val="0563C1" w:themeColor="hyperlink"/>
      <w:u w:val="single"/>
    </w:rPr>
  </w:style>
  <w:style w:type="paragraph" w:customStyle="1" w:styleId="af4">
    <w:name w:val="Основной"/>
    <w:qFormat/>
    <w:rsid w:val="005E39B4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">
    <w:name w:val="Списки"/>
    <w:qFormat/>
    <w:rsid w:val="005E39B4"/>
    <w:pPr>
      <w:numPr>
        <w:numId w:val="4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character" w:styleId="af5">
    <w:name w:val="Intense Emphasis"/>
    <w:basedOn w:val="a2"/>
    <w:uiPriority w:val="21"/>
    <w:rsid w:val="001540F5"/>
    <w:rPr>
      <w:i/>
      <w:iCs/>
      <w:color w:val="5B9BD5" w:themeColor="accent1"/>
    </w:rPr>
  </w:style>
  <w:style w:type="table" w:styleId="af6">
    <w:name w:val="Table Grid"/>
    <w:basedOn w:val="a3"/>
    <w:uiPriority w:val="39"/>
    <w:rsid w:val="0015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DC4962"/>
    <w:rPr>
      <w:color w:val="808080"/>
    </w:rPr>
  </w:style>
  <w:style w:type="paragraph" w:customStyle="1" w:styleId="3-">
    <w:name w:val="Заголовок 3-го уровня"/>
    <w:qFormat/>
    <w:rsid w:val="00DA4A94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1F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F7E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6A34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6A34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4C77A-2043-C24C-9C54-902DA0D4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2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5</cp:revision>
  <cp:lastPrinted>2020-12-15T20:27:00Z</cp:lastPrinted>
  <dcterms:created xsi:type="dcterms:W3CDTF">2020-12-15T20:27:00Z</dcterms:created>
  <dcterms:modified xsi:type="dcterms:W3CDTF">2020-12-22T13:08:00Z</dcterms:modified>
</cp:coreProperties>
</file>