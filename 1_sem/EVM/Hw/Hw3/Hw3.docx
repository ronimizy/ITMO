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372B5" w:rsidRDefault="009167A4" w:rsidP="009167A4">
      <w:pPr>
        <w:pStyle w:val="11"/>
      </w:pPr>
      <w:r>
        <w:t>Домашнее задание №</w:t>
      </w:r>
      <w:r w:rsidR="00744DB6">
        <w:t>3</w:t>
      </w:r>
      <w:r>
        <w:t>:</w:t>
      </w:r>
    </w:p>
    <w:p w:rsidR="00744DB6" w:rsidRPr="00744DB6" w:rsidRDefault="009167A4" w:rsidP="00744DB6">
      <w:pPr>
        <w:ind w:firstLine="708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 w:rsidRPr="00744DB6">
        <w:rPr>
          <w:rFonts w:ascii="Times New Roman" w:hAnsi="Times New Roman" w:cs="Times New Roman"/>
        </w:rPr>
        <w:t xml:space="preserve">Цель </w:t>
      </w:r>
      <w:proofErr w:type="gramStart"/>
      <w:r w:rsidRPr="00744DB6">
        <w:rPr>
          <w:rFonts w:ascii="Times New Roman" w:hAnsi="Times New Roman" w:cs="Times New Roman"/>
        </w:rPr>
        <w:t xml:space="preserve">задания: </w:t>
      </w:r>
      <w:r w:rsidR="00744DB6" w:rsidRPr="00744DB6">
        <w:rPr>
          <w:rFonts w:ascii="Times New Roman" w:hAnsi="Times New Roman" w:cs="Times New Roman"/>
        </w:rPr>
        <w:t xml:space="preserve"> </w:t>
      </w:r>
      <w:r w:rsidR="00744DB6" w:rsidRPr="00744DB6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Написать</w:t>
      </w:r>
      <w:proofErr w:type="gramEnd"/>
      <w:r w:rsidR="00744DB6" w:rsidRPr="00744DB6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 xml:space="preserve"> комплекс программ, обеспечивающий обмен данными с ВУ в</w:t>
      </w:r>
    </w:p>
    <w:p w:rsidR="00744DB6" w:rsidRPr="00744DB6" w:rsidRDefault="00744DB6" w:rsidP="00744D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 w:rsidRPr="00744DB6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режиме прерывания программы. Основная программа должна наращивать на 1</w:t>
      </w:r>
    </w:p>
    <w:p w:rsidR="00744DB6" w:rsidRPr="00744DB6" w:rsidRDefault="00744DB6" w:rsidP="00744D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 w:rsidRPr="00744DB6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(начиная с 0) содержимое (обозначим его буквой Х) какой-либо ячейки памяти. Цикл</w:t>
      </w:r>
    </w:p>
    <w:p w:rsidR="00744DB6" w:rsidRPr="00744DB6" w:rsidRDefault="00744DB6" w:rsidP="00744D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 w:rsidRPr="00744DB6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для наращивания Х не должен содержать более трех команд. Вывод всегда</w:t>
      </w:r>
    </w:p>
    <w:p w:rsidR="00744DB6" w:rsidRPr="00744DB6" w:rsidRDefault="00744DB6" w:rsidP="00744D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 w:rsidRPr="00744DB6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осуществляется на ВУ-3 в асинхронном режиме. Выводится только восемь младших</w:t>
      </w:r>
    </w:p>
    <w:p w:rsidR="00744DB6" w:rsidRDefault="00744DB6" w:rsidP="00744DB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  <w:r w:rsidRPr="00744DB6"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  <w:t>разрядов результата.</w:t>
      </w:r>
    </w:p>
    <w:p w:rsidR="00744DB6" w:rsidRPr="00744DB6" w:rsidRDefault="00744DB6" w:rsidP="00744DB6">
      <w:pPr>
        <w:spacing w:after="0" w:line="240" w:lineRule="auto"/>
        <w:rPr>
          <w:lang w:val="en-US"/>
        </w:rPr>
      </w:pPr>
    </w:p>
    <w:tbl>
      <w:tblPr>
        <w:tblW w:w="4128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D6D6D6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830"/>
        <w:gridCol w:w="638"/>
        <w:gridCol w:w="1435"/>
        <w:gridCol w:w="5275"/>
      </w:tblGrid>
      <w:tr w:rsidR="00744DB6" w:rsidRPr="00744DB6" w:rsidTr="00744DB6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44DB6" w:rsidRPr="00744DB6" w:rsidRDefault="00744DB6" w:rsidP="00744DB6">
            <w:pPr>
              <w:spacing w:after="0" w:line="240" w:lineRule="auto"/>
              <w:jc w:val="center"/>
              <w:rPr>
                <w:rFonts w:ascii="-webkit-standard" w:eastAsia="Times New Roman" w:hAnsi="-webkit-standard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44DB6">
              <w:rPr>
                <w:rFonts w:ascii="-webkit-standard" w:eastAsia="Times New Roman" w:hAnsi="-webkit-standard" w:cs="Times New Roman"/>
                <w:b/>
                <w:bCs/>
                <w:color w:val="000000"/>
                <w:sz w:val="24"/>
                <w:szCs w:val="24"/>
                <w:lang w:eastAsia="ru-RU"/>
              </w:rPr>
              <w:t>Номер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44DB6" w:rsidRPr="00744DB6" w:rsidRDefault="00744DB6" w:rsidP="00744DB6">
            <w:pPr>
              <w:spacing w:after="0" w:line="240" w:lineRule="auto"/>
              <w:jc w:val="center"/>
              <w:rPr>
                <w:rFonts w:ascii="-webkit-standard" w:eastAsia="Times New Roman" w:hAnsi="-webkit-standard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44DB6">
              <w:rPr>
                <w:rFonts w:ascii="-webkit-standard" w:eastAsia="Times New Roman" w:hAnsi="-webkit-standard" w:cs="Times New Roman"/>
                <w:b/>
                <w:bCs/>
                <w:color w:val="000000"/>
                <w:sz w:val="24"/>
                <w:szCs w:val="24"/>
                <w:lang w:eastAsia="ru-RU"/>
              </w:rPr>
              <w:t>Код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44DB6" w:rsidRPr="00744DB6" w:rsidRDefault="00744DB6" w:rsidP="00744DB6">
            <w:pPr>
              <w:spacing w:after="0" w:line="240" w:lineRule="auto"/>
              <w:jc w:val="center"/>
              <w:rPr>
                <w:rFonts w:ascii="-webkit-standard" w:eastAsia="Times New Roman" w:hAnsi="-webkit-standard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44DB6">
              <w:rPr>
                <w:rFonts w:ascii="-webkit-standard" w:eastAsia="Times New Roman" w:hAnsi="-webkit-standard" w:cs="Times New Roman"/>
                <w:b/>
                <w:bCs/>
                <w:color w:val="000000"/>
                <w:sz w:val="24"/>
                <w:szCs w:val="24"/>
                <w:lang w:eastAsia="ru-RU"/>
              </w:rPr>
              <w:t>Мнемоника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:rsidR="00744DB6" w:rsidRPr="00744DB6" w:rsidRDefault="00744DB6" w:rsidP="00744DB6">
            <w:pPr>
              <w:spacing w:after="0" w:line="240" w:lineRule="auto"/>
              <w:jc w:val="center"/>
              <w:rPr>
                <w:rFonts w:ascii="-webkit-standard" w:eastAsia="Times New Roman" w:hAnsi="-webkit-standard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44DB6">
              <w:rPr>
                <w:rFonts w:ascii="-webkit-standard" w:eastAsia="Times New Roman" w:hAnsi="-webkit-standard" w:cs="Times New Roman"/>
                <w:b/>
                <w:bCs/>
                <w:color w:val="000000"/>
                <w:sz w:val="24"/>
                <w:szCs w:val="24"/>
                <w:lang w:eastAsia="ru-RU"/>
              </w:rPr>
              <w:t>Описание</w:t>
            </w:r>
          </w:p>
        </w:tc>
      </w:tr>
      <w:tr w:rsidR="00744DB6" w:rsidRPr="00744DB6" w:rsidTr="00744DB6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744DB6" w:rsidRPr="00744DB6" w:rsidRDefault="00744DB6" w:rsidP="00744DB6">
            <w:pPr>
              <w:spacing w:after="0" w:line="240" w:lineRule="auto"/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</w:pPr>
            <w:r w:rsidRPr="00744DB6"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  <w:t>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744DB6" w:rsidRPr="00744DB6" w:rsidRDefault="00744DB6" w:rsidP="00744DB6">
            <w:pPr>
              <w:spacing w:after="0" w:line="240" w:lineRule="auto"/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</w:pPr>
            <w:r w:rsidRPr="00744DB6"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744DB6" w:rsidRPr="00744DB6" w:rsidRDefault="00744DB6" w:rsidP="00744DB6">
            <w:pPr>
              <w:spacing w:after="0" w:line="240" w:lineRule="auto"/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</w:pPr>
            <w:r w:rsidRPr="00744DB6"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  <w:t>ISZ 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744DB6" w:rsidRPr="00744DB6" w:rsidRDefault="00744DB6" w:rsidP="00744DB6">
            <w:pPr>
              <w:spacing w:after="0" w:line="240" w:lineRule="auto"/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</w:pPr>
            <w:r w:rsidRPr="00744DB6"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  <w:t>[000] + 1 –&gt; 000; IF [000] ≥ 0 THEN [CK] + 1 –&gt; CK</w:t>
            </w:r>
          </w:p>
        </w:tc>
      </w:tr>
      <w:tr w:rsidR="00744DB6" w:rsidRPr="00744DB6" w:rsidTr="00744DB6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744DB6" w:rsidRPr="00744DB6" w:rsidRDefault="00744DB6" w:rsidP="00744DB6">
            <w:pPr>
              <w:spacing w:after="0" w:line="240" w:lineRule="auto"/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</w:pPr>
            <w:r w:rsidRPr="00744DB6"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  <w:t>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744DB6" w:rsidRPr="00744DB6" w:rsidRDefault="00744DB6" w:rsidP="00744DB6">
            <w:pPr>
              <w:spacing w:after="0" w:line="240" w:lineRule="auto"/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</w:pPr>
            <w:r w:rsidRPr="00744DB6"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  <w:t>E101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744DB6" w:rsidRPr="00744DB6" w:rsidRDefault="00744DB6" w:rsidP="00744DB6">
            <w:pPr>
              <w:spacing w:after="0" w:line="240" w:lineRule="auto"/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</w:pPr>
            <w:r w:rsidRPr="00744DB6"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  <w:t>TSF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744DB6" w:rsidRPr="00744DB6" w:rsidRDefault="00744DB6" w:rsidP="00744DB6">
            <w:pPr>
              <w:spacing w:after="0" w:line="240" w:lineRule="auto"/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val="en-US" w:eastAsia="ru-RU"/>
              </w:rPr>
            </w:pPr>
            <w:r w:rsidRPr="00744DB6"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val="en-US" w:eastAsia="ru-RU"/>
              </w:rPr>
              <w:t xml:space="preserve">IF </w:t>
            </w:r>
            <w:r w:rsidRPr="00744DB6"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  <w:t>ВУ</w:t>
            </w:r>
            <w:r w:rsidRPr="00744DB6"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val="en-US" w:eastAsia="ru-RU"/>
              </w:rPr>
              <w:t>-1 == 1 THEN [CK] + 1 –&gt; CK</w:t>
            </w:r>
          </w:p>
        </w:tc>
      </w:tr>
      <w:tr w:rsidR="00744DB6" w:rsidRPr="00744DB6" w:rsidTr="00744DB6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744DB6" w:rsidRPr="00744DB6" w:rsidRDefault="00744DB6" w:rsidP="00744DB6">
            <w:pPr>
              <w:spacing w:after="0" w:line="240" w:lineRule="auto"/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</w:pPr>
            <w:r w:rsidRPr="00744DB6"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  <w:t>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744DB6" w:rsidRPr="00744DB6" w:rsidRDefault="00744DB6" w:rsidP="00744DB6">
            <w:pPr>
              <w:spacing w:after="0" w:line="240" w:lineRule="auto"/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</w:pPr>
            <w:r w:rsidRPr="00744DB6"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  <w:t>C004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744DB6" w:rsidRPr="00744DB6" w:rsidRDefault="00744DB6" w:rsidP="00744DB6">
            <w:pPr>
              <w:spacing w:after="0" w:line="240" w:lineRule="auto"/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</w:pPr>
            <w:r w:rsidRPr="00744DB6"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  <w:t>BR 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744DB6" w:rsidRPr="00744DB6" w:rsidRDefault="00744DB6" w:rsidP="00744DB6">
            <w:pPr>
              <w:spacing w:after="0" w:line="240" w:lineRule="auto"/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</w:pPr>
            <w:r w:rsidRPr="00744DB6"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  <w:t>004 –&gt; CK</w:t>
            </w:r>
          </w:p>
        </w:tc>
      </w:tr>
      <w:tr w:rsidR="00744DB6" w:rsidRPr="00744DB6" w:rsidTr="00744DB6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744DB6" w:rsidRPr="00744DB6" w:rsidRDefault="00744DB6" w:rsidP="00744DB6">
            <w:pPr>
              <w:spacing w:after="0" w:line="240" w:lineRule="auto"/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</w:pPr>
            <w:r w:rsidRPr="00744DB6"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  <w:t>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744DB6" w:rsidRPr="00744DB6" w:rsidRDefault="00744DB6" w:rsidP="00744DB6">
            <w:pPr>
              <w:spacing w:after="0" w:line="240" w:lineRule="auto"/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</w:pPr>
            <w:r w:rsidRPr="00744DB6"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  <w:t>C00A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744DB6" w:rsidRPr="00744DB6" w:rsidRDefault="00744DB6" w:rsidP="00744DB6">
            <w:pPr>
              <w:spacing w:after="0" w:line="240" w:lineRule="auto"/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</w:pPr>
            <w:r w:rsidRPr="00744DB6"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  <w:t>BR 00A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744DB6" w:rsidRPr="00744DB6" w:rsidRDefault="00744DB6" w:rsidP="00744DB6">
            <w:pPr>
              <w:spacing w:after="0" w:line="240" w:lineRule="auto"/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</w:pPr>
            <w:r w:rsidRPr="00744DB6"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  <w:t>00A –&gt; CK</w:t>
            </w:r>
          </w:p>
        </w:tc>
      </w:tr>
      <w:tr w:rsidR="00744DB6" w:rsidRPr="00744DB6" w:rsidTr="00744DB6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744DB6" w:rsidRPr="00744DB6" w:rsidRDefault="00744DB6" w:rsidP="00744DB6">
            <w:pPr>
              <w:spacing w:after="0" w:line="240" w:lineRule="auto"/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</w:pPr>
            <w:r w:rsidRPr="00744DB6"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  <w:t>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744DB6" w:rsidRPr="00744DB6" w:rsidRDefault="00744DB6" w:rsidP="00744DB6">
            <w:pPr>
              <w:spacing w:after="0" w:line="240" w:lineRule="auto"/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</w:pPr>
            <w:r w:rsidRPr="00744DB6"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  <w:t>E102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744DB6" w:rsidRPr="00744DB6" w:rsidRDefault="00744DB6" w:rsidP="00744DB6">
            <w:pPr>
              <w:spacing w:after="0" w:line="240" w:lineRule="auto"/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</w:pPr>
            <w:r w:rsidRPr="00744DB6"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  <w:t>TSF 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744DB6" w:rsidRPr="00744DB6" w:rsidRDefault="00744DB6" w:rsidP="00744DB6">
            <w:pPr>
              <w:spacing w:after="0" w:line="240" w:lineRule="auto"/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val="en-US" w:eastAsia="ru-RU"/>
              </w:rPr>
            </w:pPr>
            <w:r w:rsidRPr="00744DB6"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val="en-US" w:eastAsia="ru-RU"/>
              </w:rPr>
              <w:t xml:space="preserve">IF </w:t>
            </w:r>
            <w:r w:rsidRPr="00744DB6"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  <w:t>ВУ</w:t>
            </w:r>
            <w:r w:rsidRPr="00744DB6"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val="en-US" w:eastAsia="ru-RU"/>
              </w:rPr>
              <w:t>-2 == 1 THEN [CK] + 1 –&gt; CK</w:t>
            </w:r>
          </w:p>
        </w:tc>
      </w:tr>
      <w:tr w:rsidR="00744DB6" w:rsidRPr="00744DB6" w:rsidTr="00744DB6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744DB6" w:rsidRPr="00744DB6" w:rsidRDefault="00744DB6" w:rsidP="00744DB6">
            <w:pPr>
              <w:spacing w:after="0" w:line="240" w:lineRule="auto"/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</w:pPr>
            <w:r w:rsidRPr="00744DB6"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  <w:t>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744DB6" w:rsidRPr="00744DB6" w:rsidRDefault="00744DB6" w:rsidP="00744DB6">
            <w:pPr>
              <w:spacing w:after="0" w:line="240" w:lineRule="auto"/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</w:pPr>
            <w:r w:rsidRPr="00744DB6"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  <w:t>C018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744DB6" w:rsidRPr="00744DB6" w:rsidRDefault="00744DB6" w:rsidP="00744DB6">
            <w:pPr>
              <w:spacing w:after="0" w:line="240" w:lineRule="auto"/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</w:pPr>
            <w:r w:rsidRPr="00744DB6"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  <w:t>BR 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744DB6" w:rsidRPr="00744DB6" w:rsidRDefault="00744DB6" w:rsidP="00744DB6">
            <w:pPr>
              <w:spacing w:after="0" w:line="240" w:lineRule="auto"/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</w:pPr>
            <w:r w:rsidRPr="00744DB6"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  <w:t>018 –&gt; CK</w:t>
            </w:r>
          </w:p>
        </w:tc>
      </w:tr>
      <w:tr w:rsidR="00744DB6" w:rsidRPr="00744DB6" w:rsidTr="00744DB6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744DB6" w:rsidRPr="00744DB6" w:rsidRDefault="00744DB6" w:rsidP="00744DB6">
            <w:pPr>
              <w:spacing w:after="0" w:line="240" w:lineRule="auto"/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</w:pPr>
            <w:r w:rsidRPr="00744DB6"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  <w:t>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744DB6" w:rsidRPr="00744DB6" w:rsidRDefault="00744DB6" w:rsidP="00744DB6">
            <w:pPr>
              <w:spacing w:after="0" w:line="240" w:lineRule="auto"/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</w:pPr>
            <w:r w:rsidRPr="00744DB6"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  <w:t>F700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744DB6" w:rsidRPr="00744DB6" w:rsidRDefault="00744DB6" w:rsidP="00744DB6">
            <w:pPr>
              <w:spacing w:after="0" w:line="240" w:lineRule="auto"/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</w:pPr>
            <w:r w:rsidRPr="00744DB6"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  <w:t>ROR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744DB6" w:rsidRPr="00744DB6" w:rsidRDefault="00744DB6" w:rsidP="00744DB6">
            <w:pPr>
              <w:spacing w:after="0" w:line="240" w:lineRule="auto"/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</w:pPr>
            <w:r w:rsidRPr="00744DB6"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  <w:t>[A</w:t>
            </w:r>
            <w:proofErr w:type="gramStart"/>
            <w:r w:rsidRPr="00744DB6"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  <w:t>] &gt;</w:t>
            </w:r>
            <w:proofErr w:type="gramEnd"/>
            <w:r w:rsidRPr="00744DB6"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  <w:t>&gt; 1; A(0) –&gt; C; [C] –&gt; A(15)</w:t>
            </w:r>
          </w:p>
        </w:tc>
      </w:tr>
      <w:tr w:rsidR="00744DB6" w:rsidRPr="00744DB6" w:rsidTr="00744DB6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744DB6" w:rsidRPr="00744DB6" w:rsidRDefault="00744DB6" w:rsidP="00744DB6">
            <w:pPr>
              <w:spacing w:after="0" w:line="240" w:lineRule="auto"/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</w:pPr>
            <w:r w:rsidRPr="00744DB6"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  <w:t>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744DB6" w:rsidRPr="00744DB6" w:rsidRDefault="00744DB6" w:rsidP="00744DB6">
            <w:pPr>
              <w:spacing w:after="0" w:line="240" w:lineRule="auto"/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</w:pPr>
            <w:r w:rsidRPr="00744DB6"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  <w:t>401D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744DB6" w:rsidRPr="00744DB6" w:rsidRDefault="00744DB6" w:rsidP="00744DB6">
            <w:pPr>
              <w:spacing w:after="0" w:line="240" w:lineRule="auto"/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</w:pPr>
            <w:r w:rsidRPr="00744DB6"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  <w:t>ADD 01D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744DB6" w:rsidRPr="00744DB6" w:rsidRDefault="00744DB6" w:rsidP="00744DB6">
            <w:pPr>
              <w:spacing w:after="0" w:line="240" w:lineRule="auto"/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</w:pPr>
            <w:r w:rsidRPr="00744DB6"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  <w:t>[A] + [01D] –&gt; A</w:t>
            </w:r>
          </w:p>
        </w:tc>
      </w:tr>
      <w:tr w:rsidR="00744DB6" w:rsidRPr="00744DB6" w:rsidTr="00744DB6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744DB6" w:rsidRPr="00744DB6" w:rsidRDefault="00744DB6" w:rsidP="00744DB6">
            <w:pPr>
              <w:spacing w:after="0" w:line="240" w:lineRule="auto"/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</w:pPr>
            <w:r w:rsidRPr="00744DB6"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  <w:t>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744DB6" w:rsidRPr="00744DB6" w:rsidRDefault="00744DB6" w:rsidP="00744DB6">
            <w:pPr>
              <w:spacing w:after="0" w:line="240" w:lineRule="auto"/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</w:pPr>
            <w:r w:rsidRPr="00744DB6"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  <w:t>E303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744DB6" w:rsidRPr="00744DB6" w:rsidRDefault="00744DB6" w:rsidP="00744DB6">
            <w:pPr>
              <w:spacing w:after="0" w:line="240" w:lineRule="auto"/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</w:pPr>
            <w:r w:rsidRPr="00744DB6"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  <w:t>OUT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744DB6" w:rsidRPr="00744DB6" w:rsidRDefault="00744DB6" w:rsidP="00744DB6">
            <w:pPr>
              <w:spacing w:after="0" w:line="240" w:lineRule="auto"/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</w:pPr>
            <w:r w:rsidRPr="00744DB6"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  <w:t>[A] –&gt; [ВУ-3]</w:t>
            </w:r>
          </w:p>
        </w:tc>
      </w:tr>
      <w:tr w:rsidR="00744DB6" w:rsidRPr="00744DB6" w:rsidTr="00744DB6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744DB6" w:rsidRPr="00744DB6" w:rsidRDefault="00744DB6" w:rsidP="00744DB6">
            <w:pPr>
              <w:spacing w:after="0" w:line="240" w:lineRule="auto"/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</w:pPr>
            <w:r w:rsidRPr="00744DB6"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  <w:t>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744DB6" w:rsidRPr="00744DB6" w:rsidRDefault="00744DB6" w:rsidP="00744DB6">
            <w:pPr>
              <w:spacing w:after="0" w:line="240" w:lineRule="auto"/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</w:pPr>
            <w:r w:rsidRPr="00744DB6"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  <w:t>C015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744DB6" w:rsidRPr="00744DB6" w:rsidRDefault="00744DB6" w:rsidP="00744DB6">
            <w:pPr>
              <w:spacing w:after="0" w:line="240" w:lineRule="auto"/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</w:pPr>
            <w:r w:rsidRPr="00744DB6"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  <w:t>BR 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744DB6" w:rsidRPr="00744DB6" w:rsidRDefault="00744DB6" w:rsidP="00744DB6">
            <w:pPr>
              <w:spacing w:after="0" w:line="240" w:lineRule="auto"/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</w:pPr>
            <w:r w:rsidRPr="00744DB6"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  <w:t>015 –&gt; CK</w:t>
            </w:r>
          </w:p>
        </w:tc>
      </w:tr>
      <w:tr w:rsidR="00744DB6" w:rsidRPr="00744DB6" w:rsidTr="00744DB6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744DB6" w:rsidRPr="00744DB6" w:rsidRDefault="00744DB6" w:rsidP="00744DB6">
            <w:pPr>
              <w:spacing w:after="0" w:line="240" w:lineRule="auto"/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</w:pPr>
            <w:r w:rsidRPr="00744DB6"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  <w:t>00A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744DB6" w:rsidRPr="00744DB6" w:rsidRDefault="00744DB6" w:rsidP="00744DB6">
            <w:pPr>
              <w:spacing w:after="0" w:line="240" w:lineRule="auto"/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</w:pPr>
            <w:r w:rsidRPr="00744DB6"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  <w:t>4014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744DB6" w:rsidRPr="00744DB6" w:rsidRDefault="00744DB6" w:rsidP="00744DB6">
            <w:pPr>
              <w:spacing w:after="0" w:line="240" w:lineRule="auto"/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</w:pPr>
            <w:r w:rsidRPr="00744DB6"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  <w:t>ADD 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744DB6" w:rsidRPr="00744DB6" w:rsidRDefault="00744DB6" w:rsidP="00744DB6">
            <w:pPr>
              <w:spacing w:after="0" w:line="240" w:lineRule="auto"/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</w:pPr>
            <w:r w:rsidRPr="00744DB6"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  <w:t>[A] + [014] –&gt; A</w:t>
            </w:r>
          </w:p>
        </w:tc>
      </w:tr>
      <w:tr w:rsidR="00744DB6" w:rsidRPr="00744DB6" w:rsidTr="00744DB6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744DB6" w:rsidRPr="00744DB6" w:rsidRDefault="00744DB6" w:rsidP="00744DB6">
            <w:pPr>
              <w:spacing w:after="0" w:line="240" w:lineRule="auto"/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</w:pPr>
            <w:r w:rsidRPr="00744DB6"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  <w:t>00B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744DB6" w:rsidRPr="00744DB6" w:rsidRDefault="00744DB6" w:rsidP="00744DB6">
            <w:pPr>
              <w:spacing w:after="0" w:line="240" w:lineRule="auto"/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</w:pPr>
            <w:r w:rsidRPr="00744DB6"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  <w:t>4014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744DB6" w:rsidRPr="00744DB6" w:rsidRDefault="00744DB6" w:rsidP="00744DB6">
            <w:pPr>
              <w:spacing w:after="0" w:line="240" w:lineRule="auto"/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</w:pPr>
            <w:r w:rsidRPr="00744DB6"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  <w:t>ADD 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744DB6" w:rsidRPr="00744DB6" w:rsidRDefault="00744DB6" w:rsidP="00744DB6">
            <w:pPr>
              <w:spacing w:after="0" w:line="240" w:lineRule="auto"/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</w:pPr>
            <w:r w:rsidRPr="00744DB6"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  <w:t>[A] + [014] –&gt; A</w:t>
            </w:r>
          </w:p>
        </w:tc>
      </w:tr>
      <w:tr w:rsidR="00744DB6" w:rsidRPr="00744DB6" w:rsidTr="00744DB6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744DB6" w:rsidRPr="00744DB6" w:rsidRDefault="00744DB6" w:rsidP="00744DB6">
            <w:pPr>
              <w:spacing w:after="0" w:line="240" w:lineRule="auto"/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</w:pPr>
            <w:r w:rsidRPr="00744DB6"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  <w:t>00C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744DB6" w:rsidRPr="00744DB6" w:rsidRDefault="00744DB6" w:rsidP="00744DB6">
            <w:pPr>
              <w:spacing w:after="0" w:line="240" w:lineRule="auto"/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</w:pPr>
            <w:r w:rsidRPr="00744DB6"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  <w:t>4014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744DB6" w:rsidRPr="00744DB6" w:rsidRDefault="00744DB6" w:rsidP="00744DB6">
            <w:pPr>
              <w:spacing w:after="0" w:line="240" w:lineRule="auto"/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</w:pPr>
            <w:r w:rsidRPr="00744DB6"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  <w:t>ADD 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744DB6" w:rsidRPr="00744DB6" w:rsidRDefault="00744DB6" w:rsidP="00744DB6">
            <w:pPr>
              <w:spacing w:after="0" w:line="240" w:lineRule="auto"/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</w:pPr>
            <w:r w:rsidRPr="00744DB6"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  <w:t>[A] + [014] –&gt; A</w:t>
            </w:r>
          </w:p>
        </w:tc>
      </w:tr>
      <w:tr w:rsidR="00744DB6" w:rsidRPr="00744DB6" w:rsidTr="00744DB6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744DB6" w:rsidRPr="00744DB6" w:rsidRDefault="00744DB6" w:rsidP="00744DB6">
            <w:pPr>
              <w:spacing w:after="0" w:line="240" w:lineRule="auto"/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</w:pPr>
            <w:r w:rsidRPr="00744DB6"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  <w:t>00D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744DB6" w:rsidRPr="00744DB6" w:rsidRDefault="00744DB6" w:rsidP="00744DB6">
            <w:pPr>
              <w:spacing w:after="0" w:line="240" w:lineRule="auto"/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</w:pPr>
            <w:r w:rsidRPr="00744DB6"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  <w:t>4014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744DB6" w:rsidRPr="00744DB6" w:rsidRDefault="00744DB6" w:rsidP="00744DB6">
            <w:pPr>
              <w:spacing w:after="0" w:line="240" w:lineRule="auto"/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</w:pPr>
            <w:r w:rsidRPr="00744DB6"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  <w:t>ADD 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744DB6" w:rsidRPr="00744DB6" w:rsidRDefault="00744DB6" w:rsidP="00744DB6">
            <w:pPr>
              <w:spacing w:after="0" w:line="240" w:lineRule="auto"/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</w:pPr>
            <w:r w:rsidRPr="00744DB6"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  <w:t>[A] + [014] –&gt; A</w:t>
            </w:r>
          </w:p>
        </w:tc>
      </w:tr>
      <w:tr w:rsidR="00744DB6" w:rsidRPr="00744DB6" w:rsidTr="00744DB6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744DB6" w:rsidRPr="00744DB6" w:rsidRDefault="00744DB6" w:rsidP="00744DB6">
            <w:pPr>
              <w:spacing w:after="0" w:line="240" w:lineRule="auto"/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</w:pPr>
            <w:r w:rsidRPr="00744DB6"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  <w:t>00E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744DB6" w:rsidRPr="00744DB6" w:rsidRDefault="00744DB6" w:rsidP="00744DB6">
            <w:pPr>
              <w:spacing w:after="0" w:line="240" w:lineRule="auto"/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</w:pPr>
            <w:r w:rsidRPr="00744DB6"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  <w:t>F700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744DB6" w:rsidRPr="00744DB6" w:rsidRDefault="00744DB6" w:rsidP="00744DB6">
            <w:pPr>
              <w:spacing w:after="0" w:line="240" w:lineRule="auto"/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</w:pPr>
            <w:r w:rsidRPr="00744DB6"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  <w:t>ROR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744DB6" w:rsidRPr="00744DB6" w:rsidRDefault="00744DB6" w:rsidP="00744DB6">
            <w:pPr>
              <w:spacing w:after="0" w:line="240" w:lineRule="auto"/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</w:pPr>
            <w:r w:rsidRPr="00744DB6"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  <w:t>[A</w:t>
            </w:r>
            <w:proofErr w:type="gramStart"/>
            <w:r w:rsidRPr="00744DB6"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  <w:t>] &gt;</w:t>
            </w:r>
            <w:proofErr w:type="gramEnd"/>
            <w:r w:rsidRPr="00744DB6"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  <w:t>&gt; 1; A(0) –&gt; C; [C] –&gt; A(15)</w:t>
            </w:r>
          </w:p>
        </w:tc>
      </w:tr>
      <w:tr w:rsidR="00744DB6" w:rsidRPr="00744DB6" w:rsidTr="00744DB6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744DB6" w:rsidRPr="00744DB6" w:rsidRDefault="00744DB6" w:rsidP="00744DB6">
            <w:pPr>
              <w:spacing w:after="0" w:line="240" w:lineRule="auto"/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</w:pPr>
            <w:r w:rsidRPr="00744DB6"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  <w:t>00F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744DB6" w:rsidRPr="00744DB6" w:rsidRDefault="00744DB6" w:rsidP="00744DB6">
            <w:pPr>
              <w:spacing w:after="0" w:line="240" w:lineRule="auto"/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</w:pPr>
            <w:r w:rsidRPr="00744DB6"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  <w:t>F400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744DB6" w:rsidRPr="00744DB6" w:rsidRDefault="00744DB6" w:rsidP="00744DB6">
            <w:pPr>
              <w:spacing w:after="0" w:line="240" w:lineRule="auto"/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</w:pPr>
            <w:r w:rsidRPr="00744DB6"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  <w:t>CMA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744DB6" w:rsidRPr="00744DB6" w:rsidRDefault="00744DB6" w:rsidP="00744DB6">
            <w:pPr>
              <w:spacing w:after="0" w:line="240" w:lineRule="auto"/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</w:pPr>
            <w:r w:rsidRPr="00744DB6"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  <w:t>~[A] –&gt; A</w:t>
            </w:r>
          </w:p>
        </w:tc>
      </w:tr>
      <w:tr w:rsidR="00744DB6" w:rsidRPr="00744DB6" w:rsidTr="00744DB6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744DB6" w:rsidRPr="00744DB6" w:rsidRDefault="00744DB6" w:rsidP="00744DB6">
            <w:pPr>
              <w:spacing w:after="0" w:line="240" w:lineRule="auto"/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</w:pPr>
            <w:r w:rsidRPr="00744DB6"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  <w:t>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744DB6" w:rsidRPr="00744DB6" w:rsidRDefault="00744DB6" w:rsidP="00744DB6">
            <w:pPr>
              <w:spacing w:after="0" w:line="240" w:lineRule="auto"/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</w:pPr>
            <w:r w:rsidRPr="00744DB6"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744DB6" w:rsidRPr="00744DB6" w:rsidRDefault="00744DB6" w:rsidP="00744DB6">
            <w:pPr>
              <w:spacing w:after="0" w:line="240" w:lineRule="auto"/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</w:pPr>
            <w:r w:rsidRPr="00744DB6"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  <w:t>INC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744DB6" w:rsidRPr="00744DB6" w:rsidRDefault="00744DB6" w:rsidP="00744DB6">
            <w:pPr>
              <w:spacing w:after="0" w:line="240" w:lineRule="auto"/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</w:pPr>
            <w:r w:rsidRPr="00744DB6"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  <w:t>[A] + 1 –&gt; A</w:t>
            </w:r>
          </w:p>
        </w:tc>
      </w:tr>
      <w:tr w:rsidR="00744DB6" w:rsidRPr="00744DB6" w:rsidTr="00744DB6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744DB6" w:rsidRPr="00744DB6" w:rsidRDefault="00744DB6" w:rsidP="00744DB6">
            <w:pPr>
              <w:spacing w:after="0" w:line="240" w:lineRule="auto"/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</w:pPr>
            <w:r w:rsidRPr="00744DB6"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  <w:t>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744DB6" w:rsidRPr="00744DB6" w:rsidRDefault="00744DB6" w:rsidP="00744DB6">
            <w:pPr>
              <w:spacing w:after="0" w:line="240" w:lineRule="auto"/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</w:pPr>
            <w:r w:rsidRPr="00744DB6"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  <w:t>E303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744DB6" w:rsidRPr="00744DB6" w:rsidRDefault="00744DB6" w:rsidP="00744DB6">
            <w:pPr>
              <w:spacing w:after="0" w:line="240" w:lineRule="auto"/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</w:pPr>
            <w:r w:rsidRPr="00744DB6"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  <w:t>OUT 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744DB6" w:rsidRPr="00744DB6" w:rsidRDefault="00744DB6" w:rsidP="00744DB6">
            <w:pPr>
              <w:spacing w:after="0" w:line="240" w:lineRule="auto"/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</w:pPr>
            <w:r w:rsidRPr="00744DB6"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  <w:t>[A] –&gt; [ВУ-3]</w:t>
            </w:r>
          </w:p>
        </w:tc>
      </w:tr>
      <w:tr w:rsidR="00744DB6" w:rsidRPr="00744DB6" w:rsidTr="00744DB6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744DB6" w:rsidRPr="00744DB6" w:rsidRDefault="00744DB6" w:rsidP="00744DB6">
            <w:pPr>
              <w:spacing w:after="0" w:line="240" w:lineRule="auto"/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</w:pPr>
            <w:r w:rsidRPr="00744DB6"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  <w:t>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744DB6" w:rsidRPr="00744DB6" w:rsidRDefault="00744DB6" w:rsidP="00744DB6">
            <w:pPr>
              <w:spacing w:after="0" w:line="240" w:lineRule="auto"/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</w:pPr>
            <w:r w:rsidRPr="00744DB6"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  <w:t>C015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744DB6" w:rsidRPr="00744DB6" w:rsidRDefault="00744DB6" w:rsidP="00744DB6">
            <w:pPr>
              <w:spacing w:after="0" w:line="240" w:lineRule="auto"/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</w:pPr>
            <w:r w:rsidRPr="00744DB6"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  <w:t>BR 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744DB6" w:rsidRPr="00744DB6" w:rsidRDefault="00744DB6" w:rsidP="00744DB6">
            <w:pPr>
              <w:spacing w:after="0" w:line="240" w:lineRule="auto"/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</w:pPr>
            <w:r w:rsidRPr="00744DB6"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  <w:t>015 –&gt; CK</w:t>
            </w:r>
          </w:p>
        </w:tc>
      </w:tr>
      <w:tr w:rsidR="00744DB6" w:rsidRPr="00744DB6" w:rsidTr="00744DB6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744DB6" w:rsidRPr="00744DB6" w:rsidRDefault="00744DB6" w:rsidP="00744DB6">
            <w:pPr>
              <w:spacing w:after="0" w:line="240" w:lineRule="auto"/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</w:pPr>
            <w:r w:rsidRPr="00744DB6"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  <w:t>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744DB6" w:rsidRPr="00744DB6" w:rsidRDefault="00744DB6" w:rsidP="00744DB6">
            <w:pPr>
              <w:spacing w:after="0" w:line="240" w:lineRule="auto"/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</w:pPr>
            <w:r w:rsidRPr="00744DB6"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744DB6" w:rsidRPr="00744DB6" w:rsidRDefault="00744DB6" w:rsidP="00744DB6">
            <w:pPr>
              <w:spacing w:after="0" w:line="240" w:lineRule="auto"/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</w:pPr>
            <w:r w:rsidRPr="00744DB6"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  <w:t>ISZ 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744DB6" w:rsidRPr="00744DB6" w:rsidRDefault="00744DB6" w:rsidP="00744DB6">
            <w:pPr>
              <w:spacing w:after="0" w:line="240" w:lineRule="auto"/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</w:pPr>
            <w:r w:rsidRPr="00744DB6"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  <w:t>[000] + 1 –&gt; 000; IF [000] ≥ 0 THEN [CK] + 1 –&gt; CK</w:t>
            </w:r>
          </w:p>
        </w:tc>
      </w:tr>
      <w:tr w:rsidR="00744DB6" w:rsidRPr="00744DB6" w:rsidTr="00744DB6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744DB6" w:rsidRPr="00744DB6" w:rsidRDefault="00744DB6" w:rsidP="00744DB6">
            <w:pPr>
              <w:spacing w:after="0" w:line="240" w:lineRule="auto"/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</w:pPr>
            <w:r w:rsidRPr="00744DB6"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  <w:t>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744DB6" w:rsidRPr="00744DB6" w:rsidRDefault="00744DB6" w:rsidP="00744DB6">
            <w:pPr>
              <w:spacing w:after="0" w:line="240" w:lineRule="auto"/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</w:pPr>
            <w:r w:rsidRPr="00744DB6"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  <w:t>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744DB6" w:rsidRPr="00744DB6" w:rsidRDefault="00744DB6" w:rsidP="00744DB6">
            <w:pPr>
              <w:spacing w:after="0" w:line="240" w:lineRule="auto"/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</w:pPr>
            <w:r w:rsidRPr="00744DB6"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  <w:t>ISZ 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744DB6" w:rsidRPr="00744DB6" w:rsidRDefault="00744DB6" w:rsidP="00744DB6">
            <w:pPr>
              <w:spacing w:after="0" w:line="240" w:lineRule="auto"/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</w:pPr>
            <w:r w:rsidRPr="00744DB6"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  <w:t>[000] + 1 –&gt; 000; IF [000] ≥ 0 THEN [CK] + 1 –&gt; CK</w:t>
            </w:r>
          </w:p>
        </w:tc>
      </w:tr>
      <w:tr w:rsidR="00744DB6" w:rsidRPr="00744DB6" w:rsidTr="00744DB6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744DB6" w:rsidRPr="00744DB6" w:rsidRDefault="00744DB6" w:rsidP="00744DB6">
            <w:pPr>
              <w:spacing w:after="0" w:line="240" w:lineRule="auto"/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</w:pPr>
            <w:r w:rsidRPr="00744DB6"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  <w:t>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744DB6" w:rsidRPr="00744DB6" w:rsidRDefault="00744DB6" w:rsidP="00744DB6">
            <w:pPr>
              <w:spacing w:after="0" w:line="240" w:lineRule="auto"/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</w:pPr>
            <w:r w:rsidRPr="00744DB6"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  <w:t>FA00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744DB6" w:rsidRPr="00744DB6" w:rsidRDefault="00744DB6" w:rsidP="00744DB6">
            <w:pPr>
              <w:spacing w:after="0" w:line="240" w:lineRule="auto"/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</w:pPr>
            <w:r w:rsidRPr="00744DB6"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  <w:t>EI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744DB6" w:rsidRPr="00744DB6" w:rsidRDefault="00744DB6" w:rsidP="00744DB6">
            <w:pPr>
              <w:spacing w:after="0" w:line="240" w:lineRule="auto"/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</w:pPr>
            <w:r w:rsidRPr="00744DB6"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  <w:t xml:space="preserve">1 –&gt; </w:t>
            </w:r>
            <w:proofErr w:type="gramStart"/>
            <w:r w:rsidRPr="00744DB6"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  <w:t>РС(</w:t>
            </w:r>
            <w:proofErr w:type="gramEnd"/>
            <w:r w:rsidRPr="00744DB6"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  <w:t>4)</w:t>
            </w:r>
          </w:p>
        </w:tc>
      </w:tr>
      <w:tr w:rsidR="00744DB6" w:rsidRPr="00744DB6" w:rsidTr="00744DB6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744DB6" w:rsidRPr="00744DB6" w:rsidRDefault="00744DB6" w:rsidP="00744DB6">
            <w:pPr>
              <w:spacing w:after="0" w:line="240" w:lineRule="auto"/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</w:pPr>
            <w:r w:rsidRPr="00744DB6"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  <w:t>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744DB6" w:rsidRPr="00744DB6" w:rsidRDefault="00744DB6" w:rsidP="00744DB6">
            <w:pPr>
              <w:spacing w:after="0" w:line="240" w:lineRule="auto"/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</w:pPr>
            <w:r w:rsidRPr="00744DB6"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  <w:t>F200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744DB6" w:rsidRPr="00744DB6" w:rsidRDefault="00744DB6" w:rsidP="00744DB6">
            <w:pPr>
              <w:spacing w:after="0" w:line="240" w:lineRule="auto"/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</w:pPr>
            <w:r w:rsidRPr="00744DB6"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  <w:t>CLA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744DB6" w:rsidRPr="00744DB6" w:rsidRDefault="00744DB6" w:rsidP="00744DB6">
            <w:pPr>
              <w:spacing w:after="0" w:line="240" w:lineRule="auto"/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</w:pPr>
            <w:r w:rsidRPr="00744DB6"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  <w:t>0 –&gt; A</w:t>
            </w:r>
          </w:p>
        </w:tc>
      </w:tr>
      <w:tr w:rsidR="00744DB6" w:rsidRPr="00744DB6" w:rsidTr="00744DB6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744DB6" w:rsidRPr="00744DB6" w:rsidRDefault="00744DB6" w:rsidP="00744DB6">
            <w:pPr>
              <w:spacing w:after="0" w:line="240" w:lineRule="auto"/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</w:pPr>
            <w:r w:rsidRPr="00744DB6"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  <w:t>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744DB6" w:rsidRPr="00744DB6" w:rsidRDefault="00744DB6" w:rsidP="00744DB6">
            <w:pPr>
              <w:spacing w:after="0" w:line="240" w:lineRule="auto"/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</w:pPr>
            <w:r w:rsidRPr="00744DB6"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  <w:t>4014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744DB6" w:rsidRPr="00744DB6" w:rsidRDefault="00744DB6" w:rsidP="00744DB6">
            <w:pPr>
              <w:spacing w:after="0" w:line="240" w:lineRule="auto"/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</w:pPr>
            <w:r w:rsidRPr="00744DB6"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  <w:t>ADD 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744DB6" w:rsidRPr="00744DB6" w:rsidRDefault="00744DB6" w:rsidP="00744DB6">
            <w:pPr>
              <w:spacing w:after="0" w:line="240" w:lineRule="auto"/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</w:pPr>
            <w:r w:rsidRPr="00744DB6"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  <w:t>[A] + [014] –&gt; A</w:t>
            </w:r>
          </w:p>
        </w:tc>
      </w:tr>
      <w:tr w:rsidR="00744DB6" w:rsidRPr="00744DB6" w:rsidTr="00744DB6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744DB6" w:rsidRPr="00744DB6" w:rsidRDefault="00744DB6" w:rsidP="00744DB6">
            <w:pPr>
              <w:spacing w:after="0" w:line="240" w:lineRule="auto"/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</w:pPr>
            <w:r w:rsidRPr="00744DB6"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  <w:t>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744DB6" w:rsidRPr="00744DB6" w:rsidRDefault="00744DB6" w:rsidP="00744DB6">
            <w:pPr>
              <w:spacing w:after="0" w:line="240" w:lineRule="auto"/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</w:pPr>
            <w:r w:rsidRPr="00744DB6"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  <w:t>F800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744DB6" w:rsidRPr="00744DB6" w:rsidRDefault="00744DB6" w:rsidP="00744DB6">
            <w:pPr>
              <w:spacing w:after="0" w:line="240" w:lineRule="auto"/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</w:pPr>
            <w:r w:rsidRPr="00744DB6"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  <w:t>INC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744DB6" w:rsidRPr="00744DB6" w:rsidRDefault="00744DB6" w:rsidP="00744DB6">
            <w:pPr>
              <w:spacing w:after="0" w:line="240" w:lineRule="auto"/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</w:pPr>
            <w:r w:rsidRPr="00744DB6"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  <w:t>[A] + 1 –&gt; A</w:t>
            </w:r>
          </w:p>
        </w:tc>
      </w:tr>
      <w:tr w:rsidR="00744DB6" w:rsidRPr="00744DB6" w:rsidTr="00744DB6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744DB6" w:rsidRPr="00744DB6" w:rsidRDefault="00744DB6" w:rsidP="00744DB6">
            <w:pPr>
              <w:spacing w:after="0" w:line="240" w:lineRule="auto"/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</w:pPr>
            <w:r w:rsidRPr="00744DB6"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  <w:t>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744DB6" w:rsidRPr="00744DB6" w:rsidRDefault="00744DB6" w:rsidP="00744DB6">
            <w:pPr>
              <w:spacing w:after="0" w:line="240" w:lineRule="auto"/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</w:pPr>
            <w:r w:rsidRPr="00744DB6"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  <w:t>3014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744DB6" w:rsidRPr="00744DB6" w:rsidRDefault="00744DB6" w:rsidP="00744DB6">
            <w:pPr>
              <w:spacing w:after="0" w:line="240" w:lineRule="auto"/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</w:pPr>
            <w:r w:rsidRPr="00744DB6"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  <w:t>MOV 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744DB6" w:rsidRPr="00744DB6" w:rsidRDefault="00744DB6" w:rsidP="00744DB6">
            <w:pPr>
              <w:spacing w:after="0" w:line="240" w:lineRule="auto"/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</w:pPr>
            <w:r w:rsidRPr="00744DB6"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  <w:t>[A] -&gt; 014</w:t>
            </w:r>
          </w:p>
        </w:tc>
      </w:tr>
      <w:tr w:rsidR="00744DB6" w:rsidRPr="00744DB6" w:rsidTr="00744DB6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744DB6" w:rsidRPr="00744DB6" w:rsidRDefault="00744DB6" w:rsidP="00744DB6">
            <w:pPr>
              <w:spacing w:after="0" w:line="240" w:lineRule="auto"/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</w:pPr>
            <w:r w:rsidRPr="00744DB6"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  <w:t>01A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744DB6" w:rsidRPr="00744DB6" w:rsidRDefault="00744DB6" w:rsidP="00744DB6">
            <w:pPr>
              <w:spacing w:after="0" w:line="240" w:lineRule="auto"/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</w:pPr>
            <w:r w:rsidRPr="00744DB6"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  <w:t>C018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744DB6" w:rsidRPr="00744DB6" w:rsidRDefault="00744DB6" w:rsidP="00744DB6">
            <w:pPr>
              <w:spacing w:after="0" w:line="240" w:lineRule="auto"/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</w:pPr>
            <w:r w:rsidRPr="00744DB6"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  <w:t>BR 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744DB6" w:rsidRPr="00744DB6" w:rsidRDefault="00744DB6" w:rsidP="00744DB6">
            <w:pPr>
              <w:spacing w:after="0" w:line="240" w:lineRule="auto"/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</w:pPr>
            <w:r w:rsidRPr="00744DB6"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  <w:t>018 –&gt; CK</w:t>
            </w:r>
          </w:p>
        </w:tc>
      </w:tr>
      <w:tr w:rsidR="00744DB6" w:rsidRPr="00744DB6" w:rsidTr="00744DB6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744DB6" w:rsidRPr="00744DB6" w:rsidRDefault="00744DB6" w:rsidP="00744DB6">
            <w:pPr>
              <w:spacing w:after="0" w:line="240" w:lineRule="auto"/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</w:pPr>
            <w:r w:rsidRPr="00744DB6"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  <w:t>01D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744DB6" w:rsidRPr="00744DB6" w:rsidRDefault="00744DB6" w:rsidP="00744DB6">
            <w:pPr>
              <w:spacing w:after="0" w:line="240" w:lineRule="auto"/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</w:pPr>
            <w:r w:rsidRPr="00744DB6"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  <w:t>0005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744DB6" w:rsidRPr="00744DB6" w:rsidRDefault="00744DB6" w:rsidP="00744DB6">
            <w:pPr>
              <w:spacing w:after="0" w:line="240" w:lineRule="auto"/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</w:pPr>
            <w:r w:rsidRPr="00744DB6"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  <w:t>ISZ 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6D6D6"/>
            <w:vAlign w:val="center"/>
            <w:hideMark/>
          </w:tcPr>
          <w:p w:rsidR="00744DB6" w:rsidRPr="00744DB6" w:rsidRDefault="00744DB6" w:rsidP="00744DB6">
            <w:pPr>
              <w:spacing w:after="0" w:line="240" w:lineRule="auto"/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</w:pPr>
            <w:r w:rsidRPr="00744DB6">
              <w:rPr>
                <w:rFonts w:ascii="-webkit-standard" w:eastAsia="Times New Roman" w:hAnsi="-webkit-standard" w:cs="Times New Roman"/>
                <w:color w:val="000000"/>
                <w:sz w:val="24"/>
                <w:szCs w:val="24"/>
                <w:lang w:eastAsia="ru-RU"/>
              </w:rPr>
              <w:t>[005] + 1 –&gt; 005; IF [005] ≥ 0 THEN [CK] + 1 –&gt; CK</w:t>
            </w:r>
          </w:p>
        </w:tc>
      </w:tr>
    </w:tbl>
    <w:p w:rsidR="00744DB6" w:rsidRDefault="00744DB6" w:rsidP="00744DB6">
      <w:pPr>
        <w:pStyle w:val="af4"/>
        <w:ind w:firstLine="0"/>
        <w:jc w:val="left"/>
        <w:rPr>
          <w:rFonts w:ascii="Arial" w:eastAsia="Times New Roman" w:hAnsi="Arial" w:cs="Arial"/>
          <w:szCs w:val="24"/>
          <w:lang w:eastAsia="ru-RU"/>
        </w:rPr>
      </w:pPr>
    </w:p>
    <w:sectPr w:rsidR="00744DB6" w:rsidSect="00FE20A6">
      <w:footerReference w:type="even" r:id="rId8"/>
      <w:footerReference w:type="default" r:id="rId9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C4527" w:rsidRDefault="00EC4527" w:rsidP="00FE20A6">
      <w:pPr>
        <w:spacing w:after="0" w:line="240" w:lineRule="auto"/>
      </w:pPr>
      <w:r>
        <w:separator/>
      </w:r>
    </w:p>
  </w:endnote>
  <w:endnote w:type="continuationSeparator" w:id="0">
    <w:p w:rsidR="00EC4527" w:rsidRDefault="00EC4527" w:rsidP="00FE20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Строгий">
    <w:altName w:val="Cambria"/>
    <w:panose1 w:val="020B0604020202020204"/>
    <w:charset w:val="00"/>
    <w:family w:val="roman"/>
    <w:notTrueType/>
    <w:pitch w:val="default"/>
  </w:font>
  <w:font w:name="-webkit-standard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2"/>
      </w:rPr>
      <w:id w:val="403262588"/>
      <w:docPartObj>
        <w:docPartGallery w:val="Page Numbers (Bottom of Page)"/>
        <w:docPartUnique/>
      </w:docPartObj>
    </w:sdtPr>
    <w:sdtEndPr>
      <w:rPr>
        <w:rStyle w:val="af2"/>
      </w:rPr>
    </w:sdtEndPr>
    <w:sdtContent>
      <w:p w:rsidR="005360A6" w:rsidRDefault="005360A6" w:rsidP="00F73663">
        <w:pPr>
          <w:pStyle w:val="af0"/>
          <w:framePr w:wrap="none" w:vAnchor="text" w:hAnchor="margin" w:xAlign="right" w:y="1"/>
          <w:rPr>
            <w:rStyle w:val="af2"/>
          </w:rPr>
        </w:pPr>
        <w:r>
          <w:rPr>
            <w:rStyle w:val="af2"/>
          </w:rPr>
          <w:fldChar w:fldCharType="begin"/>
        </w:r>
        <w:r>
          <w:rPr>
            <w:rStyle w:val="af2"/>
          </w:rPr>
          <w:instrText xml:space="preserve"> PAGE </w:instrText>
        </w:r>
        <w:r>
          <w:rPr>
            <w:rStyle w:val="af2"/>
          </w:rPr>
          <w:fldChar w:fldCharType="end"/>
        </w:r>
      </w:p>
    </w:sdtContent>
  </w:sdt>
  <w:p w:rsidR="005360A6" w:rsidRDefault="005360A6" w:rsidP="00FE20A6">
    <w:pPr>
      <w:pStyle w:val="af0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2"/>
      </w:rPr>
      <w:id w:val="-1823811850"/>
      <w:docPartObj>
        <w:docPartGallery w:val="Page Numbers (Bottom of Page)"/>
        <w:docPartUnique/>
      </w:docPartObj>
    </w:sdtPr>
    <w:sdtEndPr>
      <w:rPr>
        <w:rStyle w:val="af2"/>
      </w:rPr>
    </w:sdtEndPr>
    <w:sdtContent>
      <w:p w:rsidR="005360A6" w:rsidRDefault="005360A6" w:rsidP="00F73663">
        <w:pPr>
          <w:pStyle w:val="af0"/>
          <w:framePr w:wrap="none" w:vAnchor="text" w:hAnchor="margin" w:xAlign="right" w:y="1"/>
          <w:rPr>
            <w:rStyle w:val="af2"/>
          </w:rPr>
        </w:pPr>
        <w:r>
          <w:rPr>
            <w:rStyle w:val="af2"/>
          </w:rPr>
          <w:fldChar w:fldCharType="begin"/>
        </w:r>
        <w:r>
          <w:rPr>
            <w:rStyle w:val="af2"/>
          </w:rPr>
          <w:instrText xml:space="preserve"> PAGE </w:instrText>
        </w:r>
        <w:r>
          <w:rPr>
            <w:rStyle w:val="af2"/>
          </w:rPr>
          <w:fldChar w:fldCharType="separate"/>
        </w:r>
        <w:r>
          <w:rPr>
            <w:rStyle w:val="af2"/>
            <w:noProof/>
          </w:rPr>
          <w:t>2</w:t>
        </w:r>
        <w:r>
          <w:rPr>
            <w:rStyle w:val="af2"/>
          </w:rPr>
          <w:fldChar w:fldCharType="end"/>
        </w:r>
      </w:p>
    </w:sdtContent>
  </w:sdt>
  <w:p w:rsidR="005360A6" w:rsidRDefault="005360A6" w:rsidP="00FE20A6">
    <w:pPr>
      <w:pStyle w:val="af0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C4527" w:rsidRDefault="00EC4527" w:rsidP="00FE20A6">
      <w:pPr>
        <w:spacing w:after="0" w:line="240" w:lineRule="auto"/>
      </w:pPr>
      <w:r>
        <w:separator/>
      </w:r>
    </w:p>
  </w:footnote>
  <w:footnote w:type="continuationSeparator" w:id="0">
    <w:p w:rsidR="00EC4527" w:rsidRDefault="00EC4527" w:rsidP="00FE20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9124E"/>
    <w:multiLevelType w:val="hybridMultilevel"/>
    <w:tmpl w:val="B32421BA"/>
    <w:lvl w:ilvl="0" w:tplc="29E0D22A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21DC1"/>
    <w:multiLevelType w:val="hybridMultilevel"/>
    <w:tmpl w:val="C9D0B64C"/>
    <w:lvl w:ilvl="0" w:tplc="EAF8C89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4361104E"/>
    <w:multiLevelType w:val="hybridMultilevel"/>
    <w:tmpl w:val="50C4F5B8"/>
    <w:lvl w:ilvl="0" w:tplc="C28282B2">
      <w:start w:val="1"/>
      <w:numFmt w:val="decimal"/>
      <w:pStyle w:val="a0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821CFC"/>
    <w:multiLevelType w:val="hybridMultilevel"/>
    <w:tmpl w:val="498E3D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ADF"/>
    <w:rsid w:val="00003695"/>
    <w:rsid w:val="00016ADF"/>
    <w:rsid w:val="000372B5"/>
    <w:rsid w:val="0009640A"/>
    <w:rsid w:val="001540F5"/>
    <w:rsid w:val="0021516C"/>
    <w:rsid w:val="002D430C"/>
    <w:rsid w:val="004711A0"/>
    <w:rsid w:val="00503469"/>
    <w:rsid w:val="005360A6"/>
    <w:rsid w:val="005E39B4"/>
    <w:rsid w:val="00640FEE"/>
    <w:rsid w:val="007354F0"/>
    <w:rsid w:val="00744DB6"/>
    <w:rsid w:val="007547BB"/>
    <w:rsid w:val="007C2DD0"/>
    <w:rsid w:val="007F2001"/>
    <w:rsid w:val="00817DD1"/>
    <w:rsid w:val="0086297C"/>
    <w:rsid w:val="008C3E91"/>
    <w:rsid w:val="009167A4"/>
    <w:rsid w:val="009C0689"/>
    <w:rsid w:val="009E24D4"/>
    <w:rsid w:val="00A508E3"/>
    <w:rsid w:val="00C826E0"/>
    <w:rsid w:val="00D80756"/>
    <w:rsid w:val="00DA4A94"/>
    <w:rsid w:val="00DC0E18"/>
    <w:rsid w:val="00DC4962"/>
    <w:rsid w:val="00DF7BF6"/>
    <w:rsid w:val="00E14A1F"/>
    <w:rsid w:val="00E701F5"/>
    <w:rsid w:val="00EB63F7"/>
    <w:rsid w:val="00EC4527"/>
    <w:rsid w:val="00F73663"/>
    <w:rsid w:val="00F83929"/>
    <w:rsid w:val="00FE2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78CE4"/>
  <w15:chartTrackingRefBased/>
  <w15:docId w15:val="{851145BC-DF20-8941-8DEF-915D7E45C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qFormat="1"/>
    <w:lsdException w:name="heading 2" w:semiHidden="1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semiHidden/>
    <w:qFormat/>
    <w:rsid w:val="0086297C"/>
  </w:style>
  <w:style w:type="paragraph" w:styleId="1">
    <w:name w:val="heading 1"/>
    <w:basedOn w:val="a1"/>
    <w:next w:val="a1"/>
    <w:link w:val="10"/>
    <w:uiPriority w:val="9"/>
    <w:semiHidden/>
    <w:qFormat/>
    <w:rsid w:val="00FE20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1"/>
    <w:next w:val="a1"/>
    <w:link w:val="20"/>
    <w:uiPriority w:val="9"/>
    <w:semiHidden/>
    <w:qFormat/>
    <w:rsid w:val="00FE20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FE20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E20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semiHidden/>
    <w:qFormat/>
    <w:rsid w:val="00003695"/>
    <w:pPr>
      <w:ind w:left="720"/>
      <w:contextualSpacing/>
    </w:pPr>
  </w:style>
  <w:style w:type="paragraph" w:customStyle="1" w:styleId="11">
    <w:name w:val="Заголовок 1  уровня"/>
    <w:basedOn w:val="a5"/>
    <w:qFormat/>
    <w:rsid w:val="005E39B4"/>
    <w:pPr>
      <w:keepNext/>
      <w:keepLines/>
      <w:suppressAutoHyphens/>
      <w:spacing w:after="240" w:line="360" w:lineRule="auto"/>
      <w:jc w:val="center"/>
    </w:pPr>
    <w:rPr>
      <w:b/>
      <w:caps/>
      <w:sz w:val="28"/>
    </w:rPr>
  </w:style>
  <w:style w:type="paragraph" w:customStyle="1" w:styleId="21">
    <w:name w:val="Заголовок 2 уровня"/>
    <w:basedOn w:val="11"/>
    <w:qFormat/>
    <w:rsid w:val="0009640A"/>
    <w:pPr>
      <w:jc w:val="left"/>
    </w:pPr>
    <w:rPr>
      <w:sz w:val="24"/>
    </w:rPr>
  </w:style>
  <w:style w:type="paragraph" w:customStyle="1" w:styleId="31">
    <w:name w:val="Заголовок 3 уровня"/>
    <w:basedOn w:val="21"/>
    <w:qFormat/>
    <w:rsid w:val="0009640A"/>
    <w:rPr>
      <w:b w:val="0"/>
      <w:i/>
    </w:rPr>
  </w:style>
  <w:style w:type="paragraph" w:styleId="a6">
    <w:name w:val="Body Text"/>
    <w:basedOn w:val="a1"/>
    <w:link w:val="a7"/>
    <w:uiPriority w:val="99"/>
    <w:rsid w:val="007354F0"/>
    <w:pPr>
      <w:jc w:val="center"/>
    </w:pPr>
  </w:style>
  <w:style w:type="character" w:customStyle="1" w:styleId="a7">
    <w:name w:val="Основной текст Знак"/>
    <w:basedOn w:val="a2"/>
    <w:link w:val="a6"/>
    <w:uiPriority w:val="99"/>
    <w:rsid w:val="007354F0"/>
  </w:style>
  <w:style w:type="paragraph" w:customStyle="1" w:styleId="a8">
    <w:name w:val="Определение"/>
    <w:basedOn w:val="a1"/>
    <w:qFormat/>
    <w:rsid w:val="0086297C"/>
    <w:pPr>
      <w:spacing w:after="120" w:line="360" w:lineRule="auto"/>
      <w:ind w:left="851" w:hanging="851"/>
      <w:contextualSpacing/>
    </w:pPr>
    <w:rPr>
      <w:i/>
      <w:caps/>
      <w:sz w:val="24"/>
    </w:rPr>
  </w:style>
  <w:style w:type="paragraph" w:customStyle="1" w:styleId="a9">
    <w:name w:val="Примечание"/>
    <w:basedOn w:val="a8"/>
    <w:qFormat/>
    <w:rsid w:val="0086297C"/>
    <w:pPr>
      <w:spacing w:line="240" w:lineRule="auto"/>
    </w:pPr>
    <w:rPr>
      <w:sz w:val="20"/>
    </w:rPr>
  </w:style>
  <w:style w:type="paragraph" w:customStyle="1" w:styleId="aa">
    <w:name w:val="Название таблицы"/>
    <w:basedOn w:val="a8"/>
    <w:qFormat/>
    <w:rsid w:val="0086297C"/>
    <w:pPr>
      <w:suppressAutoHyphens/>
      <w:spacing w:line="240" w:lineRule="auto"/>
      <w:ind w:left="0" w:firstLine="0"/>
    </w:pPr>
    <w:rPr>
      <w:b/>
      <w:sz w:val="20"/>
    </w:rPr>
  </w:style>
  <w:style w:type="paragraph" w:customStyle="1" w:styleId="ab">
    <w:name w:val="Название рисунка"/>
    <w:basedOn w:val="aa"/>
    <w:qFormat/>
    <w:rsid w:val="0086297C"/>
    <w:pPr>
      <w:jc w:val="center"/>
    </w:pPr>
  </w:style>
  <w:style w:type="paragraph" w:customStyle="1" w:styleId="12">
    <w:name w:val="Стиль1"/>
    <w:basedOn w:val="aa"/>
    <w:semiHidden/>
    <w:rsid w:val="0086297C"/>
    <w:pPr>
      <w:spacing w:before="120" w:after="240"/>
      <w:ind w:left="1418" w:hanging="1418"/>
    </w:pPr>
    <w:rPr>
      <w:sz w:val="24"/>
    </w:rPr>
  </w:style>
  <w:style w:type="paragraph" w:styleId="a0">
    <w:name w:val="List"/>
    <w:basedOn w:val="a1"/>
    <w:uiPriority w:val="99"/>
    <w:rsid w:val="007354F0"/>
    <w:pPr>
      <w:numPr>
        <w:numId w:val="1"/>
      </w:numPr>
      <w:spacing w:after="120" w:line="360" w:lineRule="auto"/>
      <w:ind w:left="714" w:hanging="357"/>
      <w:contextualSpacing/>
    </w:pPr>
    <w:rPr>
      <w:sz w:val="24"/>
    </w:rPr>
  </w:style>
  <w:style w:type="paragraph" w:customStyle="1" w:styleId="ac">
    <w:name w:val="Колонтитул"/>
    <w:basedOn w:val="a0"/>
    <w:qFormat/>
    <w:rsid w:val="00C826E0"/>
    <w:pPr>
      <w:jc w:val="center"/>
    </w:pPr>
    <w:rPr>
      <w:sz w:val="22"/>
    </w:rPr>
  </w:style>
  <w:style w:type="paragraph" w:customStyle="1" w:styleId="ad">
    <w:name w:val="Формула"/>
    <w:basedOn w:val="a1"/>
    <w:qFormat/>
    <w:rsid w:val="00DF7BF6"/>
    <w:pPr>
      <w:suppressAutoHyphens/>
      <w:spacing w:before="120" w:after="240" w:line="240" w:lineRule="auto"/>
      <w:ind w:left="1418" w:hanging="1418"/>
    </w:pPr>
    <w:rPr>
      <w:rFonts w:ascii="Times New Roman" w:hAnsi="Times New Roman" w:cs="Times New Roman"/>
      <w:sz w:val="24"/>
      <w:lang w:val="en-US"/>
    </w:rPr>
  </w:style>
  <w:style w:type="paragraph" w:styleId="ae">
    <w:name w:val="header"/>
    <w:basedOn w:val="a1"/>
    <w:link w:val="af"/>
    <w:uiPriority w:val="99"/>
    <w:unhideWhenUsed/>
    <w:rsid w:val="00FE20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2"/>
    <w:link w:val="ae"/>
    <w:uiPriority w:val="99"/>
    <w:rsid w:val="00FE20A6"/>
  </w:style>
  <w:style w:type="paragraph" w:styleId="af0">
    <w:name w:val="footer"/>
    <w:basedOn w:val="a1"/>
    <w:link w:val="af1"/>
    <w:uiPriority w:val="99"/>
    <w:unhideWhenUsed/>
    <w:rsid w:val="00FE20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2"/>
    <w:link w:val="af0"/>
    <w:uiPriority w:val="99"/>
    <w:rsid w:val="00FE20A6"/>
  </w:style>
  <w:style w:type="character" w:styleId="af2">
    <w:name w:val="page number"/>
    <w:basedOn w:val="a2"/>
    <w:uiPriority w:val="99"/>
    <w:semiHidden/>
    <w:unhideWhenUsed/>
    <w:rsid w:val="00FE20A6"/>
  </w:style>
  <w:style w:type="character" w:customStyle="1" w:styleId="10">
    <w:name w:val="Заголовок 1 Знак"/>
    <w:basedOn w:val="a2"/>
    <w:link w:val="1"/>
    <w:uiPriority w:val="9"/>
    <w:semiHidden/>
    <w:rsid w:val="00FE20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2"/>
    <w:link w:val="3"/>
    <w:uiPriority w:val="9"/>
    <w:semiHidden/>
    <w:rsid w:val="00FE20A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0">
    <w:name w:val="Заголовок 2 Знак"/>
    <w:basedOn w:val="a2"/>
    <w:link w:val="2"/>
    <w:uiPriority w:val="9"/>
    <w:semiHidden/>
    <w:rsid w:val="00FE20A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40">
    <w:name w:val="Заголовок 4 Знак"/>
    <w:basedOn w:val="a2"/>
    <w:link w:val="4"/>
    <w:uiPriority w:val="9"/>
    <w:semiHidden/>
    <w:rsid w:val="00FE20A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22">
    <w:name w:val="toc 2"/>
    <w:basedOn w:val="a1"/>
    <w:next w:val="a1"/>
    <w:autoRedefine/>
    <w:uiPriority w:val="39"/>
    <w:unhideWhenUsed/>
    <w:rsid w:val="005E39B4"/>
    <w:pPr>
      <w:spacing w:after="100"/>
      <w:ind w:left="220"/>
    </w:pPr>
  </w:style>
  <w:style w:type="paragraph" w:styleId="13">
    <w:name w:val="toc 1"/>
    <w:basedOn w:val="a1"/>
    <w:next w:val="a1"/>
    <w:autoRedefine/>
    <w:uiPriority w:val="39"/>
    <w:unhideWhenUsed/>
    <w:rsid w:val="005E39B4"/>
    <w:pPr>
      <w:spacing w:after="100"/>
    </w:pPr>
  </w:style>
  <w:style w:type="character" w:styleId="af3">
    <w:name w:val="Hyperlink"/>
    <w:basedOn w:val="a2"/>
    <w:uiPriority w:val="99"/>
    <w:unhideWhenUsed/>
    <w:rsid w:val="005E39B4"/>
    <w:rPr>
      <w:color w:val="0563C1" w:themeColor="hyperlink"/>
      <w:u w:val="single"/>
    </w:rPr>
  </w:style>
  <w:style w:type="paragraph" w:customStyle="1" w:styleId="af4">
    <w:name w:val="Основной"/>
    <w:qFormat/>
    <w:rsid w:val="005E39B4"/>
    <w:pPr>
      <w:widowControl w:val="0"/>
      <w:spacing w:after="120" w:line="360" w:lineRule="auto"/>
      <w:ind w:firstLine="851"/>
      <w:jc w:val="both"/>
    </w:pPr>
    <w:rPr>
      <w:rFonts w:ascii="Строгий" w:hAnsi="Строгий"/>
      <w:sz w:val="24"/>
    </w:rPr>
  </w:style>
  <w:style w:type="paragraph" w:customStyle="1" w:styleId="a">
    <w:name w:val="Списки"/>
    <w:qFormat/>
    <w:rsid w:val="005E39B4"/>
    <w:pPr>
      <w:numPr>
        <w:numId w:val="4"/>
      </w:numPr>
      <w:spacing w:after="120" w:line="360" w:lineRule="auto"/>
      <w:ind w:left="714" w:hanging="357"/>
    </w:pPr>
    <w:rPr>
      <w:rFonts w:ascii="Строгий" w:hAnsi="Строгий"/>
      <w:sz w:val="24"/>
    </w:rPr>
  </w:style>
  <w:style w:type="character" w:styleId="af5">
    <w:name w:val="Intense Emphasis"/>
    <w:basedOn w:val="a2"/>
    <w:uiPriority w:val="21"/>
    <w:rsid w:val="001540F5"/>
    <w:rPr>
      <w:i/>
      <w:iCs/>
      <w:color w:val="5B9BD5" w:themeColor="accent1"/>
    </w:rPr>
  </w:style>
  <w:style w:type="table" w:styleId="af6">
    <w:name w:val="Table Grid"/>
    <w:basedOn w:val="a3"/>
    <w:uiPriority w:val="39"/>
    <w:rsid w:val="001540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Placeholder Text"/>
    <w:basedOn w:val="a2"/>
    <w:uiPriority w:val="99"/>
    <w:semiHidden/>
    <w:rsid w:val="00DC4962"/>
    <w:rPr>
      <w:color w:val="808080"/>
    </w:rPr>
  </w:style>
  <w:style w:type="paragraph" w:customStyle="1" w:styleId="3-">
    <w:name w:val="Заголовок 3-го уровня"/>
    <w:qFormat/>
    <w:rsid w:val="00DA4A94"/>
    <w:pPr>
      <w:keepNext/>
      <w:suppressAutoHyphens/>
      <w:spacing w:after="240" w:line="360" w:lineRule="auto"/>
    </w:pPr>
    <w:rPr>
      <w:rFonts w:ascii="Строгий" w:hAnsi="Строгий"/>
      <w:i/>
      <w:sz w:val="24"/>
    </w:rPr>
  </w:style>
  <w:style w:type="paragraph" w:styleId="af8">
    <w:name w:val="Normal (Web)"/>
    <w:basedOn w:val="a1"/>
    <w:uiPriority w:val="99"/>
    <w:semiHidden/>
    <w:unhideWhenUsed/>
    <w:rsid w:val="009167A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0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10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8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0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3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7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3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85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eorge/Documents/Labs/DigitlCultureLabs/1/&#1056;&#1072;&#1073;&#1086;&#1090;&#1072;_&#1050;&#1088;&#1091;&#1075;&#1083;&#1086;&#1074;_&#1043;&#1077;&#1086;&#1088;&#1075;&#1080;&#1080;&#774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E84C77A-2043-C24C-9C54-902DA0D4D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Работа_Круглов_Георгий.dotx</Template>
  <TotalTime>3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Круглов Георгий Николаевич</cp:lastModifiedBy>
  <cp:revision>3</cp:revision>
  <dcterms:created xsi:type="dcterms:W3CDTF">2020-12-21T17:47:00Z</dcterms:created>
  <dcterms:modified xsi:type="dcterms:W3CDTF">2020-12-21T18:15:00Z</dcterms:modified>
</cp:coreProperties>
</file>